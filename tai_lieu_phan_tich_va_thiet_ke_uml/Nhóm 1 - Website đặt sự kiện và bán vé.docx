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296D4F" w14:textId="77777777" w:rsidR="004B4BF6" w:rsidRPr="00455E77" w:rsidRDefault="004B4BF6" w:rsidP="004B4BF6">
      <w:pPr>
        <w:pStyle w:val="u1"/>
        <w:numPr>
          <w:ilvl w:val="0"/>
          <w:numId w:val="0"/>
        </w:numPr>
      </w:pPr>
      <w:bookmarkStart w:id="0" w:name="_Toc169424238"/>
      <w:bookmarkStart w:id="1" w:name="_Toc169424237"/>
      <w:bookmarkStart w:id="2" w:name="_Toc211632439"/>
      <w:r w:rsidRPr="00455E77">
        <w:t>MỤC LỤC</w:t>
      </w:r>
      <w:bookmarkEnd w:id="0"/>
      <w:bookmarkEnd w:id="2"/>
    </w:p>
    <w:p w14:paraId="3828E5B4" w14:textId="6ED6E929" w:rsidR="00A4388F" w:rsidRDefault="00E01E35">
      <w:pPr>
        <w:pStyle w:val="Mucluc1"/>
        <w:rPr>
          <w:rFonts w:asciiTheme="minorHAnsi" w:eastAsiaTheme="minorEastAsia" w:hAnsiTheme="minorHAnsi" w:cstheme="minorBidi"/>
          <w:kern w:val="2"/>
          <w:sz w:val="24"/>
          <w:lang w:eastAsia="vi-VN"/>
          <w14:ligatures w14:val="standardContextual"/>
        </w:rPr>
      </w:pPr>
      <w:r w:rsidRPr="00455E77">
        <w:fldChar w:fldCharType="begin"/>
      </w:r>
      <w:r w:rsidR="00791320" w:rsidRPr="00455E77">
        <w:instrText>TOC \o "1-3" \z \u \h</w:instrText>
      </w:r>
      <w:r w:rsidRPr="00455E77">
        <w:fldChar w:fldCharType="separate"/>
      </w:r>
      <w:hyperlink w:anchor="_Toc211632439" w:history="1">
        <w:r w:rsidR="00A4388F" w:rsidRPr="001B6AAB">
          <w:rPr>
            <w:rStyle w:val="Siuktni"/>
          </w:rPr>
          <w:t>MỤC LỤC</w:t>
        </w:r>
        <w:r w:rsidR="00A4388F">
          <w:rPr>
            <w:webHidden/>
          </w:rPr>
          <w:tab/>
        </w:r>
        <w:r w:rsidR="00A4388F">
          <w:rPr>
            <w:webHidden/>
          </w:rPr>
          <w:fldChar w:fldCharType="begin"/>
        </w:r>
        <w:r w:rsidR="00A4388F">
          <w:rPr>
            <w:webHidden/>
          </w:rPr>
          <w:instrText xml:space="preserve"> PAGEREF _Toc211632439 \h </w:instrText>
        </w:r>
        <w:r w:rsidR="00A4388F">
          <w:rPr>
            <w:webHidden/>
          </w:rPr>
        </w:r>
        <w:r w:rsidR="00A4388F">
          <w:rPr>
            <w:webHidden/>
          </w:rPr>
          <w:fldChar w:fldCharType="separate"/>
        </w:r>
        <w:r w:rsidR="00EE0F5B">
          <w:rPr>
            <w:webHidden/>
          </w:rPr>
          <w:t>I</w:t>
        </w:r>
        <w:r w:rsidR="00A4388F">
          <w:rPr>
            <w:webHidden/>
          </w:rPr>
          <w:fldChar w:fldCharType="end"/>
        </w:r>
      </w:hyperlink>
    </w:p>
    <w:p w14:paraId="14010402" w14:textId="04D20276" w:rsidR="00A4388F" w:rsidRDefault="00A4388F">
      <w:pPr>
        <w:pStyle w:val="Mucluc1"/>
        <w:rPr>
          <w:rFonts w:asciiTheme="minorHAnsi" w:eastAsiaTheme="minorEastAsia" w:hAnsiTheme="minorHAnsi" w:cstheme="minorBidi"/>
          <w:kern w:val="2"/>
          <w:sz w:val="24"/>
          <w:lang w:eastAsia="vi-VN"/>
          <w14:ligatures w14:val="standardContextual"/>
        </w:rPr>
      </w:pPr>
      <w:hyperlink w:anchor="_Toc211632440" w:history="1">
        <w:r w:rsidRPr="001B6AAB">
          <w:rPr>
            <w:rStyle w:val="Siuktni"/>
          </w:rPr>
          <w:t>DANH MỤC CÁC HÌNH VẼ</w:t>
        </w:r>
        <w:r>
          <w:rPr>
            <w:webHidden/>
          </w:rPr>
          <w:tab/>
        </w:r>
        <w:r>
          <w:rPr>
            <w:webHidden/>
          </w:rPr>
          <w:fldChar w:fldCharType="begin"/>
        </w:r>
        <w:r>
          <w:rPr>
            <w:webHidden/>
          </w:rPr>
          <w:instrText xml:space="preserve"> PAGEREF _Toc211632440 \h </w:instrText>
        </w:r>
        <w:r>
          <w:rPr>
            <w:webHidden/>
          </w:rPr>
        </w:r>
        <w:r>
          <w:rPr>
            <w:webHidden/>
          </w:rPr>
          <w:fldChar w:fldCharType="separate"/>
        </w:r>
        <w:r w:rsidR="00EE0F5B">
          <w:rPr>
            <w:webHidden/>
          </w:rPr>
          <w:t>III</w:t>
        </w:r>
        <w:r>
          <w:rPr>
            <w:webHidden/>
          </w:rPr>
          <w:fldChar w:fldCharType="end"/>
        </w:r>
      </w:hyperlink>
    </w:p>
    <w:p w14:paraId="06037D7F" w14:textId="49639545" w:rsidR="00A4388F" w:rsidRDefault="00A4388F">
      <w:pPr>
        <w:pStyle w:val="Mucluc1"/>
        <w:rPr>
          <w:rFonts w:asciiTheme="minorHAnsi" w:eastAsiaTheme="minorEastAsia" w:hAnsiTheme="minorHAnsi" w:cstheme="minorBidi"/>
          <w:kern w:val="2"/>
          <w:sz w:val="24"/>
          <w:lang w:eastAsia="vi-VN"/>
          <w14:ligatures w14:val="standardContextual"/>
        </w:rPr>
      </w:pPr>
      <w:hyperlink w:anchor="_Toc211632441" w:history="1">
        <w:r w:rsidRPr="001B6AAB">
          <w:rPr>
            <w:rStyle w:val="Siuktni"/>
          </w:rPr>
          <w:t>DANH MỤC CÁC BẢNG BIỂU</w:t>
        </w:r>
        <w:r>
          <w:rPr>
            <w:webHidden/>
          </w:rPr>
          <w:tab/>
        </w:r>
        <w:r>
          <w:rPr>
            <w:webHidden/>
          </w:rPr>
          <w:fldChar w:fldCharType="begin"/>
        </w:r>
        <w:r>
          <w:rPr>
            <w:webHidden/>
          </w:rPr>
          <w:instrText xml:space="preserve"> PAGEREF _Toc211632441 \h </w:instrText>
        </w:r>
        <w:r>
          <w:rPr>
            <w:webHidden/>
          </w:rPr>
        </w:r>
        <w:r>
          <w:rPr>
            <w:webHidden/>
          </w:rPr>
          <w:fldChar w:fldCharType="separate"/>
        </w:r>
        <w:r w:rsidR="00EE0F5B">
          <w:rPr>
            <w:webHidden/>
          </w:rPr>
          <w:t>IV</w:t>
        </w:r>
        <w:r>
          <w:rPr>
            <w:webHidden/>
          </w:rPr>
          <w:fldChar w:fldCharType="end"/>
        </w:r>
      </w:hyperlink>
    </w:p>
    <w:p w14:paraId="4EF23087" w14:textId="34CD0D5B" w:rsidR="00A4388F" w:rsidRDefault="00A4388F">
      <w:pPr>
        <w:pStyle w:val="Mucluc1"/>
        <w:rPr>
          <w:rFonts w:asciiTheme="minorHAnsi" w:eastAsiaTheme="minorEastAsia" w:hAnsiTheme="minorHAnsi" w:cstheme="minorBidi"/>
          <w:kern w:val="2"/>
          <w:sz w:val="24"/>
          <w:lang w:eastAsia="vi-VN"/>
          <w14:ligatures w14:val="standardContextual"/>
        </w:rPr>
      </w:pPr>
      <w:hyperlink w:anchor="_Toc211632442" w:history="1">
        <w:r w:rsidRPr="001B6AAB">
          <w:rPr>
            <w:rStyle w:val="Siuktni"/>
          </w:rPr>
          <w:t>MÔ TẢ BÀI TOÁN</w:t>
        </w:r>
        <w:r>
          <w:rPr>
            <w:webHidden/>
          </w:rPr>
          <w:tab/>
        </w:r>
        <w:r>
          <w:rPr>
            <w:webHidden/>
          </w:rPr>
          <w:fldChar w:fldCharType="begin"/>
        </w:r>
        <w:r>
          <w:rPr>
            <w:webHidden/>
          </w:rPr>
          <w:instrText xml:space="preserve"> PAGEREF _Toc211632442 \h </w:instrText>
        </w:r>
        <w:r>
          <w:rPr>
            <w:webHidden/>
          </w:rPr>
        </w:r>
        <w:r>
          <w:rPr>
            <w:webHidden/>
          </w:rPr>
          <w:fldChar w:fldCharType="separate"/>
        </w:r>
        <w:r w:rsidR="00EE0F5B">
          <w:rPr>
            <w:webHidden/>
          </w:rPr>
          <w:t>V</w:t>
        </w:r>
        <w:r>
          <w:rPr>
            <w:webHidden/>
          </w:rPr>
          <w:fldChar w:fldCharType="end"/>
        </w:r>
      </w:hyperlink>
    </w:p>
    <w:p w14:paraId="3C3C7825" w14:textId="6D1666FE" w:rsidR="00A4388F" w:rsidRDefault="00A4388F">
      <w:pPr>
        <w:pStyle w:val="Mucluc1"/>
        <w:rPr>
          <w:rFonts w:asciiTheme="minorHAnsi" w:eastAsiaTheme="minorEastAsia" w:hAnsiTheme="minorHAnsi" w:cstheme="minorBidi"/>
          <w:kern w:val="2"/>
          <w:sz w:val="24"/>
          <w:lang w:eastAsia="vi-VN"/>
          <w14:ligatures w14:val="standardContextual"/>
        </w:rPr>
      </w:pPr>
      <w:hyperlink w:anchor="_Toc211632443" w:history="1">
        <w:r w:rsidRPr="001B6AAB">
          <w:rPr>
            <w:rStyle w:val="Siuktni"/>
          </w:rPr>
          <w:t>CHƯƠNG 1 KHẢO SÁT HỆ THỐNG</w:t>
        </w:r>
        <w:r>
          <w:rPr>
            <w:webHidden/>
          </w:rPr>
          <w:tab/>
        </w:r>
        <w:r>
          <w:rPr>
            <w:webHidden/>
          </w:rPr>
          <w:fldChar w:fldCharType="begin"/>
        </w:r>
        <w:r>
          <w:rPr>
            <w:webHidden/>
          </w:rPr>
          <w:instrText xml:space="preserve"> PAGEREF _Toc211632443 \h </w:instrText>
        </w:r>
        <w:r>
          <w:rPr>
            <w:webHidden/>
          </w:rPr>
        </w:r>
        <w:r>
          <w:rPr>
            <w:webHidden/>
          </w:rPr>
          <w:fldChar w:fldCharType="separate"/>
        </w:r>
        <w:r w:rsidR="00EE0F5B">
          <w:rPr>
            <w:webHidden/>
          </w:rPr>
          <w:t>1</w:t>
        </w:r>
        <w:r>
          <w:rPr>
            <w:webHidden/>
          </w:rPr>
          <w:fldChar w:fldCharType="end"/>
        </w:r>
      </w:hyperlink>
    </w:p>
    <w:p w14:paraId="76D9F9C1" w14:textId="56EDCE4F" w:rsidR="00A4388F" w:rsidRDefault="00A4388F">
      <w:pPr>
        <w:pStyle w:val="Mucluc2"/>
        <w:rPr>
          <w:rFonts w:asciiTheme="minorHAnsi" w:eastAsiaTheme="minorEastAsia" w:hAnsiTheme="minorHAnsi" w:cstheme="minorBidi"/>
          <w:kern w:val="2"/>
          <w:sz w:val="24"/>
          <w:lang w:eastAsia="vi-VN"/>
          <w14:ligatures w14:val="standardContextual"/>
        </w:rPr>
      </w:pPr>
      <w:hyperlink w:anchor="_Toc211632444" w:history="1">
        <w:r w:rsidRPr="001B6AAB">
          <w:rPr>
            <w:rStyle w:val="Siuktni"/>
          </w:rPr>
          <w:t>1.1 Giới thiệu</w:t>
        </w:r>
        <w:r>
          <w:rPr>
            <w:webHidden/>
          </w:rPr>
          <w:tab/>
        </w:r>
        <w:r>
          <w:rPr>
            <w:webHidden/>
          </w:rPr>
          <w:fldChar w:fldCharType="begin"/>
        </w:r>
        <w:r>
          <w:rPr>
            <w:webHidden/>
          </w:rPr>
          <w:instrText xml:space="preserve"> PAGEREF _Toc211632444 \h </w:instrText>
        </w:r>
        <w:r>
          <w:rPr>
            <w:webHidden/>
          </w:rPr>
        </w:r>
        <w:r>
          <w:rPr>
            <w:webHidden/>
          </w:rPr>
          <w:fldChar w:fldCharType="separate"/>
        </w:r>
        <w:r w:rsidR="00EE0F5B">
          <w:rPr>
            <w:webHidden/>
          </w:rPr>
          <w:t>1</w:t>
        </w:r>
        <w:r>
          <w:rPr>
            <w:webHidden/>
          </w:rPr>
          <w:fldChar w:fldCharType="end"/>
        </w:r>
      </w:hyperlink>
    </w:p>
    <w:p w14:paraId="234F6AE9" w14:textId="250E1F61" w:rsidR="00A4388F" w:rsidRDefault="00A4388F">
      <w:pPr>
        <w:pStyle w:val="Mucluc2"/>
        <w:rPr>
          <w:rFonts w:asciiTheme="minorHAnsi" w:eastAsiaTheme="minorEastAsia" w:hAnsiTheme="minorHAnsi" w:cstheme="minorBidi"/>
          <w:kern w:val="2"/>
          <w:sz w:val="24"/>
          <w:lang w:eastAsia="vi-VN"/>
          <w14:ligatures w14:val="standardContextual"/>
        </w:rPr>
      </w:pPr>
      <w:hyperlink w:anchor="_Toc211632445" w:history="1">
        <w:r w:rsidRPr="001B6AAB">
          <w:rPr>
            <w:rStyle w:val="Siuktni"/>
          </w:rPr>
          <w:t>1.2 Mục tiêu</w:t>
        </w:r>
        <w:r>
          <w:rPr>
            <w:webHidden/>
          </w:rPr>
          <w:tab/>
        </w:r>
        <w:r>
          <w:rPr>
            <w:webHidden/>
          </w:rPr>
          <w:fldChar w:fldCharType="begin"/>
        </w:r>
        <w:r>
          <w:rPr>
            <w:webHidden/>
          </w:rPr>
          <w:instrText xml:space="preserve"> PAGEREF _Toc211632445 \h </w:instrText>
        </w:r>
        <w:r>
          <w:rPr>
            <w:webHidden/>
          </w:rPr>
        </w:r>
        <w:r>
          <w:rPr>
            <w:webHidden/>
          </w:rPr>
          <w:fldChar w:fldCharType="separate"/>
        </w:r>
        <w:r w:rsidR="00EE0F5B">
          <w:rPr>
            <w:webHidden/>
          </w:rPr>
          <w:t>1</w:t>
        </w:r>
        <w:r>
          <w:rPr>
            <w:webHidden/>
          </w:rPr>
          <w:fldChar w:fldCharType="end"/>
        </w:r>
      </w:hyperlink>
    </w:p>
    <w:p w14:paraId="38C5219F" w14:textId="276104F6" w:rsidR="00A4388F" w:rsidRDefault="00A4388F">
      <w:pPr>
        <w:pStyle w:val="Mucluc2"/>
        <w:rPr>
          <w:rFonts w:asciiTheme="minorHAnsi" w:eastAsiaTheme="minorEastAsia" w:hAnsiTheme="minorHAnsi" w:cstheme="minorBidi"/>
          <w:kern w:val="2"/>
          <w:sz w:val="24"/>
          <w:lang w:eastAsia="vi-VN"/>
          <w14:ligatures w14:val="standardContextual"/>
        </w:rPr>
      </w:pPr>
      <w:hyperlink w:anchor="_Toc211632446" w:history="1">
        <w:r w:rsidRPr="001B6AAB">
          <w:rPr>
            <w:rStyle w:val="Siuktni"/>
          </w:rPr>
          <w:t>1.3 Yêu cầu chức năng</w:t>
        </w:r>
        <w:r>
          <w:rPr>
            <w:webHidden/>
          </w:rPr>
          <w:tab/>
        </w:r>
        <w:r>
          <w:rPr>
            <w:webHidden/>
          </w:rPr>
          <w:fldChar w:fldCharType="begin"/>
        </w:r>
        <w:r>
          <w:rPr>
            <w:webHidden/>
          </w:rPr>
          <w:instrText xml:space="preserve"> PAGEREF _Toc211632446 \h </w:instrText>
        </w:r>
        <w:r>
          <w:rPr>
            <w:webHidden/>
          </w:rPr>
        </w:r>
        <w:r>
          <w:rPr>
            <w:webHidden/>
          </w:rPr>
          <w:fldChar w:fldCharType="separate"/>
        </w:r>
        <w:r w:rsidR="00EE0F5B">
          <w:rPr>
            <w:webHidden/>
          </w:rPr>
          <w:t>1</w:t>
        </w:r>
        <w:r>
          <w:rPr>
            <w:webHidden/>
          </w:rPr>
          <w:fldChar w:fldCharType="end"/>
        </w:r>
      </w:hyperlink>
    </w:p>
    <w:p w14:paraId="7DA79458" w14:textId="61F5FE60" w:rsidR="00A4388F" w:rsidRDefault="00A4388F">
      <w:pPr>
        <w:pStyle w:val="Mucluc2"/>
        <w:rPr>
          <w:rFonts w:asciiTheme="minorHAnsi" w:eastAsiaTheme="minorEastAsia" w:hAnsiTheme="minorHAnsi" w:cstheme="minorBidi"/>
          <w:kern w:val="2"/>
          <w:sz w:val="24"/>
          <w:lang w:eastAsia="vi-VN"/>
          <w14:ligatures w14:val="standardContextual"/>
        </w:rPr>
      </w:pPr>
      <w:hyperlink w:anchor="_Toc211632447" w:history="1">
        <w:r w:rsidRPr="001B6AAB">
          <w:rPr>
            <w:rStyle w:val="Siuktni"/>
          </w:rPr>
          <w:t>1.4 Yêu cầu phi chức năng</w:t>
        </w:r>
        <w:r>
          <w:rPr>
            <w:webHidden/>
          </w:rPr>
          <w:tab/>
        </w:r>
        <w:r>
          <w:rPr>
            <w:webHidden/>
          </w:rPr>
          <w:fldChar w:fldCharType="begin"/>
        </w:r>
        <w:r>
          <w:rPr>
            <w:webHidden/>
          </w:rPr>
          <w:instrText xml:space="preserve"> PAGEREF _Toc211632447 \h </w:instrText>
        </w:r>
        <w:r>
          <w:rPr>
            <w:webHidden/>
          </w:rPr>
        </w:r>
        <w:r>
          <w:rPr>
            <w:webHidden/>
          </w:rPr>
          <w:fldChar w:fldCharType="separate"/>
        </w:r>
        <w:r w:rsidR="00EE0F5B">
          <w:rPr>
            <w:webHidden/>
          </w:rPr>
          <w:t>2</w:t>
        </w:r>
        <w:r>
          <w:rPr>
            <w:webHidden/>
          </w:rPr>
          <w:fldChar w:fldCharType="end"/>
        </w:r>
      </w:hyperlink>
    </w:p>
    <w:p w14:paraId="20F2EE07" w14:textId="0B318F08" w:rsidR="00A4388F" w:rsidRDefault="00A4388F">
      <w:pPr>
        <w:pStyle w:val="Mucluc2"/>
        <w:rPr>
          <w:rFonts w:asciiTheme="minorHAnsi" w:eastAsiaTheme="minorEastAsia" w:hAnsiTheme="minorHAnsi" w:cstheme="minorBidi"/>
          <w:kern w:val="2"/>
          <w:sz w:val="24"/>
          <w:lang w:eastAsia="vi-VN"/>
          <w14:ligatures w14:val="standardContextual"/>
        </w:rPr>
      </w:pPr>
      <w:hyperlink w:anchor="_Toc211632448" w:history="1">
        <w:r w:rsidRPr="001B6AAB">
          <w:rPr>
            <w:rStyle w:val="Siuktni"/>
          </w:rPr>
          <w:t>1.5 Kế hoạch thực hiện</w:t>
        </w:r>
        <w:r>
          <w:rPr>
            <w:webHidden/>
          </w:rPr>
          <w:tab/>
        </w:r>
        <w:r>
          <w:rPr>
            <w:webHidden/>
          </w:rPr>
          <w:fldChar w:fldCharType="begin"/>
        </w:r>
        <w:r>
          <w:rPr>
            <w:webHidden/>
          </w:rPr>
          <w:instrText xml:space="preserve"> PAGEREF _Toc211632448 \h </w:instrText>
        </w:r>
        <w:r>
          <w:rPr>
            <w:webHidden/>
          </w:rPr>
        </w:r>
        <w:r>
          <w:rPr>
            <w:webHidden/>
          </w:rPr>
          <w:fldChar w:fldCharType="separate"/>
        </w:r>
        <w:r w:rsidR="00EE0F5B">
          <w:rPr>
            <w:webHidden/>
          </w:rPr>
          <w:t>2</w:t>
        </w:r>
        <w:r>
          <w:rPr>
            <w:webHidden/>
          </w:rPr>
          <w:fldChar w:fldCharType="end"/>
        </w:r>
      </w:hyperlink>
    </w:p>
    <w:p w14:paraId="22A25857" w14:textId="0FCB61A8" w:rsidR="00A4388F" w:rsidRDefault="00A4388F">
      <w:pPr>
        <w:pStyle w:val="Mucluc1"/>
        <w:rPr>
          <w:rFonts w:asciiTheme="minorHAnsi" w:eastAsiaTheme="minorEastAsia" w:hAnsiTheme="minorHAnsi" w:cstheme="minorBidi"/>
          <w:kern w:val="2"/>
          <w:sz w:val="24"/>
          <w:lang w:eastAsia="vi-VN"/>
          <w14:ligatures w14:val="standardContextual"/>
        </w:rPr>
      </w:pPr>
      <w:hyperlink w:anchor="_Toc211632449" w:history="1">
        <w:r w:rsidRPr="001B6AAB">
          <w:rPr>
            <w:rStyle w:val="Siuktni"/>
          </w:rPr>
          <w:t>CHƯƠNG 2 PHÂN TÍCH HỆ THỐNG</w:t>
        </w:r>
        <w:r>
          <w:rPr>
            <w:webHidden/>
          </w:rPr>
          <w:tab/>
        </w:r>
        <w:r>
          <w:rPr>
            <w:webHidden/>
          </w:rPr>
          <w:fldChar w:fldCharType="begin"/>
        </w:r>
        <w:r>
          <w:rPr>
            <w:webHidden/>
          </w:rPr>
          <w:instrText xml:space="preserve"> PAGEREF _Toc211632449 \h </w:instrText>
        </w:r>
        <w:r>
          <w:rPr>
            <w:webHidden/>
          </w:rPr>
        </w:r>
        <w:r>
          <w:rPr>
            <w:webHidden/>
          </w:rPr>
          <w:fldChar w:fldCharType="separate"/>
        </w:r>
        <w:r w:rsidR="00EE0F5B">
          <w:rPr>
            <w:webHidden/>
          </w:rPr>
          <w:t>3</w:t>
        </w:r>
        <w:r>
          <w:rPr>
            <w:webHidden/>
          </w:rPr>
          <w:fldChar w:fldCharType="end"/>
        </w:r>
      </w:hyperlink>
    </w:p>
    <w:p w14:paraId="4923B442" w14:textId="05F878AD" w:rsidR="00A4388F" w:rsidRDefault="00A4388F">
      <w:pPr>
        <w:pStyle w:val="Mucluc2"/>
        <w:rPr>
          <w:rFonts w:asciiTheme="minorHAnsi" w:eastAsiaTheme="minorEastAsia" w:hAnsiTheme="minorHAnsi" w:cstheme="minorBidi"/>
          <w:kern w:val="2"/>
          <w:sz w:val="24"/>
          <w:lang w:eastAsia="vi-VN"/>
          <w14:ligatures w14:val="standardContextual"/>
        </w:rPr>
      </w:pPr>
      <w:hyperlink w:anchor="_Toc211632450" w:history="1">
        <w:r w:rsidRPr="001B6AAB">
          <w:rPr>
            <w:rStyle w:val="Siuktni"/>
          </w:rPr>
          <w:t>2.1 Mô hình Use</w:t>
        </w:r>
        <w:r w:rsidRPr="001B6AAB">
          <w:rPr>
            <w:rStyle w:val="Siuktni"/>
            <w:lang w:val="en-US"/>
          </w:rPr>
          <w:t>c</w:t>
        </w:r>
        <w:r w:rsidRPr="001B6AAB">
          <w:rPr>
            <w:rStyle w:val="Siuktni"/>
          </w:rPr>
          <w:t>ase</w:t>
        </w:r>
        <w:r>
          <w:rPr>
            <w:webHidden/>
          </w:rPr>
          <w:tab/>
        </w:r>
        <w:r>
          <w:rPr>
            <w:webHidden/>
          </w:rPr>
          <w:fldChar w:fldCharType="begin"/>
        </w:r>
        <w:r>
          <w:rPr>
            <w:webHidden/>
          </w:rPr>
          <w:instrText xml:space="preserve"> PAGEREF _Toc211632450 \h </w:instrText>
        </w:r>
        <w:r>
          <w:rPr>
            <w:webHidden/>
          </w:rPr>
        </w:r>
        <w:r>
          <w:rPr>
            <w:webHidden/>
          </w:rPr>
          <w:fldChar w:fldCharType="separate"/>
        </w:r>
        <w:r w:rsidR="00EE0F5B">
          <w:rPr>
            <w:webHidden/>
          </w:rPr>
          <w:t>3</w:t>
        </w:r>
        <w:r>
          <w:rPr>
            <w:webHidden/>
          </w:rPr>
          <w:fldChar w:fldCharType="end"/>
        </w:r>
      </w:hyperlink>
    </w:p>
    <w:p w14:paraId="79C719B8" w14:textId="5AE62CF7" w:rsidR="00A4388F" w:rsidRDefault="00A4388F">
      <w:pPr>
        <w:pStyle w:val="Mucluc3"/>
        <w:tabs>
          <w:tab w:val="right" w:leader="dot" w:pos="8778"/>
        </w:tabs>
        <w:rPr>
          <w:rFonts w:asciiTheme="minorHAnsi" w:eastAsiaTheme="minorEastAsia" w:hAnsiTheme="minorHAnsi" w:cstheme="minorBidi"/>
          <w:kern w:val="2"/>
          <w:sz w:val="24"/>
          <w:lang w:eastAsia="vi-VN"/>
          <w14:ligatures w14:val="standardContextual"/>
        </w:rPr>
      </w:pPr>
      <w:hyperlink w:anchor="_Toc211632451" w:history="1">
        <w:r w:rsidRPr="001B6AAB">
          <w:rPr>
            <w:rStyle w:val="Siuktni"/>
          </w:rPr>
          <w:t>2.1.1 Các tác nhân</w:t>
        </w:r>
        <w:r>
          <w:rPr>
            <w:webHidden/>
          </w:rPr>
          <w:tab/>
        </w:r>
        <w:r>
          <w:rPr>
            <w:webHidden/>
          </w:rPr>
          <w:fldChar w:fldCharType="begin"/>
        </w:r>
        <w:r>
          <w:rPr>
            <w:webHidden/>
          </w:rPr>
          <w:instrText xml:space="preserve"> PAGEREF _Toc211632451 \h </w:instrText>
        </w:r>
        <w:r>
          <w:rPr>
            <w:webHidden/>
          </w:rPr>
        </w:r>
        <w:r>
          <w:rPr>
            <w:webHidden/>
          </w:rPr>
          <w:fldChar w:fldCharType="separate"/>
        </w:r>
        <w:r w:rsidR="00EE0F5B">
          <w:rPr>
            <w:webHidden/>
          </w:rPr>
          <w:t>3</w:t>
        </w:r>
        <w:r>
          <w:rPr>
            <w:webHidden/>
          </w:rPr>
          <w:fldChar w:fldCharType="end"/>
        </w:r>
      </w:hyperlink>
    </w:p>
    <w:p w14:paraId="6632AE90" w14:textId="039BCF37" w:rsidR="00A4388F" w:rsidRDefault="00A4388F">
      <w:pPr>
        <w:pStyle w:val="Mucluc3"/>
        <w:tabs>
          <w:tab w:val="right" w:leader="dot" w:pos="8778"/>
        </w:tabs>
        <w:rPr>
          <w:rFonts w:asciiTheme="minorHAnsi" w:eastAsiaTheme="minorEastAsia" w:hAnsiTheme="minorHAnsi" w:cstheme="minorBidi"/>
          <w:kern w:val="2"/>
          <w:sz w:val="24"/>
          <w:lang w:eastAsia="vi-VN"/>
          <w14:ligatures w14:val="standardContextual"/>
        </w:rPr>
      </w:pPr>
      <w:hyperlink w:anchor="_Toc211632452" w:history="1">
        <w:r w:rsidRPr="001B6AAB">
          <w:rPr>
            <w:rStyle w:val="Siuktni"/>
          </w:rPr>
          <w:t>2.1.2 Mô hình Use</w:t>
        </w:r>
        <w:r w:rsidRPr="001B6AAB">
          <w:rPr>
            <w:rStyle w:val="Siuktni"/>
            <w:lang w:val="en-US"/>
          </w:rPr>
          <w:t>c</w:t>
        </w:r>
        <w:r w:rsidRPr="001B6AAB">
          <w:rPr>
            <w:rStyle w:val="Siuktni"/>
          </w:rPr>
          <w:t>ase</w:t>
        </w:r>
        <w:r>
          <w:rPr>
            <w:webHidden/>
          </w:rPr>
          <w:tab/>
        </w:r>
        <w:r>
          <w:rPr>
            <w:webHidden/>
          </w:rPr>
          <w:fldChar w:fldCharType="begin"/>
        </w:r>
        <w:r>
          <w:rPr>
            <w:webHidden/>
          </w:rPr>
          <w:instrText xml:space="preserve"> PAGEREF _Toc211632452 \h </w:instrText>
        </w:r>
        <w:r>
          <w:rPr>
            <w:webHidden/>
          </w:rPr>
        </w:r>
        <w:r>
          <w:rPr>
            <w:webHidden/>
          </w:rPr>
          <w:fldChar w:fldCharType="separate"/>
        </w:r>
        <w:r w:rsidR="00EE0F5B">
          <w:rPr>
            <w:webHidden/>
          </w:rPr>
          <w:t>3</w:t>
        </w:r>
        <w:r>
          <w:rPr>
            <w:webHidden/>
          </w:rPr>
          <w:fldChar w:fldCharType="end"/>
        </w:r>
      </w:hyperlink>
    </w:p>
    <w:p w14:paraId="415FBAEE" w14:textId="5CEA5FB1" w:rsidR="00A4388F" w:rsidRDefault="00A4388F">
      <w:pPr>
        <w:pStyle w:val="Mucluc3"/>
        <w:tabs>
          <w:tab w:val="right" w:leader="dot" w:pos="8778"/>
        </w:tabs>
        <w:rPr>
          <w:rFonts w:asciiTheme="minorHAnsi" w:eastAsiaTheme="minorEastAsia" w:hAnsiTheme="minorHAnsi" w:cstheme="minorBidi"/>
          <w:kern w:val="2"/>
          <w:sz w:val="24"/>
          <w:lang w:eastAsia="vi-VN"/>
          <w14:ligatures w14:val="standardContextual"/>
        </w:rPr>
      </w:pPr>
      <w:hyperlink w:anchor="_Toc211632453" w:history="1">
        <w:r w:rsidRPr="001B6AAB">
          <w:rPr>
            <w:rStyle w:val="Siuktni"/>
          </w:rPr>
          <w:t>2.1.3 Mô tả Use Case</w:t>
        </w:r>
        <w:r>
          <w:rPr>
            <w:webHidden/>
          </w:rPr>
          <w:tab/>
        </w:r>
        <w:r>
          <w:rPr>
            <w:webHidden/>
          </w:rPr>
          <w:fldChar w:fldCharType="begin"/>
        </w:r>
        <w:r>
          <w:rPr>
            <w:webHidden/>
          </w:rPr>
          <w:instrText xml:space="preserve"> PAGEREF _Toc211632453 \h </w:instrText>
        </w:r>
        <w:r>
          <w:rPr>
            <w:webHidden/>
          </w:rPr>
        </w:r>
        <w:r>
          <w:rPr>
            <w:webHidden/>
          </w:rPr>
          <w:fldChar w:fldCharType="separate"/>
        </w:r>
        <w:r w:rsidR="00EE0F5B">
          <w:rPr>
            <w:webHidden/>
          </w:rPr>
          <w:t>3</w:t>
        </w:r>
        <w:r>
          <w:rPr>
            <w:webHidden/>
          </w:rPr>
          <w:fldChar w:fldCharType="end"/>
        </w:r>
      </w:hyperlink>
    </w:p>
    <w:p w14:paraId="10931687" w14:textId="2D887099" w:rsidR="00A4388F" w:rsidRDefault="00A4388F">
      <w:pPr>
        <w:pStyle w:val="Mucluc2"/>
        <w:rPr>
          <w:rFonts w:asciiTheme="minorHAnsi" w:eastAsiaTheme="minorEastAsia" w:hAnsiTheme="minorHAnsi" w:cstheme="minorBidi"/>
          <w:kern w:val="2"/>
          <w:sz w:val="24"/>
          <w:lang w:eastAsia="vi-VN"/>
          <w14:ligatures w14:val="standardContextual"/>
        </w:rPr>
      </w:pPr>
      <w:hyperlink w:anchor="_Toc211632454" w:history="1">
        <w:r w:rsidRPr="001B6AAB">
          <w:rPr>
            <w:rStyle w:val="Siuktni"/>
          </w:rPr>
          <w:t>2.2 Mô hình lớp</w:t>
        </w:r>
        <w:r>
          <w:rPr>
            <w:webHidden/>
          </w:rPr>
          <w:tab/>
        </w:r>
        <w:r>
          <w:rPr>
            <w:webHidden/>
          </w:rPr>
          <w:fldChar w:fldCharType="begin"/>
        </w:r>
        <w:r>
          <w:rPr>
            <w:webHidden/>
          </w:rPr>
          <w:instrText xml:space="preserve"> PAGEREF _Toc211632454 \h </w:instrText>
        </w:r>
        <w:r>
          <w:rPr>
            <w:webHidden/>
          </w:rPr>
        </w:r>
        <w:r>
          <w:rPr>
            <w:webHidden/>
          </w:rPr>
          <w:fldChar w:fldCharType="separate"/>
        </w:r>
        <w:r w:rsidR="00EE0F5B">
          <w:rPr>
            <w:webHidden/>
          </w:rPr>
          <w:t>6</w:t>
        </w:r>
        <w:r>
          <w:rPr>
            <w:webHidden/>
          </w:rPr>
          <w:fldChar w:fldCharType="end"/>
        </w:r>
      </w:hyperlink>
    </w:p>
    <w:p w14:paraId="75D3F941" w14:textId="4DBBE6D8" w:rsidR="00A4388F" w:rsidRDefault="00A4388F">
      <w:pPr>
        <w:pStyle w:val="Mucluc2"/>
        <w:rPr>
          <w:rFonts w:asciiTheme="minorHAnsi" w:eastAsiaTheme="minorEastAsia" w:hAnsiTheme="minorHAnsi" w:cstheme="minorBidi"/>
          <w:kern w:val="2"/>
          <w:sz w:val="24"/>
          <w:lang w:eastAsia="vi-VN"/>
          <w14:ligatures w14:val="standardContextual"/>
        </w:rPr>
      </w:pPr>
      <w:hyperlink w:anchor="_Toc211632455" w:history="1">
        <w:r w:rsidRPr="001B6AAB">
          <w:rPr>
            <w:rStyle w:val="Siuktni"/>
          </w:rPr>
          <w:t>2.3 Mô hình trạng thái</w:t>
        </w:r>
        <w:r>
          <w:rPr>
            <w:webHidden/>
          </w:rPr>
          <w:tab/>
        </w:r>
        <w:r>
          <w:rPr>
            <w:webHidden/>
          </w:rPr>
          <w:fldChar w:fldCharType="begin"/>
        </w:r>
        <w:r>
          <w:rPr>
            <w:webHidden/>
          </w:rPr>
          <w:instrText xml:space="preserve"> PAGEREF _Toc211632455 \h </w:instrText>
        </w:r>
        <w:r>
          <w:rPr>
            <w:webHidden/>
          </w:rPr>
        </w:r>
        <w:r>
          <w:rPr>
            <w:webHidden/>
          </w:rPr>
          <w:fldChar w:fldCharType="separate"/>
        </w:r>
        <w:r w:rsidR="00EE0F5B">
          <w:rPr>
            <w:webHidden/>
          </w:rPr>
          <w:t>8</w:t>
        </w:r>
        <w:r>
          <w:rPr>
            <w:webHidden/>
          </w:rPr>
          <w:fldChar w:fldCharType="end"/>
        </w:r>
      </w:hyperlink>
    </w:p>
    <w:p w14:paraId="600E2600" w14:textId="0A2BED65" w:rsidR="00A4388F" w:rsidRDefault="00A4388F">
      <w:pPr>
        <w:pStyle w:val="Mucluc3"/>
        <w:tabs>
          <w:tab w:val="right" w:leader="dot" w:pos="8778"/>
        </w:tabs>
        <w:rPr>
          <w:rFonts w:asciiTheme="minorHAnsi" w:eastAsiaTheme="minorEastAsia" w:hAnsiTheme="minorHAnsi" w:cstheme="minorBidi"/>
          <w:kern w:val="2"/>
          <w:sz w:val="24"/>
          <w:lang w:eastAsia="vi-VN"/>
          <w14:ligatures w14:val="standardContextual"/>
        </w:rPr>
      </w:pPr>
      <w:hyperlink w:anchor="_Toc211632456" w:history="1">
        <w:r w:rsidRPr="001B6AAB">
          <w:rPr>
            <w:rStyle w:val="Siuktni"/>
          </w:rPr>
          <w:t>2.3.1 Mô hình trạng thái &lt;Vé&gt;</w:t>
        </w:r>
        <w:r>
          <w:rPr>
            <w:webHidden/>
          </w:rPr>
          <w:tab/>
        </w:r>
        <w:r>
          <w:rPr>
            <w:webHidden/>
          </w:rPr>
          <w:fldChar w:fldCharType="begin"/>
        </w:r>
        <w:r>
          <w:rPr>
            <w:webHidden/>
          </w:rPr>
          <w:instrText xml:space="preserve"> PAGEREF _Toc211632456 \h </w:instrText>
        </w:r>
        <w:r>
          <w:rPr>
            <w:webHidden/>
          </w:rPr>
        </w:r>
        <w:r>
          <w:rPr>
            <w:webHidden/>
          </w:rPr>
          <w:fldChar w:fldCharType="separate"/>
        </w:r>
        <w:r w:rsidR="00EE0F5B">
          <w:rPr>
            <w:webHidden/>
          </w:rPr>
          <w:t>8</w:t>
        </w:r>
        <w:r>
          <w:rPr>
            <w:webHidden/>
          </w:rPr>
          <w:fldChar w:fldCharType="end"/>
        </w:r>
      </w:hyperlink>
    </w:p>
    <w:p w14:paraId="19D4C3B7" w14:textId="540B0F0D" w:rsidR="00A4388F" w:rsidRDefault="00A4388F">
      <w:pPr>
        <w:pStyle w:val="Mucluc3"/>
        <w:tabs>
          <w:tab w:val="right" w:leader="dot" w:pos="8778"/>
        </w:tabs>
        <w:rPr>
          <w:rFonts w:asciiTheme="minorHAnsi" w:eastAsiaTheme="minorEastAsia" w:hAnsiTheme="minorHAnsi" w:cstheme="minorBidi"/>
          <w:kern w:val="2"/>
          <w:sz w:val="24"/>
          <w:lang w:eastAsia="vi-VN"/>
          <w14:ligatures w14:val="standardContextual"/>
        </w:rPr>
      </w:pPr>
      <w:hyperlink w:anchor="_Toc211632457" w:history="1">
        <w:r w:rsidRPr="001B6AAB">
          <w:rPr>
            <w:rStyle w:val="Siuktni"/>
          </w:rPr>
          <w:t>2.3.2 Mô hình trạng thái &lt;Đơn đặt vé&gt; (Booking)</w:t>
        </w:r>
        <w:r>
          <w:rPr>
            <w:webHidden/>
          </w:rPr>
          <w:tab/>
        </w:r>
        <w:r>
          <w:rPr>
            <w:webHidden/>
          </w:rPr>
          <w:fldChar w:fldCharType="begin"/>
        </w:r>
        <w:r>
          <w:rPr>
            <w:webHidden/>
          </w:rPr>
          <w:instrText xml:space="preserve"> PAGEREF _Toc211632457 \h </w:instrText>
        </w:r>
        <w:r>
          <w:rPr>
            <w:webHidden/>
          </w:rPr>
        </w:r>
        <w:r>
          <w:rPr>
            <w:webHidden/>
          </w:rPr>
          <w:fldChar w:fldCharType="separate"/>
        </w:r>
        <w:r w:rsidR="00EE0F5B">
          <w:rPr>
            <w:webHidden/>
          </w:rPr>
          <w:t>9</w:t>
        </w:r>
        <w:r>
          <w:rPr>
            <w:webHidden/>
          </w:rPr>
          <w:fldChar w:fldCharType="end"/>
        </w:r>
      </w:hyperlink>
    </w:p>
    <w:p w14:paraId="126504AC" w14:textId="79640ACB" w:rsidR="00A4388F" w:rsidRDefault="00A4388F">
      <w:pPr>
        <w:pStyle w:val="Mucluc3"/>
        <w:tabs>
          <w:tab w:val="right" w:leader="dot" w:pos="8778"/>
        </w:tabs>
        <w:rPr>
          <w:rFonts w:asciiTheme="minorHAnsi" w:eastAsiaTheme="minorEastAsia" w:hAnsiTheme="minorHAnsi" w:cstheme="minorBidi"/>
          <w:kern w:val="2"/>
          <w:sz w:val="24"/>
          <w:lang w:eastAsia="vi-VN"/>
          <w14:ligatures w14:val="standardContextual"/>
        </w:rPr>
      </w:pPr>
      <w:hyperlink w:anchor="_Toc211632458" w:history="1">
        <w:r w:rsidRPr="001B6AAB">
          <w:rPr>
            <w:rStyle w:val="Siuktni"/>
          </w:rPr>
          <w:t>2.3.3 Mô hình trạng thái &lt;Sự kiện&gt;</w:t>
        </w:r>
        <w:r>
          <w:rPr>
            <w:webHidden/>
          </w:rPr>
          <w:tab/>
        </w:r>
        <w:r>
          <w:rPr>
            <w:webHidden/>
          </w:rPr>
          <w:fldChar w:fldCharType="begin"/>
        </w:r>
        <w:r>
          <w:rPr>
            <w:webHidden/>
          </w:rPr>
          <w:instrText xml:space="preserve"> PAGEREF _Toc211632458 \h </w:instrText>
        </w:r>
        <w:r>
          <w:rPr>
            <w:webHidden/>
          </w:rPr>
        </w:r>
        <w:r>
          <w:rPr>
            <w:webHidden/>
          </w:rPr>
          <w:fldChar w:fldCharType="separate"/>
        </w:r>
        <w:r w:rsidR="00EE0F5B">
          <w:rPr>
            <w:webHidden/>
          </w:rPr>
          <w:t>10</w:t>
        </w:r>
        <w:r>
          <w:rPr>
            <w:webHidden/>
          </w:rPr>
          <w:fldChar w:fldCharType="end"/>
        </w:r>
      </w:hyperlink>
    </w:p>
    <w:p w14:paraId="4870EF02" w14:textId="09DB96A7" w:rsidR="00A4388F" w:rsidRDefault="00A4388F">
      <w:pPr>
        <w:pStyle w:val="Mucluc1"/>
        <w:rPr>
          <w:rFonts w:asciiTheme="minorHAnsi" w:eastAsiaTheme="minorEastAsia" w:hAnsiTheme="minorHAnsi" w:cstheme="minorBidi"/>
          <w:kern w:val="2"/>
          <w:sz w:val="24"/>
          <w:lang w:eastAsia="vi-VN"/>
          <w14:ligatures w14:val="standardContextual"/>
        </w:rPr>
      </w:pPr>
      <w:hyperlink w:anchor="_Toc211632459" w:history="1">
        <w:r w:rsidRPr="001B6AAB">
          <w:rPr>
            <w:rStyle w:val="Siuktni"/>
          </w:rPr>
          <w:t>CHƯƠNG 3 THIẾT KẾ HỆ THỐNG</w:t>
        </w:r>
        <w:r>
          <w:rPr>
            <w:webHidden/>
          </w:rPr>
          <w:tab/>
        </w:r>
        <w:r>
          <w:rPr>
            <w:webHidden/>
          </w:rPr>
          <w:fldChar w:fldCharType="begin"/>
        </w:r>
        <w:r>
          <w:rPr>
            <w:webHidden/>
          </w:rPr>
          <w:instrText xml:space="preserve"> PAGEREF _Toc211632459 \h </w:instrText>
        </w:r>
        <w:r>
          <w:rPr>
            <w:webHidden/>
          </w:rPr>
        </w:r>
        <w:r>
          <w:rPr>
            <w:webHidden/>
          </w:rPr>
          <w:fldChar w:fldCharType="separate"/>
        </w:r>
        <w:r w:rsidR="00EE0F5B">
          <w:rPr>
            <w:webHidden/>
          </w:rPr>
          <w:t>11</w:t>
        </w:r>
        <w:r>
          <w:rPr>
            <w:webHidden/>
          </w:rPr>
          <w:fldChar w:fldCharType="end"/>
        </w:r>
      </w:hyperlink>
    </w:p>
    <w:p w14:paraId="2F8E063B" w14:textId="571C4E84" w:rsidR="00A4388F" w:rsidRDefault="00A4388F">
      <w:pPr>
        <w:pStyle w:val="Mucluc2"/>
        <w:rPr>
          <w:rFonts w:asciiTheme="minorHAnsi" w:eastAsiaTheme="minorEastAsia" w:hAnsiTheme="minorHAnsi" w:cstheme="minorBidi"/>
          <w:kern w:val="2"/>
          <w:sz w:val="24"/>
          <w:lang w:eastAsia="vi-VN"/>
          <w14:ligatures w14:val="standardContextual"/>
        </w:rPr>
      </w:pPr>
      <w:hyperlink w:anchor="_Toc211632460" w:history="1">
        <w:r w:rsidRPr="001B6AAB">
          <w:rPr>
            <w:rStyle w:val="Siuktni"/>
          </w:rPr>
          <w:t>3.1 Biểu đồ tuần tự</w:t>
        </w:r>
        <w:r>
          <w:rPr>
            <w:webHidden/>
          </w:rPr>
          <w:tab/>
        </w:r>
        <w:r>
          <w:rPr>
            <w:webHidden/>
          </w:rPr>
          <w:fldChar w:fldCharType="begin"/>
        </w:r>
        <w:r>
          <w:rPr>
            <w:webHidden/>
          </w:rPr>
          <w:instrText xml:space="preserve"> PAGEREF _Toc211632460 \h </w:instrText>
        </w:r>
        <w:r>
          <w:rPr>
            <w:webHidden/>
          </w:rPr>
        </w:r>
        <w:r>
          <w:rPr>
            <w:webHidden/>
          </w:rPr>
          <w:fldChar w:fldCharType="separate"/>
        </w:r>
        <w:r w:rsidR="00EE0F5B">
          <w:rPr>
            <w:webHidden/>
          </w:rPr>
          <w:t>11</w:t>
        </w:r>
        <w:r>
          <w:rPr>
            <w:webHidden/>
          </w:rPr>
          <w:fldChar w:fldCharType="end"/>
        </w:r>
      </w:hyperlink>
    </w:p>
    <w:p w14:paraId="7691CB7D" w14:textId="4DA936AA" w:rsidR="00A4388F" w:rsidRDefault="00A4388F">
      <w:pPr>
        <w:pStyle w:val="Mucluc3"/>
        <w:tabs>
          <w:tab w:val="right" w:leader="dot" w:pos="8778"/>
        </w:tabs>
        <w:rPr>
          <w:rFonts w:asciiTheme="minorHAnsi" w:eastAsiaTheme="minorEastAsia" w:hAnsiTheme="minorHAnsi" w:cstheme="minorBidi"/>
          <w:kern w:val="2"/>
          <w:sz w:val="24"/>
          <w:lang w:eastAsia="vi-VN"/>
          <w14:ligatures w14:val="standardContextual"/>
        </w:rPr>
      </w:pPr>
      <w:hyperlink w:anchor="_Toc211632461" w:history="1">
        <w:r w:rsidRPr="001B6AAB">
          <w:rPr>
            <w:rStyle w:val="Siuktni"/>
          </w:rPr>
          <w:t>3.1.1 Luồng đặt vé</w:t>
        </w:r>
        <w:r>
          <w:rPr>
            <w:webHidden/>
          </w:rPr>
          <w:tab/>
        </w:r>
        <w:r>
          <w:rPr>
            <w:webHidden/>
          </w:rPr>
          <w:fldChar w:fldCharType="begin"/>
        </w:r>
        <w:r>
          <w:rPr>
            <w:webHidden/>
          </w:rPr>
          <w:instrText xml:space="preserve"> PAGEREF _Toc211632461 \h </w:instrText>
        </w:r>
        <w:r>
          <w:rPr>
            <w:webHidden/>
          </w:rPr>
        </w:r>
        <w:r>
          <w:rPr>
            <w:webHidden/>
          </w:rPr>
          <w:fldChar w:fldCharType="separate"/>
        </w:r>
        <w:r w:rsidR="00EE0F5B">
          <w:rPr>
            <w:webHidden/>
          </w:rPr>
          <w:t>11</w:t>
        </w:r>
        <w:r>
          <w:rPr>
            <w:webHidden/>
          </w:rPr>
          <w:fldChar w:fldCharType="end"/>
        </w:r>
      </w:hyperlink>
    </w:p>
    <w:p w14:paraId="5238743E" w14:textId="58D64F5B" w:rsidR="00A4388F" w:rsidRDefault="00A4388F">
      <w:pPr>
        <w:pStyle w:val="Mucluc3"/>
        <w:tabs>
          <w:tab w:val="right" w:leader="dot" w:pos="8778"/>
        </w:tabs>
        <w:rPr>
          <w:rFonts w:asciiTheme="minorHAnsi" w:eastAsiaTheme="minorEastAsia" w:hAnsiTheme="minorHAnsi" w:cstheme="minorBidi"/>
          <w:kern w:val="2"/>
          <w:sz w:val="24"/>
          <w:lang w:eastAsia="vi-VN"/>
          <w14:ligatures w14:val="standardContextual"/>
        </w:rPr>
      </w:pPr>
      <w:hyperlink w:anchor="_Toc211632462" w:history="1">
        <w:r w:rsidRPr="001B6AAB">
          <w:rPr>
            <w:rStyle w:val="Siuktni"/>
          </w:rPr>
          <w:t>3.1.2 Luồng mua vé</w:t>
        </w:r>
        <w:r>
          <w:rPr>
            <w:webHidden/>
          </w:rPr>
          <w:tab/>
        </w:r>
        <w:r>
          <w:rPr>
            <w:webHidden/>
          </w:rPr>
          <w:fldChar w:fldCharType="begin"/>
        </w:r>
        <w:r>
          <w:rPr>
            <w:webHidden/>
          </w:rPr>
          <w:instrText xml:space="preserve"> PAGEREF _Toc211632462 \h </w:instrText>
        </w:r>
        <w:r>
          <w:rPr>
            <w:webHidden/>
          </w:rPr>
        </w:r>
        <w:r>
          <w:rPr>
            <w:webHidden/>
          </w:rPr>
          <w:fldChar w:fldCharType="separate"/>
        </w:r>
        <w:r w:rsidR="00EE0F5B">
          <w:rPr>
            <w:webHidden/>
          </w:rPr>
          <w:t>11</w:t>
        </w:r>
        <w:r>
          <w:rPr>
            <w:webHidden/>
          </w:rPr>
          <w:fldChar w:fldCharType="end"/>
        </w:r>
      </w:hyperlink>
    </w:p>
    <w:p w14:paraId="5AD055D9" w14:textId="4F14B676" w:rsidR="00A4388F" w:rsidRDefault="00A4388F">
      <w:pPr>
        <w:pStyle w:val="Mucluc3"/>
        <w:tabs>
          <w:tab w:val="right" w:leader="dot" w:pos="8778"/>
        </w:tabs>
        <w:rPr>
          <w:rFonts w:asciiTheme="minorHAnsi" w:eastAsiaTheme="minorEastAsia" w:hAnsiTheme="minorHAnsi" w:cstheme="minorBidi"/>
          <w:kern w:val="2"/>
          <w:sz w:val="24"/>
          <w:lang w:eastAsia="vi-VN"/>
          <w14:ligatures w14:val="standardContextual"/>
        </w:rPr>
      </w:pPr>
      <w:hyperlink w:anchor="_Toc211632463" w:history="1">
        <w:r w:rsidRPr="001B6AAB">
          <w:rPr>
            <w:rStyle w:val="Siuktni"/>
          </w:rPr>
          <w:t>3.1.3 Luồng Tạo sự kiện</w:t>
        </w:r>
        <w:r>
          <w:rPr>
            <w:webHidden/>
          </w:rPr>
          <w:tab/>
        </w:r>
        <w:r>
          <w:rPr>
            <w:webHidden/>
          </w:rPr>
          <w:fldChar w:fldCharType="begin"/>
        </w:r>
        <w:r>
          <w:rPr>
            <w:webHidden/>
          </w:rPr>
          <w:instrText xml:space="preserve"> PAGEREF _Toc211632463 \h </w:instrText>
        </w:r>
        <w:r>
          <w:rPr>
            <w:webHidden/>
          </w:rPr>
        </w:r>
        <w:r>
          <w:rPr>
            <w:webHidden/>
          </w:rPr>
          <w:fldChar w:fldCharType="separate"/>
        </w:r>
        <w:r w:rsidR="00EE0F5B">
          <w:rPr>
            <w:webHidden/>
          </w:rPr>
          <w:t>12</w:t>
        </w:r>
        <w:r>
          <w:rPr>
            <w:webHidden/>
          </w:rPr>
          <w:fldChar w:fldCharType="end"/>
        </w:r>
      </w:hyperlink>
    </w:p>
    <w:p w14:paraId="057A522F" w14:textId="2CA2564D" w:rsidR="00A4388F" w:rsidRDefault="00A4388F">
      <w:pPr>
        <w:pStyle w:val="Mucluc3"/>
        <w:tabs>
          <w:tab w:val="right" w:leader="dot" w:pos="8778"/>
        </w:tabs>
        <w:rPr>
          <w:rFonts w:asciiTheme="minorHAnsi" w:eastAsiaTheme="minorEastAsia" w:hAnsiTheme="minorHAnsi" w:cstheme="minorBidi"/>
          <w:kern w:val="2"/>
          <w:sz w:val="24"/>
          <w:lang w:eastAsia="vi-VN"/>
          <w14:ligatures w14:val="standardContextual"/>
        </w:rPr>
      </w:pPr>
      <w:hyperlink w:anchor="_Toc211632464" w:history="1">
        <w:r w:rsidRPr="001B6AAB">
          <w:rPr>
            <w:rStyle w:val="Siuktni"/>
          </w:rPr>
          <w:t>3.1.4 Luồng Check vé</w:t>
        </w:r>
        <w:r>
          <w:rPr>
            <w:webHidden/>
          </w:rPr>
          <w:tab/>
        </w:r>
        <w:r>
          <w:rPr>
            <w:webHidden/>
          </w:rPr>
          <w:fldChar w:fldCharType="begin"/>
        </w:r>
        <w:r>
          <w:rPr>
            <w:webHidden/>
          </w:rPr>
          <w:instrText xml:space="preserve"> PAGEREF _Toc211632464 \h </w:instrText>
        </w:r>
        <w:r>
          <w:rPr>
            <w:webHidden/>
          </w:rPr>
        </w:r>
        <w:r>
          <w:rPr>
            <w:webHidden/>
          </w:rPr>
          <w:fldChar w:fldCharType="separate"/>
        </w:r>
        <w:r w:rsidR="00EE0F5B">
          <w:rPr>
            <w:webHidden/>
          </w:rPr>
          <w:t>12</w:t>
        </w:r>
        <w:r>
          <w:rPr>
            <w:webHidden/>
          </w:rPr>
          <w:fldChar w:fldCharType="end"/>
        </w:r>
      </w:hyperlink>
    </w:p>
    <w:p w14:paraId="40AF7B37" w14:textId="1FB0859E" w:rsidR="00A4388F" w:rsidRDefault="00A4388F">
      <w:pPr>
        <w:pStyle w:val="Mucluc2"/>
        <w:rPr>
          <w:rFonts w:asciiTheme="minorHAnsi" w:eastAsiaTheme="minorEastAsia" w:hAnsiTheme="minorHAnsi" w:cstheme="minorBidi"/>
          <w:kern w:val="2"/>
          <w:sz w:val="24"/>
          <w:lang w:eastAsia="vi-VN"/>
          <w14:ligatures w14:val="standardContextual"/>
        </w:rPr>
      </w:pPr>
      <w:hyperlink w:anchor="_Toc211632465" w:history="1">
        <w:r w:rsidRPr="001B6AAB">
          <w:rPr>
            <w:rStyle w:val="Siuktni"/>
          </w:rPr>
          <w:t>3.2 Mô hình lớp chi tiết</w:t>
        </w:r>
        <w:r>
          <w:rPr>
            <w:webHidden/>
          </w:rPr>
          <w:tab/>
        </w:r>
        <w:r>
          <w:rPr>
            <w:webHidden/>
          </w:rPr>
          <w:fldChar w:fldCharType="begin"/>
        </w:r>
        <w:r>
          <w:rPr>
            <w:webHidden/>
          </w:rPr>
          <w:instrText xml:space="preserve"> PAGEREF _Toc211632465 \h </w:instrText>
        </w:r>
        <w:r>
          <w:rPr>
            <w:webHidden/>
          </w:rPr>
        </w:r>
        <w:r>
          <w:rPr>
            <w:webHidden/>
          </w:rPr>
          <w:fldChar w:fldCharType="separate"/>
        </w:r>
        <w:r w:rsidR="00EE0F5B">
          <w:rPr>
            <w:webHidden/>
          </w:rPr>
          <w:t>13</w:t>
        </w:r>
        <w:r>
          <w:rPr>
            <w:webHidden/>
          </w:rPr>
          <w:fldChar w:fldCharType="end"/>
        </w:r>
      </w:hyperlink>
    </w:p>
    <w:p w14:paraId="2716B1EB" w14:textId="4EFE128F" w:rsidR="00A4388F" w:rsidRDefault="00A4388F">
      <w:pPr>
        <w:pStyle w:val="Mucluc3"/>
        <w:tabs>
          <w:tab w:val="right" w:leader="dot" w:pos="8778"/>
        </w:tabs>
        <w:rPr>
          <w:rFonts w:asciiTheme="minorHAnsi" w:eastAsiaTheme="minorEastAsia" w:hAnsiTheme="minorHAnsi" w:cstheme="minorBidi"/>
          <w:kern w:val="2"/>
          <w:sz w:val="24"/>
          <w:lang w:eastAsia="vi-VN"/>
          <w14:ligatures w14:val="standardContextual"/>
        </w:rPr>
      </w:pPr>
      <w:hyperlink w:anchor="_Toc211632466" w:history="1">
        <w:r w:rsidRPr="001B6AAB">
          <w:rPr>
            <w:rStyle w:val="Siuktni"/>
          </w:rPr>
          <w:t>3.2.1</w:t>
        </w:r>
        <w:r w:rsidRPr="001B6AAB">
          <w:rPr>
            <w:rStyle w:val="Siuktni"/>
            <w:lang w:val="en-US"/>
          </w:rPr>
          <w:t xml:space="preserve"> Lớp &lt;</w:t>
        </w:r>
        <w:r w:rsidRPr="001B6AAB">
          <w:rPr>
            <w:rStyle w:val="Siuktni"/>
          </w:rPr>
          <w:t>User</w:t>
        </w:r>
        <w:r w:rsidRPr="001B6AAB">
          <w:rPr>
            <w:rStyle w:val="Siuktni"/>
            <w:lang w:val="en-US"/>
          </w:rPr>
          <w:t>&gt;</w:t>
        </w:r>
        <w:r>
          <w:rPr>
            <w:webHidden/>
          </w:rPr>
          <w:tab/>
        </w:r>
        <w:r>
          <w:rPr>
            <w:webHidden/>
          </w:rPr>
          <w:fldChar w:fldCharType="begin"/>
        </w:r>
        <w:r>
          <w:rPr>
            <w:webHidden/>
          </w:rPr>
          <w:instrText xml:space="preserve"> PAGEREF _Toc211632466 \h </w:instrText>
        </w:r>
        <w:r>
          <w:rPr>
            <w:webHidden/>
          </w:rPr>
        </w:r>
        <w:r>
          <w:rPr>
            <w:webHidden/>
          </w:rPr>
          <w:fldChar w:fldCharType="separate"/>
        </w:r>
        <w:r w:rsidR="00EE0F5B">
          <w:rPr>
            <w:webHidden/>
          </w:rPr>
          <w:t>13</w:t>
        </w:r>
        <w:r>
          <w:rPr>
            <w:webHidden/>
          </w:rPr>
          <w:fldChar w:fldCharType="end"/>
        </w:r>
      </w:hyperlink>
    </w:p>
    <w:p w14:paraId="2CB43C0B" w14:textId="16C92335" w:rsidR="00A4388F" w:rsidRDefault="00A4388F">
      <w:pPr>
        <w:pStyle w:val="Mucluc3"/>
        <w:tabs>
          <w:tab w:val="right" w:leader="dot" w:pos="8778"/>
        </w:tabs>
        <w:rPr>
          <w:rFonts w:asciiTheme="minorHAnsi" w:eastAsiaTheme="minorEastAsia" w:hAnsiTheme="minorHAnsi" w:cstheme="minorBidi"/>
          <w:kern w:val="2"/>
          <w:sz w:val="24"/>
          <w:lang w:eastAsia="vi-VN"/>
          <w14:ligatures w14:val="standardContextual"/>
        </w:rPr>
      </w:pPr>
      <w:hyperlink w:anchor="_Toc211632467" w:history="1">
        <w:r w:rsidRPr="001B6AAB">
          <w:rPr>
            <w:rStyle w:val="Siuktni"/>
            <w:lang w:val="en-US"/>
          </w:rPr>
          <w:t>3.2.2 Lớp &lt;Organizer&gt;</w:t>
        </w:r>
        <w:r>
          <w:rPr>
            <w:webHidden/>
          </w:rPr>
          <w:tab/>
        </w:r>
        <w:r>
          <w:rPr>
            <w:webHidden/>
          </w:rPr>
          <w:fldChar w:fldCharType="begin"/>
        </w:r>
        <w:r>
          <w:rPr>
            <w:webHidden/>
          </w:rPr>
          <w:instrText xml:space="preserve"> PAGEREF _Toc211632467 \h </w:instrText>
        </w:r>
        <w:r>
          <w:rPr>
            <w:webHidden/>
          </w:rPr>
        </w:r>
        <w:r>
          <w:rPr>
            <w:webHidden/>
          </w:rPr>
          <w:fldChar w:fldCharType="separate"/>
        </w:r>
        <w:r w:rsidR="00EE0F5B">
          <w:rPr>
            <w:webHidden/>
          </w:rPr>
          <w:t>14</w:t>
        </w:r>
        <w:r>
          <w:rPr>
            <w:webHidden/>
          </w:rPr>
          <w:fldChar w:fldCharType="end"/>
        </w:r>
      </w:hyperlink>
    </w:p>
    <w:p w14:paraId="19704A44" w14:textId="05CEB80D" w:rsidR="00A4388F" w:rsidRDefault="00A4388F">
      <w:pPr>
        <w:pStyle w:val="Mucluc3"/>
        <w:tabs>
          <w:tab w:val="right" w:leader="dot" w:pos="8778"/>
        </w:tabs>
        <w:rPr>
          <w:rFonts w:asciiTheme="minorHAnsi" w:eastAsiaTheme="minorEastAsia" w:hAnsiTheme="minorHAnsi" w:cstheme="minorBidi"/>
          <w:kern w:val="2"/>
          <w:sz w:val="24"/>
          <w:lang w:eastAsia="vi-VN"/>
          <w14:ligatures w14:val="standardContextual"/>
        </w:rPr>
      </w:pPr>
      <w:hyperlink w:anchor="_Toc211632468" w:history="1">
        <w:r w:rsidRPr="001B6AAB">
          <w:rPr>
            <w:rStyle w:val="Siuktni"/>
            <w:lang w:val="en-US"/>
          </w:rPr>
          <w:t>3.2.3 Lớp &lt;</w:t>
        </w:r>
        <w:r w:rsidRPr="001B6AAB">
          <w:rPr>
            <w:rStyle w:val="Siuktni"/>
          </w:rPr>
          <w:t>Event</w:t>
        </w:r>
        <w:r w:rsidRPr="001B6AAB">
          <w:rPr>
            <w:rStyle w:val="Siuktni"/>
            <w:lang w:val="en-US"/>
          </w:rPr>
          <w:t>&gt;</w:t>
        </w:r>
        <w:r>
          <w:rPr>
            <w:webHidden/>
          </w:rPr>
          <w:tab/>
        </w:r>
        <w:r>
          <w:rPr>
            <w:webHidden/>
          </w:rPr>
          <w:fldChar w:fldCharType="begin"/>
        </w:r>
        <w:r>
          <w:rPr>
            <w:webHidden/>
          </w:rPr>
          <w:instrText xml:space="preserve"> PAGEREF _Toc211632468 \h </w:instrText>
        </w:r>
        <w:r>
          <w:rPr>
            <w:webHidden/>
          </w:rPr>
        </w:r>
        <w:r>
          <w:rPr>
            <w:webHidden/>
          </w:rPr>
          <w:fldChar w:fldCharType="separate"/>
        </w:r>
        <w:r w:rsidR="00EE0F5B">
          <w:rPr>
            <w:webHidden/>
          </w:rPr>
          <w:t>14</w:t>
        </w:r>
        <w:r>
          <w:rPr>
            <w:webHidden/>
          </w:rPr>
          <w:fldChar w:fldCharType="end"/>
        </w:r>
      </w:hyperlink>
    </w:p>
    <w:p w14:paraId="03DDC522" w14:textId="1302E740" w:rsidR="00A4388F" w:rsidRDefault="00A4388F">
      <w:pPr>
        <w:pStyle w:val="Mucluc3"/>
        <w:tabs>
          <w:tab w:val="right" w:leader="dot" w:pos="8778"/>
        </w:tabs>
        <w:rPr>
          <w:rFonts w:asciiTheme="minorHAnsi" w:eastAsiaTheme="minorEastAsia" w:hAnsiTheme="minorHAnsi" w:cstheme="minorBidi"/>
          <w:kern w:val="2"/>
          <w:sz w:val="24"/>
          <w:lang w:eastAsia="vi-VN"/>
          <w14:ligatures w14:val="standardContextual"/>
        </w:rPr>
      </w:pPr>
      <w:hyperlink w:anchor="_Toc211632469" w:history="1">
        <w:r w:rsidRPr="001B6AAB">
          <w:rPr>
            <w:rStyle w:val="Siuktni"/>
            <w:lang w:val="en-US"/>
          </w:rPr>
          <w:t>3.2.4 Lớp &lt;TicketType&gt;</w:t>
        </w:r>
        <w:r>
          <w:rPr>
            <w:webHidden/>
          </w:rPr>
          <w:tab/>
        </w:r>
        <w:r>
          <w:rPr>
            <w:webHidden/>
          </w:rPr>
          <w:fldChar w:fldCharType="begin"/>
        </w:r>
        <w:r>
          <w:rPr>
            <w:webHidden/>
          </w:rPr>
          <w:instrText xml:space="preserve"> PAGEREF _Toc211632469 \h </w:instrText>
        </w:r>
        <w:r>
          <w:rPr>
            <w:webHidden/>
          </w:rPr>
        </w:r>
        <w:r>
          <w:rPr>
            <w:webHidden/>
          </w:rPr>
          <w:fldChar w:fldCharType="separate"/>
        </w:r>
        <w:r w:rsidR="00EE0F5B">
          <w:rPr>
            <w:webHidden/>
          </w:rPr>
          <w:t>16</w:t>
        </w:r>
        <w:r>
          <w:rPr>
            <w:webHidden/>
          </w:rPr>
          <w:fldChar w:fldCharType="end"/>
        </w:r>
      </w:hyperlink>
    </w:p>
    <w:p w14:paraId="6DE06631" w14:textId="2F6E4B72" w:rsidR="00A4388F" w:rsidRDefault="00A4388F">
      <w:pPr>
        <w:pStyle w:val="Mucluc3"/>
        <w:tabs>
          <w:tab w:val="right" w:leader="dot" w:pos="8778"/>
        </w:tabs>
        <w:rPr>
          <w:rFonts w:asciiTheme="minorHAnsi" w:eastAsiaTheme="minorEastAsia" w:hAnsiTheme="minorHAnsi" w:cstheme="minorBidi"/>
          <w:kern w:val="2"/>
          <w:sz w:val="24"/>
          <w:lang w:eastAsia="vi-VN"/>
          <w14:ligatures w14:val="standardContextual"/>
        </w:rPr>
      </w:pPr>
      <w:hyperlink w:anchor="_Toc211632470" w:history="1">
        <w:r w:rsidRPr="001B6AAB">
          <w:rPr>
            <w:rStyle w:val="Siuktni"/>
            <w:lang w:val="en-US"/>
          </w:rPr>
          <w:t>3.2.5 Lớp &lt;Ticket&gt;</w:t>
        </w:r>
        <w:r>
          <w:rPr>
            <w:webHidden/>
          </w:rPr>
          <w:tab/>
        </w:r>
        <w:r>
          <w:rPr>
            <w:webHidden/>
          </w:rPr>
          <w:fldChar w:fldCharType="begin"/>
        </w:r>
        <w:r>
          <w:rPr>
            <w:webHidden/>
          </w:rPr>
          <w:instrText xml:space="preserve"> PAGEREF _Toc211632470 \h </w:instrText>
        </w:r>
        <w:r>
          <w:rPr>
            <w:webHidden/>
          </w:rPr>
        </w:r>
        <w:r>
          <w:rPr>
            <w:webHidden/>
          </w:rPr>
          <w:fldChar w:fldCharType="separate"/>
        </w:r>
        <w:r w:rsidR="00EE0F5B">
          <w:rPr>
            <w:webHidden/>
          </w:rPr>
          <w:t>16</w:t>
        </w:r>
        <w:r>
          <w:rPr>
            <w:webHidden/>
          </w:rPr>
          <w:fldChar w:fldCharType="end"/>
        </w:r>
      </w:hyperlink>
    </w:p>
    <w:p w14:paraId="54BD5285" w14:textId="050F54CF" w:rsidR="00A4388F" w:rsidRDefault="00A4388F">
      <w:pPr>
        <w:pStyle w:val="Mucluc3"/>
        <w:tabs>
          <w:tab w:val="right" w:leader="dot" w:pos="8778"/>
        </w:tabs>
        <w:rPr>
          <w:rFonts w:asciiTheme="minorHAnsi" w:eastAsiaTheme="minorEastAsia" w:hAnsiTheme="minorHAnsi" w:cstheme="minorBidi"/>
          <w:kern w:val="2"/>
          <w:sz w:val="24"/>
          <w:lang w:eastAsia="vi-VN"/>
          <w14:ligatures w14:val="standardContextual"/>
        </w:rPr>
      </w:pPr>
      <w:hyperlink w:anchor="_Toc211632471" w:history="1">
        <w:r w:rsidRPr="001B6AAB">
          <w:rPr>
            <w:rStyle w:val="Siuktni"/>
            <w:lang w:val="en-US"/>
          </w:rPr>
          <w:t>3.2.6 Lớp &lt;QrCode&gt;</w:t>
        </w:r>
        <w:r>
          <w:rPr>
            <w:webHidden/>
          </w:rPr>
          <w:tab/>
        </w:r>
        <w:r>
          <w:rPr>
            <w:webHidden/>
          </w:rPr>
          <w:fldChar w:fldCharType="begin"/>
        </w:r>
        <w:r>
          <w:rPr>
            <w:webHidden/>
          </w:rPr>
          <w:instrText xml:space="preserve"> PAGEREF _Toc211632471 \h </w:instrText>
        </w:r>
        <w:r>
          <w:rPr>
            <w:webHidden/>
          </w:rPr>
        </w:r>
        <w:r>
          <w:rPr>
            <w:webHidden/>
          </w:rPr>
          <w:fldChar w:fldCharType="separate"/>
        </w:r>
        <w:r w:rsidR="00EE0F5B">
          <w:rPr>
            <w:webHidden/>
          </w:rPr>
          <w:t>17</w:t>
        </w:r>
        <w:r>
          <w:rPr>
            <w:webHidden/>
          </w:rPr>
          <w:fldChar w:fldCharType="end"/>
        </w:r>
      </w:hyperlink>
    </w:p>
    <w:p w14:paraId="7E13A7BB" w14:textId="6CB35289" w:rsidR="00A4388F" w:rsidRDefault="00A4388F">
      <w:pPr>
        <w:pStyle w:val="Mucluc3"/>
        <w:tabs>
          <w:tab w:val="right" w:leader="dot" w:pos="8778"/>
        </w:tabs>
        <w:rPr>
          <w:rFonts w:asciiTheme="minorHAnsi" w:eastAsiaTheme="minorEastAsia" w:hAnsiTheme="minorHAnsi" w:cstheme="minorBidi"/>
          <w:kern w:val="2"/>
          <w:sz w:val="24"/>
          <w:lang w:eastAsia="vi-VN"/>
          <w14:ligatures w14:val="standardContextual"/>
        </w:rPr>
      </w:pPr>
      <w:hyperlink w:anchor="_Toc211632472" w:history="1">
        <w:r w:rsidRPr="001B6AAB">
          <w:rPr>
            <w:rStyle w:val="Siuktni"/>
            <w:lang w:val="en-US"/>
          </w:rPr>
          <w:t>3.2.7 Lớp &lt;</w:t>
        </w:r>
        <w:r w:rsidRPr="001B6AAB">
          <w:rPr>
            <w:rStyle w:val="Siuktni"/>
          </w:rPr>
          <w:t>Venue</w:t>
        </w:r>
        <w:r w:rsidRPr="001B6AAB">
          <w:rPr>
            <w:rStyle w:val="Siuktni"/>
            <w:lang w:val="en-US"/>
          </w:rPr>
          <w:t>&gt;</w:t>
        </w:r>
        <w:r>
          <w:rPr>
            <w:webHidden/>
          </w:rPr>
          <w:tab/>
        </w:r>
        <w:r>
          <w:rPr>
            <w:webHidden/>
          </w:rPr>
          <w:fldChar w:fldCharType="begin"/>
        </w:r>
        <w:r>
          <w:rPr>
            <w:webHidden/>
          </w:rPr>
          <w:instrText xml:space="preserve"> PAGEREF _Toc211632472 \h </w:instrText>
        </w:r>
        <w:r>
          <w:rPr>
            <w:webHidden/>
          </w:rPr>
        </w:r>
        <w:r>
          <w:rPr>
            <w:webHidden/>
          </w:rPr>
          <w:fldChar w:fldCharType="separate"/>
        </w:r>
        <w:r w:rsidR="00EE0F5B">
          <w:rPr>
            <w:webHidden/>
          </w:rPr>
          <w:t>18</w:t>
        </w:r>
        <w:r>
          <w:rPr>
            <w:webHidden/>
          </w:rPr>
          <w:fldChar w:fldCharType="end"/>
        </w:r>
      </w:hyperlink>
    </w:p>
    <w:p w14:paraId="5316B4F5" w14:textId="58BA267B" w:rsidR="00A4388F" w:rsidRDefault="00A4388F">
      <w:pPr>
        <w:pStyle w:val="Mucluc3"/>
        <w:tabs>
          <w:tab w:val="right" w:leader="dot" w:pos="8778"/>
        </w:tabs>
        <w:rPr>
          <w:rFonts w:asciiTheme="minorHAnsi" w:eastAsiaTheme="minorEastAsia" w:hAnsiTheme="minorHAnsi" w:cstheme="minorBidi"/>
          <w:kern w:val="2"/>
          <w:sz w:val="24"/>
          <w:lang w:eastAsia="vi-VN"/>
          <w14:ligatures w14:val="standardContextual"/>
        </w:rPr>
      </w:pPr>
      <w:hyperlink w:anchor="_Toc211632473" w:history="1">
        <w:r w:rsidRPr="001B6AAB">
          <w:rPr>
            <w:rStyle w:val="Siuktni"/>
            <w:lang w:val="en-US"/>
          </w:rPr>
          <w:t>3.2.8 Lớp &lt;Booking&gt;</w:t>
        </w:r>
        <w:r>
          <w:rPr>
            <w:webHidden/>
          </w:rPr>
          <w:tab/>
        </w:r>
        <w:r>
          <w:rPr>
            <w:webHidden/>
          </w:rPr>
          <w:fldChar w:fldCharType="begin"/>
        </w:r>
        <w:r>
          <w:rPr>
            <w:webHidden/>
          </w:rPr>
          <w:instrText xml:space="preserve"> PAGEREF _Toc211632473 \h </w:instrText>
        </w:r>
        <w:r>
          <w:rPr>
            <w:webHidden/>
          </w:rPr>
        </w:r>
        <w:r>
          <w:rPr>
            <w:webHidden/>
          </w:rPr>
          <w:fldChar w:fldCharType="separate"/>
        </w:r>
        <w:r w:rsidR="00EE0F5B">
          <w:rPr>
            <w:webHidden/>
          </w:rPr>
          <w:t>18</w:t>
        </w:r>
        <w:r>
          <w:rPr>
            <w:webHidden/>
          </w:rPr>
          <w:fldChar w:fldCharType="end"/>
        </w:r>
      </w:hyperlink>
    </w:p>
    <w:p w14:paraId="2928F6F1" w14:textId="0F4C62DC" w:rsidR="00A4388F" w:rsidRDefault="00A4388F">
      <w:pPr>
        <w:pStyle w:val="Mucluc3"/>
        <w:tabs>
          <w:tab w:val="right" w:leader="dot" w:pos="8778"/>
        </w:tabs>
        <w:rPr>
          <w:rFonts w:asciiTheme="minorHAnsi" w:eastAsiaTheme="minorEastAsia" w:hAnsiTheme="minorHAnsi" w:cstheme="minorBidi"/>
          <w:kern w:val="2"/>
          <w:sz w:val="24"/>
          <w:lang w:eastAsia="vi-VN"/>
          <w14:ligatures w14:val="standardContextual"/>
        </w:rPr>
      </w:pPr>
      <w:hyperlink w:anchor="_Toc211632474" w:history="1">
        <w:r w:rsidRPr="001B6AAB">
          <w:rPr>
            <w:rStyle w:val="Siuktni"/>
            <w:lang w:val="en-US"/>
          </w:rPr>
          <w:t>3.2.9 Lớp &lt;</w:t>
        </w:r>
        <w:r w:rsidRPr="001B6AAB">
          <w:rPr>
            <w:rStyle w:val="Siuktni"/>
          </w:rPr>
          <w:t xml:space="preserve"> BookingItem</w:t>
        </w:r>
        <w:r w:rsidRPr="001B6AAB">
          <w:rPr>
            <w:rStyle w:val="Siuktni"/>
            <w:lang w:val="en-US"/>
          </w:rPr>
          <w:t xml:space="preserve"> &gt;</w:t>
        </w:r>
        <w:r>
          <w:rPr>
            <w:webHidden/>
          </w:rPr>
          <w:tab/>
        </w:r>
        <w:r>
          <w:rPr>
            <w:webHidden/>
          </w:rPr>
          <w:fldChar w:fldCharType="begin"/>
        </w:r>
        <w:r>
          <w:rPr>
            <w:webHidden/>
          </w:rPr>
          <w:instrText xml:space="preserve"> PAGEREF _Toc211632474 \h </w:instrText>
        </w:r>
        <w:r>
          <w:rPr>
            <w:webHidden/>
          </w:rPr>
        </w:r>
        <w:r>
          <w:rPr>
            <w:webHidden/>
          </w:rPr>
          <w:fldChar w:fldCharType="separate"/>
        </w:r>
        <w:r w:rsidR="00EE0F5B">
          <w:rPr>
            <w:webHidden/>
          </w:rPr>
          <w:t>19</w:t>
        </w:r>
        <w:r>
          <w:rPr>
            <w:webHidden/>
          </w:rPr>
          <w:fldChar w:fldCharType="end"/>
        </w:r>
      </w:hyperlink>
    </w:p>
    <w:p w14:paraId="23965086" w14:textId="485F609B" w:rsidR="00A4388F" w:rsidRDefault="00A4388F">
      <w:pPr>
        <w:pStyle w:val="Mucluc3"/>
        <w:tabs>
          <w:tab w:val="right" w:leader="dot" w:pos="8778"/>
        </w:tabs>
        <w:rPr>
          <w:rFonts w:asciiTheme="minorHAnsi" w:eastAsiaTheme="minorEastAsia" w:hAnsiTheme="minorHAnsi" w:cstheme="minorBidi"/>
          <w:kern w:val="2"/>
          <w:sz w:val="24"/>
          <w:lang w:eastAsia="vi-VN"/>
          <w14:ligatures w14:val="standardContextual"/>
        </w:rPr>
      </w:pPr>
      <w:hyperlink w:anchor="_Toc211632475" w:history="1">
        <w:r w:rsidRPr="001B6AAB">
          <w:rPr>
            <w:rStyle w:val="Siuktni"/>
            <w:lang w:val="en-US"/>
          </w:rPr>
          <w:t>3.2.10 Lớp &lt;</w:t>
        </w:r>
        <w:r w:rsidRPr="001B6AAB">
          <w:rPr>
            <w:rStyle w:val="Siuktni"/>
          </w:rPr>
          <w:t xml:space="preserve"> Image</w:t>
        </w:r>
        <w:r w:rsidRPr="001B6AAB">
          <w:rPr>
            <w:rStyle w:val="Siuktni"/>
            <w:lang w:val="en-US"/>
          </w:rPr>
          <w:t>&gt;</w:t>
        </w:r>
        <w:r>
          <w:rPr>
            <w:webHidden/>
          </w:rPr>
          <w:tab/>
        </w:r>
        <w:r>
          <w:rPr>
            <w:webHidden/>
          </w:rPr>
          <w:fldChar w:fldCharType="begin"/>
        </w:r>
        <w:r>
          <w:rPr>
            <w:webHidden/>
          </w:rPr>
          <w:instrText xml:space="preserve"> PAGEREF _Toc211632475 \h </w:instrText>
        </w:r>
        <w:r>
          <w:rPr>
            <w:webHidden/>
          </w:rPr>
        </w:r>
        <w:r>
          <w:rPr>
            <w:webHidden/>
          </w:rPr>
          <w:fldChar w:fldCharType="separate"/>
        </w:r>
        <w:r w:rsidR="00EE0F5B">
          <w:rPr>
            <w:webHidden/>
          </w:rPr>
          <w:t>20</w:t>
        </w:r>
        <w:r>
          <w:rPr>
            <w:webHidden/>
          </w:rPr>
          <w:fldChar w:fldCharType="end"/>
        </w:r>
      </w:hyperlink>
    </w:p>
    <w:p w14:paraId="589BD768" w14:textId="2D78437F" w:rsidR="00A4388F" w:rsidRDefault="00A4388F">
      <w:pPr>
        <w:pStyle w:val="Mucluc3"/>
        <w:tabs>
          <w:tab w:val="right" w:leader="dot" w:pos="8778"/>
        </w:tabs>
        <w:rPr>
          <w:rFonts w:asciiTheme="minorHAnsi" w:eastAsiaTheme="minorEastAsia" w:hAnsiTheme="minorHAnsi" w:cstheme="minorBidi"/>
          <w:kern w:val="2"/>
          <w:sz w:val="24"/>
          <w:lang w:eastAsia="vi-VN"/>
          <w14:ligatures w14:val="standardContextual"/>
        </w:rPr>
      </w:pPr>
      <w:hyperlink w:anchor="_Toc211632476" w:history="1">
        <w:r w:rsidRPr="001B6AAB">
          <w:rPr>
            <w:rStyle w:val="Siuktni"/>
            <w:lang w:val="en-US"/>
          </w:rPr>
          <w:t>3.2.11 Lớp &lt;</w:t>
        </w:r>
        <w:r w:rsidRPr="001B6AAB">
          <w:rPr>
            <w:rStyle w:val="Siuktni"/>
          </w:rPr>
          <w:t xml:space="preserve"> transaction_history</w:t>
        </w:r>
        <w:r w:rsidRPr="001B6AAB">
          <w:rPr>
            <w:rStyle w:val="Siuktni"/>
            <w:lang w:val="en-US"/>
          </w:rPr>
          <w:t>&gt;</w:t>
        </w:r>
        <w:r>
          <w:rPr>
            <w:webHidden/>
          </w:rPr>
          <w:tab/>
        </w:r>
        <w:r>
          <w:rPr>
            <w:webHidden/>
          </w:rPr>
          <w:fldChar w:fldCharType="begin"/>
        </w:r>
        <w:r>
          <w:rPr>
            <w:webHidden/>
          </w:rPr>
          <w:instrText xml:space="preserve"> PAGEREF _Toc211632476 \h </w:instrText>
        </w:r>
        <w:r>
          <w:rPr>
            <w:webHidden/>
          </w:rPr>
        </w:r>
        <w:r>
          <w:rPr>
            <w:webHidden/>
          </w:rPr>
          <w:fldChar w:fldCharType="separate"/>
        </w:r>
        <w:r w:rsidR="00EE0F5B">
          <w:rPr>
            <w:webHidden/>
          </w:rPr>
          <w:t>20</w:t>
        </w:r>
        <w:r>
          <w:rPr>
            <w:webHidden/>
          </w:rPr>
          <w:fldChar w:fldCharType="end"/>
        </w:r>
      </w:hyperlink>
    </w:p>
    <w:p w14:paraId="6DA3897E" w14:textId="285BDFA9" w:rsidR="00A4388F" w:rsidRDefault="00A4388F">
      <w:pPr>
        <w:pStyle w:val="Mucluc3"/>
        <w:tabs>
          <w:tab w:val="right" w:leader="dot" w:pos="8778"/>
        </w:tabs>
        <w:rPr>
          <w:rFonts w:asciiTheme="minorHAnsi" w:eastAsiaTheme="minorEastAsia" w:hAnsiTheme="minorHAnsi" w:cstheme="minorBidi"/>
          <w:kern w:val="2"/>
          <w:sz w:val="24"/>
          <w:lang w:eastAsia="vi-VN"/>
          <w14:ligatures w14:val="standardContextual"/>
        </w:rPr>
      </w:pPr>
      <w:hyperlink w:anchor="_Toc211632477" w:history="1">
        <w:r w:rsidRPr="001B6AAB">
          <w:rPr>
            <w:rStyle w:val="Siuktni"/>
          </w:rPr>
          <w:t>3.2.12</w:t>
        </w:r>
        <w:r w:rsidRPr="001B6AAB">
          <w:rPr>
            <w:rStyle w:val="Siuktni"/>
            <w:lang w:val="en-US"/>
          </w:rPr>
          <w:t xml:space="preserve"> Lớp &lt;</w:t>
        </w:r>
        <w:r w:rsidRPr="001B6AAB">
          <w:rPr>
            <w:rStyle w:val="Siuktni"/>
          </w:rPr>
          <w:t xml:space="preserve"> disabletoken</w:t>
        </w:r>
        <w:r w:rsidRPr="001B6AAB">
          <w:rPr>
            <w:rStyle w:val="Siuktni"/>
            <w:lang w:val="en-US"/>
          </w:rPr>
          <w:t>&gt;</w:t>
        </w:r>
        <w:r>
          <w:rPr>
            <w:webHidden/>
          </w:rPr>
          <w:tab/>
        </w:r>
        <w:r>
          <w:rPr>
            <w:webHidden/>
          </w:rPr>
          <w:fldChar w:fldCharType="begin"/>
        </w:r>
        <w:r>
          <w:rPr>
            <w:webHidden/>
          </w:rPr>
          <w:instrText xml:space="preserve"> PAGEREF _Toc211632477 \h </w:instrText>
        </w:r>
        <w:r>
          <w:rPr>
            <w:webHidden/>
          </w:rPr>
        </w:r>
        <w:r>
          <w:rPr>
            <w:webHidden/>
          </w:rPr>
          <w:fldChar w:fldCharType="separate"/>
        </w:r>
        <w:r w:rsidR="00EE0F5B">
          <w:rPr>
            <w:webHidden/>
          </w:rPr>
          <w:t>21</w:t>
        </w:r>
        <w:r>
          <w:rPr>
            <w:webHidden/>
          </w:rPr>
          <w:fldChar w:fldCharType="end"/>
        </w:r>
      </w:hyperlink>
    </w:p>
    <w:p w14:paraId="35DEA960" w14:textId="06B5077E" w:rsidR="00A4388F" w:rsidRDefault="00A4388F">
      <w:pPr>
        <w:pStyle w:val="Mucluc3"/>
        <w:tabs>
          <w:tab w:val="right" w:leader="dot" w:pos="8778"/>
        </w:tabs>
        <w:rPr>
          <w:rFonts w:asciiTheme="minorHAnsi" w:eastAsiaTheme="minorEastAsia" w:hAnsiTheme="minorHAnsi" w:cstheme="minorBidi"/>
          <w:kern w:val="2"/>
          <w:sz w:val="24"/>
          <w:lang w:eastAsia="vi-VN"/>
          <w14:ligatures w14:val="standardContextual"/>
        </w:rPr>
      </w:pPr>
      <w:hyperlink w:anchor="_Toc211632478" w:history="1">
        <w:r w:rsidRPr="001B6AAB">
          <w:rPr>
            <w:rStyle w:val="Siuktni"/>
          </w:rPr>
          <w:t>3.2.13</w:t>
        </w:r>
        <w:r w:rsidRPr="001B6AAB">
          <w:rPr>
            <w:rStyle w:val="Siuktni"/>
            <w:lang w:val="en-US"/>
          </w:rPr>
          <w:t xml:space="preserve"> Lớp &lt;</w:t>
        </w:r>
        <w:r w:rsidRPr="001B6AAB">
          <w:rPr>
            <w:rStyle w:val="Siuktni"/>
          </w:rPr>
          <w:t xml:space="preserve"> email_setting</w:t>
        </w:r>
        <w:r w:rsidRPr="001B6AAB">
          <w:rPr>
            <w:rStyle w:val="Siuktni"/>
            <w:lang w:val="en-US"/>
          </w:rPr>
          <w:t>&gt;</w:t>
        </w:r>
        <w:r>
          <w:rPr>
            <w:webHidden/>
          </w:rPr>
          <w:tab/>
        </w:r>
        <w:r>
          <w:rPr>
            <w:webHidden/>
          </w:rPr>
          <w:fldChar w:fldCharType="begin"/>
        </w:r>
        <w:r>
          <w:rPr>
            <w:webHidden/>
          </w:rPr>
          <w:instrText xml:space="preserve"> PAGEREF _Toc211632478 \h </w:instrText>
        </w:r>
        <w:r>
          <w:rPr>
            <w:webHidden/>
          </w:rPr>
        </w:r>
        <w:r>
          <w:rPr>
            <w:webHidden/>
          </w:rPr>
          <w:fldChar w:fldCharType="separate"/>
        </w:r>
        <w:r w:rsidR="00EE0F5B">
          <w:rPr>
            <w:webHidden/>
          </w:rPr>
          <w:t>21</w:t>
        </w:r>
        <w:r>
          <w:rPr>
            <w:webHidden/>
          </w:rPr>
          <w:fldChar w:fldCharType="end"/>
        </w:r>
      </w:hyperlink>
    </w:p>
    <w:p w14:paraId="3A14926E" w14:textId="46F5A033" w:rsidR="00A4388F" w:rsidRDefault="00A4388F">
      <w:pPr>
        <w:pStyle w:val="Mucluc3"/>
        <w:tabs>
          <w:tab w:val="right" w:leader="dot" w:pos="8778"/>
        </w:tabs>
        <w:rPr>
          <w:rFonts w:asciiTheme="minorHAnsi" w:eastAsiaTheme="minorEastAsia" w:hAnsiTheme="minorHAnsi" w:cstheme="minorBidi"/>
          <w:kern w:val="2"/>
          <w:sz w:val="24"/>
          <w:lang w:eastAsia="vi-VN"/>
          <w14:ligatures w14:val="standardContextual"/>
        </w:rPr>
      </w:pPr>
      <w:hyperlink w:anchor="_Toc211632479" w:history="1">
        <w:r w:rsidRPr="001B6AAB">
          <w:rPr>
            <w:rStyle w:val="Siuktni"/>
          </w:rPr>
          <w:t>3.2.14</w:t>
        </w:r>
        <w:r w:rsidRPr="001B6AAB">
          <w:rPr>
            <w:rStyle w:val="Siuktni"/>
            <w:lang w:val="en-US"/>
          </w:rPr>
          <w:t xml:space="preserve"> Lớp &lt;</w:t>
        </w:r>
        <w:r w:rsidRPr="001B6AAB">
          <w:rPr>
            <w:rStyle w:val="Siuktni"/>
          </w:rPr>
          <w:t xml:space="preserve"> category&gt;</w:t>
        </w:r>
        <w:r>
          <w:rPr>
            <w:webHidden/>
          </w:rPr>
          <w:tab/>
        </w:r>
        <w:r>
          <w:rPr>
            <w:webHidden/>
          </w:rPr>
          <w:fldChar w:fldCharType="begin"/>
        </w:r>
        <w:r>
          <w:rPr>
            <w:webHidden/>
          </w:rPr>
          <w:instrText xml:space="preserve"> PAGEREF _Toc211632479 \h </w:instrText>
        </w:r>
        <w:r>
          <w:rPr>
            <w:webHidden/>
          </w:rPr>
        </w:r>
        <w:r>
          <w:rPr>
            <w:webHidden/>
          </w:rPr>
          <w:fldChar w:fldCharType="separate"/>
        </w:r>
        <w:r w:rsidR="00EE0F5B">
          <w:rPr>
            <w:webHidden/>
          </w:rPr>
          <w:t>21</w:t>
        </w:r>
        <w:r>
          <w:rPr>
            <w:webHidden/>
          </w:rPr>
          <w:fldChar w:fldCharType="end"/>
        </w:r>
      </w:hyperlink>
    </w:p>
    <w:p w14:paraId="42425589" w14:textId="6C18785A" w:rsidR="00A4388F" w:rsidRDefault="00A4388F">
      <w:pPr>
        <w:pStyle w:val="Mucluc2"/>
        <w:rPr>
          <w:rFonts w:asciiTheme="minorHAnsi" w:eastAsiaTheme="minorEastAsia" w:hAnsiTheme="minorHAnsi" w:cstheme="minorBidi"/>
          <w:kern w:val="2"/>
          <w:sz w:val="24"/>
          <w:lang w:eastAsia="vi-VN"/>
          <w14:ligatures w14:val="standardContextual"/>
        </w:rPr>
      </w:pPr>
      <w:hyperlink w:anchor="_Toc211632480" w:history="1">
        <w:r w:rsidRPr="001B6AAB">
          <w:rPr>
            <w:rStyle w:val="Siuktni"/>
          </w:rPr>
          <w:t>3.3 Biểu đồ thành phần</w:t>
        </w:r>
        <w:r>
          <w:rPr>
            <w:webHidden/>
          </w:rPr>
          <w:tab/>
        </w:r>
        <w:r>
          <w:rPr>
            <w:webHidden/>
          </w:rPr>
          <w:fldChar w:fldCharType="begin"/>
        </w:r>
        <w:r>
          <w:rPr>
            <w:webHidden/>
          </w:rPr>
          <w:instrText xml:space="preserve"> PAGEREF _Toc211632480 \h </w:instrText>
        </w:r>
        <w:r>
          <w:rPr>
            <w:webHidden/>
          </w:rPr>
        </w:r>
        <w:r>
          <w:rPr>
            <w:webHidden/>
          </w:rPr>
          <w:fldChar w:fldCharType="separate"/>
        </w:r>
        <w:r w:rsidR="00EE0F5B">
          <w:rPr>
            <w:webHidden/>
          </w:rPr>
          <w:t>22</w:t>
        </w:r>
        <w:r>
          <w:rPr>
            <w:webHidden/>
          </w:rPr>
          <w:fldChar w:fldCharType="end"/>
        </w:r>
      </w:hyperlink>
    </w:p>
    <w:p w14:paraId="05D83EDE" w14:textId="552AC52B" w:rsidR="00A4388F" w:rsidRDefault="00A4388F">
      <w:pPr>
        <w:pStyle w:val="Mucluc2"/>
        <w:rPr>
          <w:rFonts w:asciiTheme="minorHAnsi" w:eastAsiaTheme="minorEastAsia" w:hAnsiTheme="minorHAnsi" w:cstheme="minorBidi"/>
          <w:kern w:val="2"/>
          <w:sz w:val="24"/>
          <w:lang w:eastAsia="vi-VN"/>
          <w14:ligatures w14:val="standardContextual"/>
        </w:rPr>
      </w:pPr>
      <w:hyperlink w:anchor="_Toc211632481" w:history="1">
        <w:r w:rsidRPr="001B6AAB">
          <w:rPr>
            <w:rStyle w:val="Siuktni"/>
          </w:rPr>
          <w:t>3.4 Biểu đồ triển khai</w:t>
        </w:r>
        <w:r>
          <w:rPr>
            <w:webHidden/>
          </w:rPr>
          <w:tab/>
        </w:r>
        <w:r>
          <w:rPr>
            <w:webHidden/>
          </w:rPr>
          <w:fldChar w:fldCharType="begin"/>
        </w:r>
        <w:r>
          <w:rPr>
            <w:webHidden/>
          </w:rPr>
          <w:instrText xml:space="preserve"> PAGEREF _Toc211632481 \h </w:instrText>
        </w:r>
        <w:r>
          <w:rPr>
            <w:webHidden/>
          </w:rPr>
        </w:r>
        <w:r>
          <w:rPr>
            <w:webHidden/>
          </w:rPr>
          <w:fldChar w:fldCharType="separate"/>
        </w:r>
        <w:r w:rsidR="00EE0F5B">
          <w:rPr>
            <w:webHidden/>
          </w:rPr>
          <w:t>23</w:t>
        </w:r>
        <w:r>
          <w:rPr>
            <w:webHidden/>
          </w:rPr>
          <w:fldChar w:fldCharType="end"/>
        </w:r>
      </w:hyperlink>
    </w:p>
    <w:p w14:paraId="53F072CF" w14:textId="3E987D64" w:rsidR="00A4388F" w:rsidRDefault="00A4388F">
      <w:pPr>
        <w:pStyle w:val="Mucluc1"/>
        <w:rPr>
          <w:rFonts w:asciiTheme="minorHAnsi" w:eastAsiaTheme="minorEastAsia" w:hAnsiTheme="minorHAnsi" w:cstheme="minorBidi"/>
          <w:kern w:val="2"/>
          <w:sz w:val="24"/>
          <w:lang w:eastAsia="vi-VN"/>
          <w14:ligatures w14:val="standardContextual"/>
        </w:rPr>
      </w:pPr>
      <w:hyperlink w:anchor="_Toc211632482" w:history="1">
        <w:r w:rsidRPr="001B6AAB">
          <w:rPr>
            <w:rStyle w:val="Siuktni"/>
          </w:rPr>
          <w:t>KẾT LUẬN</w:t>
        </w:r>
        <w:r>
          <w:rPr>
            <w:webHidden/>
          </w:rPr>
          <w:tab/>
        </w:r>
        <w:r>
          <w:rPr>
            <w:webHidden/>
          </w:rPr>
          <w:fldChar w:fldCharType="begin"/>
        </w:r>
        <w:r>
          <w:rPr>
            <w:webHidden/>
          </w:rPr>
          <w:instrText xml:space="preserve"> PAGEREF _Toc211632482 \h </w:instrText>
        </w:r>
        <w:r>
          <w:rPr>
            <w:webHidden/>
          </w:rPr>
        </w:r>
        <w:r>
          <w:rPr>
            <w:webHidden/>
          </w:rPr>
          <w:fldChar w:fldCharType="separate"/>
        </w:r>
        <w:r w:rsidR="00EE0F5B">
          <w:rPr>
            <w:webHidden/>
          </w:rPr>
          <w:t>24</w:t>
        </w:r>
        <w:r>
          <w:rPr>
            <w:webHidden/>
          </w:rPr>
          <w:fldChar w:fldCharType="end"/>
        </w:r>
      </w:hyperlink>
    </w:p>
    <w:p w14:paraId="4A7156D3" w14:textId="13532228" w:rsidR="00A4388F" w:rsidRDefault="00A4388F">
      <w:pPr>
        <w:pStyle w:val="Mucluc1"/>
        <w:rPr>
          <w:rFonts w:asciiTheme="minorHAnsi" w:eastAsiaTheme="minorEastAsia" w:hAnsiTheme="minorHAnsi" w:cstheme="minorBidi"/>
          <w:kern w:val="2"/>
          <w:sz w:val="24"/>
          <w:lang w:eastAsia="vi-VN"/>
          <w14:ligatures w14:val="standardContextual"/>
        </w:rPr>
      </w:pPr>
      <w:hyperlink w:anchor="_Toc211632483" w:history="1">
        <w:r w:rsidRPr="001B6AAB">
          <w:rPr>
            <w:rStyle w:val="Siuktni"/>
          </w:rPr>
          <w:t>TÀI LIỆU THAM KHẢO</w:t>
        </w:r>
        <w:r>
          <w:rPr>
            <w:webHidden/>
          </w:rPr>
          <w:tab/>
        </w:r>
        <w:r>
          <w:rPr>
            <w:webHidden/>
          </w:rPr>
          <w:fldChar w:fldCharType="begin"/>
        </w:r>
        <w:r>
          <w:rPr>
            <w:webHidden/>
          </w:rPr>
          <w:instrText xml:space="preserve"> PAGEREF _Toc211632483 \h </w:instrText>
        </w:r>
        <w:r>
          <w:rPr>
            <w:webHidden/>
          </w:rPr>
        </w:r>
        <w:r>
          <w:rPr>
            <w:webHidden/>
          </w:rPr>
          <w:fldChar w:fldCharType="separate"/>
        </w:r>
        <w:r w:rsidR="00EE0F5B">
          <w:rPr>
            <w:webHidden/>
          </w:rPr>
          <w:t>25</w:t>
        </w:r>
        <w:r>
          <w:rPr>
            <w:webHidden/>
          </w:rPr>
          <w:fldChar w:fldCharType="end"/>
        </w:r>
      </w:hyperlink>
    </w:p>
    <w:p w14:paraId="68F87D42" w14:textId="791CBE81" w:rsidR="00FE5128" w:rsidRPr="00B4070C" w:rsidRDefault="00E01E35" w:rsidP="00B4070C">
      <w:pPr>
        <w:pStyle w:val="Mucluc1"/>
        <w:rPr>
          <w:rFonts w:asciiTheme="minorHAnsi" w:eastAsiaTheme="minorEastAsia" w:hAnsiTheme="minorHAnsi" w:cstheme="minorBidi"/>
          <w:kern w:val="2"/>
          <w:sz w:val="24"/>
          <w:lang w:eastAsia="vi-VN"/>
          <w14:ligatures w14:val="standardContextual"/>
        </w:rPr>
      </w:pPr>
      <w:r w:rsidRPr="00455E77">
        <w:fldChar w:fldCharType="end"/>
      </w:r>
    </w:p>
    <w:p w14:paraId="1FEA2F6F" w14:textId="77777777" w:rsidR="00FE5128" w:rsidRPr="00455E77" w:rsidRDefault="00FE5128" w:rsidP="00FE5128">
      <w:r w:rsidRPr="00455E77">
        <w:br w:type="page"/>
      </w:r>
    </w:p>
    <w:p w14:paraId="25636864" w14:textId="77777777" w:rsidR="00B43BD0" w:rsidRPr="00455E77" w:rsidRDefault="00511681" w:rsidP="00B43BD0">
      <w:pPr>
        <w:pStyle w:val="u1"/>
        <w:numPr>
          <w:ilvl w:val="0"/>
          <w:numId w:val="0"/>
        </w:numPr>
      </w:pPr>
      <w:bookmarkStart w:id="3" w:name="_Toc211632440"/>
      <w:r w:rsidRPr="00455E77">
        <w:lastRenderedPageBreak/>
        <w:t>DANH MỤC CÁC HÌNH VẼ</w:t>
      </w:r>
      <w:bookmarkEnd w:id="3"/>
    </w:p>
    <w:p w14:paraId="236F3A73" w14:textId="252E83B1" w:rsidR="005F6777" w:rsidRDefault="00D8643C">
      <w:pPr>
        <w:pStyle w:val="Banghinhminhhoa"/>
        <w:tabs>
          <w:tab w:val="right" w:leader="dot" w:pos="8778"/>
        </w:tabs>
        <w:rPr>
          <w:rFonts w:asciiTheme="minorHAnsi" w:eastAsiaTheme="minorEastAsia" w:hAnsiTheme="minorHAnsi" w:cstheme="minorBidi"/>
          <w:kern w:val="2"/>
          <w:sz w:val="24"/>
          <w:lang w:val="en-US"/>
          <w14:ligatures w14:val="standardContextual"/>
        </w:rPr>
      </w:pPr>
      <w:r>
        <w:fldChar w:fldCharType="begin"/>
      </w:r>
      <w:r>
        <w:instrText xml:space="preserve"> TOC \c "Hình" </w:instrText>
      </w:r>
      <w:r>
        <w:fldChar w:fldCharType="separate"/>
      </w:r>
      <w:r w:rsidR="005F6777">
        <w:t>Hình 2</w:t>
      </w:r>
      <w:r w:rsidR="005F6777">
        <w:noBreakHyphen/>
        <w:t>1</w:t>
      </w:r>
      <w:r w:rsidR="005F6777" w:rsidRPr="00A15A8B">
        <w:t xml:space="preserve"> Mô hình Use</w:t>
      </w:r>
      <w:r w:rsidR="005F6777">
        <w:t>c</w:t>
      </w:r>
      <w:r w:rsidR="005F6777" w:rsidRPr="00A15A8B">
        <w:t>ase</w:t>
      </w:r>
      <w:r w:rsidR="005F6777">
        <w:tab/>
      </w:r>
      <w:r w:rsidR="005F6777">
        <w:fldChar w:fldCharType="begin"/>
      </w:r>
      <w:r w:rsidR="005F6777">
        <w:instrText xml:space="preserve"> PAGEREF _Toc207020000 \h </w:instrText>
      </w:r>
      <w:r w:rsidR="005F6777">
        <w:fldChar w:fldCharType="separate"/>
      </w:r>
      <w:r w:rsidR="00EE0F5B">
        <w:t>3</w:t>
      </w:r>
      <w:r w:rsidR="005F6777">
        <w:fldChar w:fldCharType="end"/>
      </w:r>
    </w:p>
    <w:p w14:paraId="7D222211" w14:textId="1540B8BD" w:rsidR="005F6777" w:rsidRDefault="005F6777">
      <w:pPr>
        <w:pStyle w:val="Banghinhminhhoa"/>
        <w:tabs>
          <w:tab w:val="right" w:leader="dot" w:pos="8778"/>
        </w:tabs>
        <w:rPr>
          <w:rFonts w:asciiTheme="minorHAnsi" w:eastAsiaTheme="minorEastAsia" w:hAnsiTheme="minorHAnsi" w:cstheme="minorBidi"/>
          <w:kern w:val="2"/>
          <w:sz w:val="24"/>
          <w:lang w:val="en-US"/>
          <w14:ligatures w14:val="standardContextual"/>
        </w:rPr>
      </w:pPr>
      <w:r>
        <w:t>Hình 2</w:t>
      </w:r>
      <w:r>
        <w:noBreakHyphen/>
        <w:t>2</w:t>
      </w:r>
      <w:r w:rsidRPr="00A15A8B">
        <w:t xml:space="preserve"> Mô hình lớp</w:t>
      </w:r>
      <w:r>
        <w:tab/>
      </w:r>
      <w:r>
        <w:fldChar w:fldCharType="begin"/>
      </w:r>
      <w:r>
        <w:instrText xml:space="preserve"> PAGEREF _Toc207020001 \h </w:instrText>
      </w:r>
      <w:r>
        <w:fldChar w:fldCharType="separate"/>
      </w:r>
      <w:r w:rsidR="00EE0F5B">
        <w:t>7</w:t>
      </w:r>
      <w:r>
        <w:fldChar w:fldCharType="end"/>
      </w:r>
    </w:p>
    <w:p w14:paraId="2181F3A4" w14:textId="4E4F445A" w:rsidR="005F6777" w:rsidRDefault="005F6777">
      <w:pPr>
        <w:pStyle w:val="Banghinhminhhoa"/>
        <w:tabs>
          <w:tab w:val="right" w:leader="dot" w:pos="8778"/>
        </w:tabs>
        <w:rPr>
          <w:rFonts w:asciiTheme="minorHAnsi" w:eastAsiaTheme="minorEastAsia" w:hAnsiTheme="minorHAnsi" w:cstheme="minorBidi"/>
          <w:kern w:val="2"/>
          <w:sz w:val="24"/>
          <w:lang w:val="en-US"/>
          <w14:ligatures w14:val="standardContextual"/>
        </w:rPr>
      </w:pPr>
      <w:r>
        <w:t>Hình 2</w:t>
      </w:r>
      <w:r>
        <w:noBreakHyphen/>
        <w:t>3</w:t>
      </w:r>
      <w:r w:rsidRPr="00A15A8B">
        <w:t xml:space="preserve"> Mô hình trạng thái &lt;Vé&gt;</w:t>
      </w:r>
      <w:r>
        <w:tab/>
      </w:r>
      <w:r>
        <w:fldChar w:fldCharType="begin"/>
      </w:r>
      <w:r>
        <w:instrText xml:space="preserve"> PAGEREF _Toc207020002 \h </w:instrText>
      </w:r>
      <w:r>
        <w:fldChar w:fldCharType="separate"/>
      </w:r>
      <w:r w:rsidR="00EE0F5B">
        <w:t>8</w:t>
      </w:r>
      <w:r>
        <w:fldChar w:fldCharType="end"/>
      </w:r>
    </w:p>
    <w:p w14:paraId="116CB206" w14:textId="1D50D421" w:rsidR="005F6777" w:rsidRDefault="005F6777">
      <w:pPr>
        <w:pStyle w:val="Banghinhminhhoa"/>
        <w:tabs>
          <w:tab w:val="right" w:leader="dot" w:pos="8778"/>
        </w:tabs>
        <w:rPr>
          <w:rFonts w:asciiTheme="minorHAnsi" w:eastAsiaTheme="minorEastAsia" w:hAnsiTheme="minorHAnsi" w:cstheme="minorBidi"/>
          <w:kern w:val="2"/>
          <w:sz w:val="24"/>
          <w:lang w:val="en-US"/>
          <w14:ligatures w14:val="standardContextual"/>
        </w:rPr>
      </w:pPr>
      <w:r>
        <w:t>Hình 2</w:t>
      </w:r>
      <w:r>
        <w:noBreakHyphen/>
        <w:t>4</w:t>
      </w:r>
      <w:r w:rsidRPr="00A15A8B">
        <w:t xml:space="preserve"> Mô hình trạng thái &lt;Đơn đặt vé&gt; (Booking)</w:t>
      </w:r>
      <w:r>
        <w:tab/>
      </w:r>
      <w:r>
        <w:fldChar w:fldCharType="begin"/>
      </w:r>
      <w:r>
        <w:instrText xml:space="preserve"> PAGEREF _Toc207020003 \h </w:instrText>
      </w:r>
      <w:r>
        <w:fldChar w:fldCharType="separate"/>
      </w:r>
      <w:r w:rsidR="00EE0F5B">
        <w:t>9</w:t>
      </w:r>
      <w:r>
        <w:fldChar w:fldCharType="end"/>
      </w:r>
    </w:p>
    <w:p w14:paraId="11F642AF" w14:textId="6DE8B5EA" w:rsidR="005F6777" w:rsidRDefault="005F6777">
      <w:pPr>
        <w:pStyle w:val="Banghinhminhhoa"/>
        <w:tabs>
          <w:tab w:val="right" w:leader="dot" w:pos="8778"/>
        </w:tabs>
        <w:rPr>
          <w:rFonts w:asciiTheme="minorHAnsi" w:eastAsiaTheme="minorEastAsia" w:hAnsiTheme="minorHAnsi" w:cstheme="minorBidi"/>
          <w:kern w:val="2"/>
          <w:sz w:val="24"/>
          <w:lang w:val="en-US"/>
          <w14:ligatures w14:val="standardContextual"/>
        </w:rPr>
      </w:pPr>
      <w:r>
        <w:t>Hình 2</w:t>
      </w:r>
      <w:r>
        <w:noBreakHyphen/>
        <w:t>5</w:t>
      </w:r>
      <w:r w:rsidRPr="00A15A8B">
        <w:t xml:space="preserve"> Mô hình trạng thái &lt;Sự kiện&gt;</w:t>
      </w:r>
      <w:r>
        <w:tab/>
      </w:r>
      <w:r>
        <w:fldChar w:fldCharType="begin"/>
      </w:r>
      <w:r>
        <w:instrText xml:space="preserve"> PAGEREF _Toc207020004 \h </w:instrText>
      </w:r>
      <w:r>
        <w:fldChar w:fldCharType="separate"/>
      </w:r>
      <w:r w:rsidR="00EE0F5B">
        <w:t>10</w:t>
      </w:r>
      <w:r>
        <w:fldChar w:fldCharType="end"/>
      </w:r>
    </w:p>
    <w:p w14:paraId="2F68F763" w14:textId="40D5C578" w:rsidR="005F6777" w:rsidRDefault="005F6777">
      <w:pPr>
        <w:pStyle w:val="Banghinhminhhoa"/>
        <w:tabs>
          <w:tab w:val="right" w:leader="dot" w:pos="8778"/>
        </w:tabs>
        <w:rPr>
          <w:rFonts w:asciiTheme="minorHAnsi" w:eastAsiaTheme="minorEastAsia" w:hAnsiTheme="minorHAnsi" w:cstheme="minorBidi"/>
          <w:kern w:val="2"/>
          <w:sz w:val="24"/>
          <w:lang w:val="en-US"/>
          <w14:ligatures w14:val="standardContextual"/>
        </w:rPr>
      </w:pPr>
      <w:r>
        <w:t>Hình 3</w:t>
      </w:r>
      <w:r>
        <w:noBreakHyphen/>
        <w:t>1Luồng</w:t>
      </w:r>
      <w:r w:rsidRPr="00A15A8B">
        <w:t xml:space="preserve"> đặt vé</w:t>
      </w:r>
      <w:r>
        <w:tab/>
      </w:r>
      <w:r>
        <w:fldChar w:fldCharType="begin"/>
      </w:r>
      <w:r>
        <w:instrText xml:space="preserve"> PAGEREF _Toc207020005 \h </w:instrText>
      </w:r>
      <w:r>
        <w:fldChar w:fldCharType="separate"/>
      </w:r>
      <w:r w:rsidR="00EE0F5B">
        <w:t>11</w:t>
      </w:r>
      <w:r>
        <w:fldChar w:fldCharType="end"/>
      </w:r>
    </w:p>
    <w:p w14:paraId="68E75333" w14:textId="3F6B1429" w:rsidR="005F6777" w:rsidRDefault="005F6777">
      <w:pPr>
        <w:pStyle w:val="Banghinhminhhoa"/>
        <w:tabs>
          <w:tab w:val="right" w:leader="dot" w:pos="8778"/>
        </w:tabs>
        <w:rPr>
          <w:rFonts w:asciiTheme="minorHAnsi" w:eastAsiaTheme="minorEastAsia" w:hAnsiTheme="minorHAnsi" w:cstheme="minorBidi"/>
          <w:kern w:val="2"/>
          <w:sz w:val="24"/>
          <w:lang w:val="en-US"/>
          <w14:ligatures w14:val="standardContextual"/>
        </w:rPr>
      </w:pPr>
      <w:r>
        <w:t>Hình 3</w:t>
      </w:r>
      <w:r>
        <w:noBreakHyphen/>
        <w:t>2</w:t>
      </w:r>
      <w:r w:rsidRPr="00A15A8B">
        <w:t xml:space="preserve"> Luồng Mua vé</w:t>
      </w:r>
      <w:r>
        <w:tab/>
      </w:r>
      <w:r>
        <w:fldChar w:fldCharType="begin"/>
      </w:r>
      <w:r>
        <w:instrText xml:space="preserve"> PAGEREF _Toc207020006 \h </w:instrText>
      </w:r>
      <w:r>
        <w:fldChar w:fldCharType="separate"/>
      </w:r>
      <w:r w:rsidR="00EE0F5B">
        <w:t>11</w:t>
      </w:r>
      <w:r>
        <w:fldChar w:fldCharType="end"/>
      </w:r>
    </w:p>
    <w:p w14:paraId="0D6FBB40" w14:textId="04B17978" w:rsidR="005F6777" w:rsidRDefault="005F6777">
      <w:pPr>
        <w:pStyle w:val="Banghinhminhhoa"/>
        <w:tabs>
          <w:tab w:val="right" w:leader="dot" w:pos="8778"/>
        </w:tabs>
        <w:rPr>
          <w:rFonts w:asciiTheme="minorHAnsi" w:eastAsiaTheme="minorEastAsia" w:hAnsiTheme="minorHAnsi" w:cstheme="minorBidi"/>
          <w:kern w:val="2"/>
          <w:sz w:val="24"/>
          <w:lang w:val="en-US"/>
          <w14:ligatures w14:val="standardContextual"/>
        </w:rPr>
      </w:pPr>
      <w:r>
        <w:t>Hình 3</w:t>
      </w:r>
      <w:r>
        <w:noBreakHyphen/>
        <w:t>3</w:t>
      </w:r>
      <w:r w:rsidRPr="00A15A8B">
        <w:t xml:space="preserve"> Luồng tạo sự kiện</w:t>
      </w:r>
      <w:r>
        <w:tab/>
      </w:r>
      <w:r>
        <w:fldChar w:fldCharType="begin"/>
      </w:r>
      <w:r>
        <w:instrText xml:space="preserve"> PAGEREF _Toc207020007 \h </w:instrText>
      </w:r>
      <w:r>
        <w:fldChar w:fldCharType="separate"/>
      </w:r>
      <w:r w:rsidR="00EE0F5B">
        <w:t>12</w:t>
      </w:r>
      <w:r>
        <w:fldChar w:fldCharType="end"/>
      </w:r>
    </w:p>
    <w:p w14:paraId="126F330F" w14:textId="7EC544C1" w:rsidR="005F6777" w:rsidRDefault="005F6777">
      <w:pPr>
        <w:pStyle w:val="Banghinhminhhoa"/>
        <w:tabs>
          <w:tab w:val="right" w:leader="dot" w:pos="8778"/>
        </w:tabs>
        <w:rPr>
          <w:rFonts w:asciiTheme="minorHAnsi" w:eastAsiaTheme="minorEastAsia" w:hAnsiTheme="minorHAnsi" w:cstheme="minorBidi"/>
          <w:kern w:val="2"/>
          <w:sz w:val="24"/>
          <w:lang w:val="en-US"/>
          <w14:ligatures w14:val="standardContextual"/>
        </w:rPr>
      </w:pPr>
      <w:r>
        <w:t>Hình 3</w:t>
      </w:r>
      <w:r>
        <w:noBreakHyphen/>
        <w:t>4</w:t>
      </w:r>
      <w:r w:rsidRPr="00A15A8B">
        <w:t xml:space="preserve"> Luồng Check vé</w:t>
      </w:r>
      <w:r>
        <w:tab/>
      </w:r>
      <w:r>
        <w:fldChar w:fldCharType="begin"/>
      </w:r>
      <w:r>
        <w:instrText xml:space="preserve"> PAGEREF _Toc207020008 \h </w:instrText>
      </w:r>
      <w:r>
        <w:fldChar w:fldCharType="separate"/>
      </w:r>
      <w:r w:rsidR="00EE0F5B">
        <w:t>12</w:t>
      </w:r>
      <w:r>
        <w:fldChar w:fldCharType="end"/>
      </w:r>
    </w:p>
    <w:p w14:paraId="4F0691C0" w14:textId="170B1C49" w:rsidR="005F6777" w:rsidRDefault="005F6777">
      <w:pPr>
        <w:pStyle w:val="Banghinhminhhoa"/>
        <w:tabs>
          <w:tab w:val="right" w:leader="dot" w:pos="8778"/>
        </w:tabs>
        <w:rPr>
          <w:rFonts w:asciiTheme="minorHAnsi" w:eastAsiaTheme="minorEastAsia" w:hAnsiTheme="minorHAnsi" w:cstheme="minorBidi"/>
          <w:kern w:val="2"/>
          <w:sz w:val="24"/>
          <w:lang w:val="en-US"/>
          <w14:ligatures w14:val="standardContextual"/>
        </w:rPr>
      </w:pPr>
      <w:r>
        <w:t>Hình 3</w:t>
      </w:r>
      <w:r>
        <w:noBreakHyphen/>
        <w:t>5</w:t>
      </w:r>
      <w:r w:rsidRPr="00A15A8B">
        <w:t xml:space="preserve"> Biểu đồ thành phần</w:t>
      </w:r>
      <w:r>
        <w:tab/>
      </w:r>
      <w:r>
        <w:fldChar w:fldCharType="begin"/>
      </w:r>
      <w:r>
        <w:instrText xml:space="preserve"> PAGEREF _Toc207020009 \h </w:instrText>
      </w:r>
      <w:r>
        <w:fldChar w:fldCharType="separate"/>
      </w:r>
      <w:r w:rsidR="00EE0F5B">
        <w:t>22</w:t>
      </w:r>
      <w:r>
        <w:fldChar w:fldCharType="end"/>
      </w:r>
    </w:p>
    <w:p w14:paraId="4A1261A5" w14:textId="2779979E" w:rsidR="005F6777" w:rsidRDefault="005F6777">
      <w:pPr>
        <w:pStyle w:val="Banghinhminhhoa"/>
        <w:tabs>
          <w:tab w:val="right" w:leader="dot" w:pos="8778"/>
        </w:tabs>
        <w:rPr>
          <w:rFonts w:asciiTheme="minorHAnsi" w:eastAsiaTheme="minorEastAsia" w:hAnsiTheme="minorHAnsi" w:cstheme="minorBidi"/>
          <w:kern w:val="2"/>
          <w:sz w:val="24"/>
          <w:lang w:val="en-US"/>
          <w14:ligatures w14:val="standardContextual"/>
        </w:rPr>
      </w:pPr>
      <w:r>
        <w:t>Hình 3</w:t>
      </w:r>
      <w:r>
        <w:noBreakHyphen/>
        <w:t>6</w:t>
      </w:r>
      <w:r w:rsidRPr="00A15A8B">
        <w:t xml:space="preserve"> Biểu đồ triển khai</w:t>
      </w:r>
      <w:r>
        <w:tab/>
      </w:r>
      <w:r>
        <w:fldChar w:fldCharType="begin"/>
      </w:r>
      <w:r>
        <w:instrText xml:space="preserve"> PAGEREF _Toc207020010 \h </w:instrText>
      </w:r>
      <w:r>
        <w:fldChar w:fldCharType="separate"/>
      </w:r>
      <w:r w:rsidR="00EE0F5B">
        <w:t>23</w:t>
      </w:r>
      <w:r>
        <w:fldChar w:fldCharType="end"/>
      </w:r>
    </w:p>
    <w:p w14:paraId="7A814732" w14:textId="3E38CA30" w:rsidR="00D8643C" w:rsidRDefault="00D8643C" w:rsidP="004D2DC8">
      <w:pPr>
        <w:pStyle w:val="u1"/>
        <w:numPr>
          <w:ilvl w:val="0"/>
          <w:numId w:val="0"/>
        </w:numPr>
      </w:pPr>
      <w:r>
        <w:fldChar w:fldCharType="end"/>
      </w:r>
    </w:p>
    <w:p w14:paraId="125B18DE" w14:textId="77777777" w:rsidR="00D8643C" w:rsidRDefault="00D8643C">
      <w:pPr>
        <w:spacing w:before="0" w:line="240" w:lineRule="auto"/>
        <w:ind w:firstLine="0"/>
        <w:jc w:val="left"/>
        <w:rPr>
          <w:rFonts w:cs="Arial"/>
          <w:b/>
          <w:bCs/>
          <w:kern w:val="32"/>
          <w:sz w:val="32"/>
          <w:szCs w:val="32"/>
        </w:rPr>
      </w:pPr>
      <w:r>
        <w:br w:type="page"/>
      </w:r>
    </w:p>
    <w:p w14:paraId="6E89E616" w14:textId="77777777" w:rsidR="00511681" w:rsidRPr="00455E77" w:rsidRDefault="00511681" w:rsidP="00511681">
      <w:pPr>
        <w:pStyle w:val="u1"/>
        <w:numPr>
          <w:ilvl w:val="0"/>
          <w:numId w:val="0"/>
        </w:numPr>
      </w:pPr>
      <w:bookmarkStart w:id="4" w:name="_Toc211632441"/>
      <w:r w:rsidRPr="00455E77">
        <w:lastRenderedPageBreak/>
        <w:t>DANH MỤC CÁC BẢNG BIỂU</w:t>
      </w:r>
      <w:bookmarkEnd w:id="4"/>
    </w:p>
    <w:bookmarkStart w:id="5" w:name="_Ref262310752"/>
    <w:p w14:paraId="7FA4A4E3" w14:textId="0C58BF67" w:rsidR="00A4388F" w:rsidRDefault="00365127">
      <w:pPr>
        <w:pStyle w:val="Banghinhminhhoa"/>
        <w:tabs>
          <w:tab w:val="right" w:leader="dot" w:pos="8778"/>
        </w:tabs>
        <w:rPr>
          <w:rFonts w:asciiTheme="minorHAnsi" w:eastAsiaTheme="minorEastAsia" w:hAnsiTheme="minorHAnsi" w:cstheme="minorBidi"/>
          <w:kern w:val="2"/>
          <w:sz w:val="24"/>
          <w:lang w:eastAsia="vi-VN"/>
          <w14:ligatures w14:val="standardContextual"/>
        </w:rPr>
      </w:pPr>
      <w:r>
        <w:fldChar w:fldCharType="begin"/>
      </w:r>
      <w:r>
        <w:instrText xml:space="preserve"> TOC \c "Bảng" </w:instrText>
      </w:r>
      <w:r>
        <w:fldChar w:fldCharType="separate"/>
      </w:r>
      <w:r w:rsidR="00A4388F">
        <w:t>Bảng 3</w:t>
      </w:r>
      <w:r w:rsidR="00A4388F">
        <w:noBreakHyphen/>
        <w:t>1</w:t>
      </w:r>
      <w:r w:rsidR="00A4388F" w:rsidRPr="00690569">
        <w:t xml:space="preserve"> Thuộc tính &lt;User&gt;</w:t>
      </w:r>
      <w:r w:rsidR="00A4388F">
        <w:tab/>
      </w:r>
      <w:r w:rsidR="00A4388F">
        <w:fldChar w:fldCharType="begin"/>
      </w:r>
      <w:r w:rsidR="00A4388F">
        <w:instrText xml:space="preserve"> PAGEREF _Toc211632420 \h </w:instrText>
      </w:r>
      <w:r w:rsidR="00A4388F">
        <w:fldChar w:fldCharType="separate"/>
      </w:r>
      <w:r w:rsidR="00EE0F5B">
        <w:t>13</w:t>
      </w:r>
      <w:r w:rsidR="00A4388F">
        <w:fldChar w:fldCharType="end"/>
      </w:r>
    </w:p>
    <w:p w14:paraId="6A569119" w14:textId="5C9F8BC5" w:rsidR="00A4388F" w:rsidRDefault="00A4388F">
      <w:pPr>
        <w:pStyle w:val="Banghinhminhhoa"/>
        <w:tabs>
          <w:tab w:val="right" w:leader="dot" w:pos="8778"/>
        </w:tabs>
        <w:rPr>
          <w:rFonts w:asciiTheme="minorHAnsi" w:eastAsiaTheme="minorEastAsia" w:hAnsiTheme="minorHAnsi" w:cstheme="minorBidi"/>
          <w:kern w:val="2"/>
          <w:sz w:val="24"/>
          <w:lang w:eastAsia="vi-VN"/>
          <w14:ligatures w14:val="standardContextual"/>
        </w:rPr>
      </w:pPr>
      <w:r>
        <w:t>Bảng 3</w:t>
      </w:r>
      <w:r>
        <w:noBreakHyphen/>
        <w:t>2</w:t>
      </w:r>
      <w:r w:rsidRPr="00690569">
        <w:t xml:space="preserve"> Phương Thức&lt;User&gt;</w:t>
      </w:r>
      <w:r>
        <w:tab/>
      </w:r>
      <w:r>
        <w:fldChar w:fldCharType="begin"/>
      </w:r>
      <w:r>
        <w:instrText xml:space="preserve"> PAGEREF _Toc211632421 \h </w:instrText>
      </w:r>
      <w:r>
        <w:fldChar w:fldCharType="separate"/>
      </w:r>
      <w:r w:rsidR="00EE0F5B">
        <w:t>13</w:t>
      </w:r>
      <w:r>
        <w:fldChar w:fldCharType="end"/>
      </w:r>
    </w:p>
    <w:p w14:paraId="16095702" w14:textId="7F71DFED" w:rsidR="00A4388F" w:rsidRDefault="00A4388F">
      <w:pPr>
        <w:pStyle w:val="Banghinhminhhoa"/>
        <w:tabs>
          <w:tab w:val="right" w:leader="dot" w:pos="8778"/>
        </w:tabs>
        <w:rPr>
          <w:rFonts w:asciiTheme="minorHAnsi" w:eastAsiaTheme="minorEastAsia" w:hAnsiTheme="minorHAnsi" w:cstheme="minorBidi"/>
          <w:kern w:val="2"/>
          <w:sz w:val="24"/>
          <w:lang w:eastAsia="vi-VN"/>
          <w14:ligatures w14:val="standardContextual"/>
        </w:rPr>
      </w:pPr>
      <w:r>
        <w:t>Bảng 3</w:t>
      </w:r>
      <w:r>
        <w:noBreakHyphen/>
        <w:t>3</w:t>
      </w:r>
      <w:r w:rsidRPr="00690569">
        <w:t xml:space="preserve"> Thuộc tính&lt;Organizer&gt;</w:t>
      </w:r>
      <w:r>
        <w:tab/>
      </w:r>
      <w:r>
        <w:fldChar w:fldCharType="begin"/>
      </w:r>
      <w:r>
        <w:instrText xml:space="preserve"> PAGEREF _Toc211632422 \h </w:instrText>
      </w:r>
      <w:r>
        <w:fldChar w:fldCharType="separate"/>
      </w:r>
      <w:r w:rsidR="00EE0F5B">
        <w:t>14</w:t>
      </w:r>
      <w:r>
        <w:fldChar w:fldCharType="end"/>
      </w:r>
    </w:p>
    <w:p w14:paraId="7F5BA2EB" w14:textId="3363DAD3" w:rsidR="00A4388F" w:rsidRDefault="00A4388F">
      <w:pPr>
        <w:pStyle w:val="Banghinhminhhoa"/>
        <w:tabs>
          <w:tab w:val="right" w:leader="dot" w:pos="8778"/>
        </w:tabs>
        <w:rPr>
          <w:rFonts w:asciiTheme="minorHAnsi" w:eastAsiaTheme="minorEastAsia" w:hAnsiTheme="minorHAnsi" w:cstheme="minorBidi"/>
          <w:kern w:val="2"/>
          <w:sz w:val="24"/>
          <w:lang w:eastAsia="vi-VN"/>
          <w14:ligatures w14:val="standardContextual"/>
        </w:rPr>
      </w:pPr>
      <w:r>
        <w:t>Bảng 3</w:t>
      </w:r>
      <w:r>
        <w:noBreakHyphen/>
        <w:t>4</w:t>
      </w:r>
      <w:r w:rsidRPr="00690569">
        <w:t xml:space="preserve"> Phương thức&lt;Organizer&gt;</w:t>
      </w:r>
      <w:r>
        <w:tab/>
      </w:r>
      <w:r>
        <w:fldChar w:fldCharType="begin"/>
      </w:r>
      <w:r>
        <w:instrText xml:space="preserve"> PAGEREF _Toc211632423 \h </w:instrText>
      </w:r>
      <w:r>
        <w:fldChar w:fldCharType="separate"/>
      </w:r>
      <w:r w:rsidR="00EE0F5B">
        <w:t>14</w:t>
      </w:r>
      <w:r>
        <w:fldChar w:fldCharType="end"/>
      </w:r>
    </w:p>
    <w:p w14:paraId="7985FE3D" w14:textId="475644A6" w:rsidR="00A4388F" w:rsidRDefault="00A4388F">
      <w:pPr>
        <w:pStyle w:val="Banghinhminhhoa"/>
        <w:tabs>
          <w:tab w:val="right" w:leader="dot" w:pos="8778"/>
        </w:tabs>
        <w:rPr>
          <w:rFonts w:asciiTheme="minorHAnsi" w:eastAsiaTheme="minorEastAsia" w:hAnsiTheme="minorHAnsi" w:cstheme="minorBidi"/>
          <w:kern w:val="2"/>
          <w:sz w:val="24"/>
          <w:lang w:eastAsia="vi-VN"/>
          <w14:ligatures w14:val="standardContextual"/>
        </w:rPr>
      </w:pPr>
      <w:r>
        <w:t>Bảng 3</w:t>
      </w:r>
      <w:r>
        <w:noBreakHyphen/>
        <w:t>5</w:t>
      </w:r>
      <w:r w:rsidRPr="00690569">
        <w:t xml:space="preserve"> Thuộc tính&lt;Event&gt;</w:t>
      </w:r>
      <w:r>
        <w:tab/>
      </w:r>
      <w:r>
        <w:fldChar w:fldCharType="begin"/>
      </w:r>
      <w:r>
        <w:instrText xml:space="preserve"> PAGEREF _Toc211632424 \h </w:instrText>
      </w:r>
      <w:r>
        <w:fldChar w:fldCharType="separate"/>
      </w:r>
      <w:r w:rsidR="00EE0F5B">
        <w:t>15</w:t>
      </w:r>
      <w:r>
        <w:fldChar w:fldCharType="end"/>
      </w:r>
    </w:p>
    <w:p w14:paraId="24776784" w14:textId="0174A60E" w:rsidR="00A4388F" w:rsidRDefault="00A4388F">
      <w:pPr>
        <w:pStyle w:val="Banghinhminhhoa"/>
        <w:tabs>
          <w:tab w:val="right" w:leader="dot" w:pos="8778"/>
        </w:tabs>
        <w:rPr>
          <w:rFonts w:asciiTheme="minorHAnsi" w:eastAsiaTheme="minorEastAsia" w:hAnsiTheme="minorHAnsi" w:cstheme="minorBidi"/>
          <w:kern w:val="2"/>
          <w:sz w:val="24"/>
          <w:lang w:eastAsia="vi-VN"/>
          <w14:ligatures w14:val="standardContextual"/>
        </w:rPr>
      </w:pPr>
      <w:r>
        <w:t>Bảng 3</w:t>
      </w:r>
      <w:r>
        <w:noBreakHyphen/>
        <w:t>6</w:t>
      </w:r>
      <w:r w:rsidRPr="00690569">
        <w:t xml:space="preserve"> Phương thức&lt;Event&gt;</w:t>
      </w:r>
      <w:r>
        <w:tab/>
      </w:r>
      <w:r>
        <w:fldChar w:fldCharType="begin"/>
      </w:r>
      <w:r>
        <w:instrText xml:space="preserve"> PAGEREF _Toc211632425 \h </w:instrText>
      </w:r>
      <w:r>
        <w:fldChar w:fldCharType="separate"/>
      </w:r>
      <w:r w:rsidR="00EE0F5B">
        <w:t>15</w:t>
      </w:r>
      <w:r>
        <w:fldChar w:fldCharType="end"/>
      </w:r>
    </w:p>
    <w:p w14:paraId="13CB0873" w14:textId="3FBAEECE" w:rsidR="00A4388F" w:rsidRDefault="00A4388F">
      <w:pPr>
        <w:pStyle w:val="Banghinhminhhoa"/>
        <w:tabs>
          <w:tab w:val="right" w:leader="dot" w:pos="8778"/>
        </w:tabs>
        <w:rPr>
          <w:rFonts w:asciiTheme="minorHAnsi" w:eastAsiaTheme="minorEastAsia" w:hAnsiTheme="minorHAnsi" w:cstheme="minorBidi"/>
          <w:kern w:val="2"/>
          <w:sz w:val="24"/>
          <w:lang w:eastAsia="vi-VN"/>
          <w14:ligatures w14:val="standardContextual"/>
        </w:rPr>
      </w:pPr>
      <w:r>
        <w:t>Bảng 3</w:t>
      </w:r>
      <w:r>
        <w:noBreakHyphen/>
        <w:t>7</w:t>
      </w:r>
      <w:r w:rsidRPr="00690569">
        <w:t xml:space="preserve"> Thuộc tính&lt;TicketType&gt;</w:t>
      </w:r>
      <w:r>
        <w:tab/>
      </w:r>
      <w:r>
        <w:fldChar w:fldCharType="begin"/>
      </w:r>
      <w:r>
        <w:instrText xml:space="preserve"> PAGEREF _Toc211632426 \h </w:instrText>
      </w:r>
      <w:r>
        <w:fldChar w:fldCharType="separate"/>
      </w:r>
      <w:r w:rsidR="00EE0F5B">
        <w:t>16</w:t>
      </w:r>
      <w:r>
        <w:fldChar w:fldCharType="end"/>
      </w:r>
    </w:p>
    <w:p w14:paraId="6F0FE0EB" w14:textId="12E50AC4" w:rsidR="00A4388F" w:rsidRDefault="00A4388F">
      <w:pPr>
        <w:pStyle w:val="Banghinhminhhoa"/>
        <w:tabs>
          <w:tab w:val="right" w:leader="dot" w:pos="8778"/>
        </w:tabs>
        <w:rPr>
          <w:rFonts w:asciiTheme="minorHAnsi" w:eastAsiaTheme="minorEastAsia" w:hAnsiTheme="minorHAnsi" w:cstheme="minorBidi"/>
          <w:kern w:val="2"/>
          <w:sz w:val="24"/>
          <w:lang w:eastAsia="vi-VN"/>
          <w14:ligatures w14:val="standardContextual"/>
        </w:rPr>
      </w:pPr>
      <w:r>
        <w:t>Bảng 3</w:t>
      </w:r>
      <w:r>
        <w:noBreakHyphen/>
        <w:t>8</w:t>
      </w:r>
      <w:r w:rsidRPr="00690569">
        <w:t xml:space="preserve"> Thuộc tính&lt;Ticket&gt;</w:t>
      </w:r>
      <w:r>
        <w:tab/>
      </w:r>
      <w:r>
        <w:fldChar w:fldCharType="begin"/>
      </w:r>
      <w:r>
        <w:instrText xml:space="preserve"> PAGEREF _Toc211632427 \h </w:instrText>
      </w:r>
      <w:r>
        <w:fldChar w:fldCharType="separate"/>
      </w:r>
      <w:r w:rsidR="00EE0F5B">
        <w:t>17</w:t>
      </w:r>
      <w:r>
        <w:fldChar w:fldCharType="end"/>
      </w:r>
    </w:p>
    <w:p w14:paraId="4F34799A" w14:textId="1EFE759B" w:rsidR="00A4388F" w:rsidRDefault="00A4388F">
      <w:pPr>
        <w:pStyle w:val="Banghinhminhhoa"/>
        <w:tabs>
          <w:tab w:val="right" w:leader="dot" w:pos="8778"/>
        </w:tabs>
        <w:rPr>
          <w:rFonts w:asciiTheme="minorHAnsi" w:eastAsiaTheme="minorEastAsia" w:hAnsiTheme="minorHAnsi" w:cstheme="minorBidi"/>
          <w:kern w:val="2"/>
          <w:sz w:val="24"/>
          <w:lang w:eastAsia="vi-VN"/>
          <w14:ligatures w14:val="standardContextual"/>
        </w:rPr>
      </w:pPr>
      <w:r>
        <w:t>Bảng 3</w:t>
      </w:r>
      <w:r>
        <w:noBreakHyphen/>
        <w:t>9</w:t>
      </w:r>
      <w:r w:rsidRPr="00690569">
        <w:t xml:space="preserve"> Phương thức&lt;Ticket&gt;</w:t>
      </w:r>
      <w:r>
        <w:tab/>
      </w:r>
      <w:r>
        <w:fldChar w:fldCharType="begin"/>
      </w:r>
      <w:r>
        <w:instrText xml:space="preserve"> PAGEREF _Toc211632428 \h </w:instrText>
      </w:r>
      <w:r>
        <w:fldChar w:fldCharType="separate"/>
      </w:r>
      <w:r w:rsidR="00EE0F5B">
        <w:t>17</w:t>
      </w:r>
      <w:r>
        <w:fldChar w:fldCharType="end"/>
      </w:r>
    </w:p>
    <w:p w14:paraId="2B29E7E2" w14:textId="4E313169" w:rsidR="00A4388F" w:rsidRDefault="00A4388F">
      <w:pPr>
        <w:pStyle w:val="Banghinhminhhoa"/>
        <w:tabs>
          <w:tab w:val="right" w:leader="dot" w:pos="8778"/>
        </w:tabs>
        <w:rPr>
          <w:rFonts w:asciiTheme="minorHAnsi" w:eastAsiaTheme="minorEastAsia" w:hAnsiTheme="minorHAnsi" w:cstheme="minorBidi"/>
          <w:kern w:val="2"/>
          <w:sz w:val="24"/>
          <w:lang w:eastAsia="vi-VN"/>
          <w14:ligatures w14:val="standardContextual"/>
        </w:rPr>
      </w:pPr>
      <w:r>
        <w:t>Bảng 3</w:t>
      </w:r>
      <w:r>
        <w:noBreakHyphen/>
        <w:t>10</w:t>
      </w:r>
      <w:r w:rsidRPr="00690569">
        <w:t xml:space="preserve"> Thuộc tính&lt;QrCode&gt;</w:t>
      </w:r>
      <w:r>
        <w:tab/>
      </w:r>
      <w:r>
        <w:fldChar w:fldCharType="begin"/>
      </w:r>
      <w:r>
        <w:instrText xml:space="preserve"> PAGEREF _Toc211632429 \h </w:instrText>
      </w:r>
      <w:r>
        <w:fldChar w:fldCharType="separate"/>
      </w:r>
      <w:r w:rsidR="00EE0F5B">
        <w:t>18</w:t>
      </w:r>
      <w:r>
        <w:fldChar w:fldCharType="end"/>
      </w:r>
    </w:p>
    <w:p w14:paraId="01B181E7" w14:textId="75F28110" w:rsidR="00A4388F" w:rsidRDefault="00A4388F">
      <w:pPr>
        <w:pStyle w:val="Banghinhminhhoa"/>
        <w:tabs>
          <w:tab w:val="right" w:leader="dot" w:pos="8778"/>
        </w:tabs>
        <w:rPr>
          <w:rFonts w:asciiTheme="minorHAnsi" w:eastAsiaTheme="minorEastAsia" w:hAnsiTheme="minorHAnsi" w:cstheme="minorBidi"/>
          <w:kern w:val="2"/>
          <w:sz w:val="24"/>
          <w:lang w:eastAsia="vi-VN"/>
          <w14:ligatures w14:val="standardContextual"/>
        </w:rPr>
      </w:pPr>
      <w:r>
        <w:t>Bảng 3</w:t>
      </w:r>
      <w:r>
        <w:noBreakHyphen/>
        <w:t>11</w:t>
      </w:r>
      <w:r w:rsidRPr="00690569">
        <w:t xml:space="preserve"> Thuộc tính&lt;Venue&gt;</w:t>
      </w:r>
      <w:r>
        <w:tab/>
      </w:r>
      <w:r>
        <w:fldChar w:fldCharType="begin"/>
      </w:r>
      <w:r>
        <w:instrText xml:space="preserve"> PAGEREF _Toc211632430 \h </w:instrText>
      </w:r>
      <w:r>
        <w:fldChar w:fldCharType="separate"/>
      </w:r>
      <w:r w:rsidR="00EE0F5B">
        <w:t>18</w:t>
      </w:r>
      <w:r>
        <w:fldChar w:fldCharType="end"/>
      </w:r>
    </w:p>
    <w:p w14:paraId="11D12242" w14:textId="1B59CE9E" w:rsidR="00A4388F" w:rsidRDefault="00A4388F">
      <w:pPr>
        <w:pStyle w:val="Banghinhminhhoa"/>
        <w:tabs>
          <w:tab w:val="right" w:leader="dot" w:pos="8778"/>
        </w:tabs>
        <w:rPr>
          <w:rFonts w:asciiTheme="minorHAnsi" w:eastAsiaTheme="minorEastAsia" w:hAnsiTheme="minorHAnsi" w:cstheme="minorBidi"/>
          <w:kern w:val="2"/>
          <w:sz w:val="24"/>
          <w:lang w:eastAsia="vi-VN"/>
          <w14:ligatures w14:val="standardContextual"/>
        </w:rPr>
      </w:pPr>
      <w:r>
        <w:t>Bảng 3</w:t>
      </w:r>
      <w:r>
        <w:noBreakHyphen/>
        <w:t>12</w:t>
      </w:r>
      <w:r w:rsidRPr="00690569">
        <w:t xml:space="preserve"> Thuộc tính&lt;Booking&gt;</w:t>
      </w:r>
      <w:r>
        <w:tab/>
      </w:r>
      <w:r>
        <w:fldChar w:fldCharType="begin"/>
      </w:r>
      <w:r>
        <w:instrText xml:space="preserve"> PAGEREF _Toc211632431 \h </w:instrText>
      </w:r>
      <w:r>
        <w:fldChar w:fldCharType="separate"/>
      </w:r>
      <w:r w:rsidR="00EE0F5B">
        <w:t>19</w:t>
      </w:r>
      <w:r>
        <w:fldChar w:fldCharType="end"/>
      </w:r>
    </w:p>
    <w:p w14:paraId="1F1BFF52" w14:textId="5906E0F9" w:rsidR="00A4388F" w:rsidRDefault="00A4388F">
      <w:pPr>
        <w:pStyle w:val="Banghinhminhhoa"/>
        <w:tabs>
          <w:tab w:val="right" w:leader="dot" w:pos="8778"/>
        </w:tabs>
        <w:rPr>
          <w:rFonts w:asciiTheme="minorHAnsi" w:eastAsiaTheme="minorEastAsia" w:hAnsiTheme="minorHAnsi" w:cstheme="minorBidi"/>
          <w:kern w:val="2"/>
          <w:sz w:val="24"/>
          <w:lang w:eastAsia="vi-VN"/>
          <w14:ligatures w14:val="standardContextual"/>
        </w:rPr>
      </w:pPr>
      <w:r>
        <w:t>Bảng 3</w:t>
      </w:r>
      <w:r>
        <w:noBreakHyphen/>
        <w:t>13</w:t>
      </w:r>
      <w:r w:rsidRPr="00690569">
        <w:t xml:space="preserve"> Phương thức</w:t>
      </w:r>
      <w:r>
        <w:t>&lt;Booking&gt;</w:t>
      </w:r>
      <w:r>
        <w:tab/>
      </w:r>
      <w:r>
        <w:fldChar w:fldCharType="begin"/>
      </w:r>
      <w:r>
        <w:instrText xml:space="preserve"> PAGEREF _Toc211632432 \h </w:instrText>
      </w:r>
      <w:r>
        <w:fldChar w:fldCharType="separate"/>
      </w:r>
      <w:r w:rsidR="00EE0F5B">
        <w:t>19</w:t>
      </w:r>
      <w:r>
        <w:fldChar w:fldCharType="end"/>
      </w:r>
    </w:p>
    <w:p w14:paraId="101E9FE5" w14:textId="0A530044" w:rsidR="00A4388F" w:rsidRDefault="00A4388F">
      <w:pPr>
        <w:pStyle w:val="Banghinhminhhoa"/>
        <w:tabs>
          <w:tab w:val="right" w:leader="dot" w:pos="8778"/>
        </w:tabs>
        <w:rPr>
          <w:rFonts w:asciiTheme="minorHAnsi" w:eastAsiaTheme="minorEastAsia" w:hAnsiTheme="minorHAnsi" w:cstheme="minorBidi"/>
          <w:kern w:val="2"/>
          <w:sz w:val="24"/>
          <w:lang w:eastAsia="vi-VN"/>
          <w14:ligatures w14:val="standardContextual"/>
        </w:rPr>
      </w:pPr>
      <w:r>
        <w:t>Bảng 3</w:t>
      </w:r>
      <w:r>
        <w:noBreakHyphen/>
        <w:t>14</w:t>
      </w:r>
      <w:r w:rsidRPr="00690569">
        <w:t xml:space="preserve"> Thuộc tính&lt; BookingItem &gt;</w:t>
      </w:r>
      <w:r>
        <w:tab/>
      </w:r>
      <w:r>
        <w:fldChar w:fldCharType="begin"/>
      </w:r>
      <w:r>
        <w:instrText xml:space="preserve"> PAGEREF _Toc211632433 \h </w:instrText>
      </w:r>
      <w:r>
        <w:fldChar w:fldCharType="separate"/>
      </w:r>
      <w:r w:rsidR="00EE0F5B">
        <w:t>19</w:t>
      </w:r>
      <w:r>
        <w:fldChar w:fldCharType="end"/>
      </w:r>
    </w:p>
    <w:p w14:paraId="01E8C307" w14:textId="39A4132D" w:rsidR="00A4388F" w:rsidRDefault="00A4388F">
      <w:pPr>
        <w:pStyle w:val="Banghinhminhhoa"/>
        <w:tabs>
          <w:tab w:val="right" w:leader="dot" w:pos="8778"/>
        </w:tabs>
        <w:rPr>
          <w:rFonts w:asciiTheme="minorHAnsi" w:eastAsiaTheme="minorEastAsia" w:hAnsiTheme="minorHAnsi" w:cstheme="minorBidi"/>
          <w:kern w:val="2"/>
          <w:sz w:val="24"/>
          <w:lang w:eastAsia="vi-VN"/>
          <w14:ligatures w14:val="standardContextual"/>
        </w:rPr>
      </w:pPr>
      <w:r>
        <w:t>Bảng 3</w:t>
      </w:r>
      <w:r>
        <w:noBreakHyphen/>
        <w:t>15</w:t>
      </w:r>
      <w:r w:rsidRPr="00690569">
        <w:t xml:space="preserve"> Thuộc tính&lt; Image &gt;</w:t>
      </w:r>
      <w:r>
        <w:tab/>
      </w:r>
      <w:r>
        <w:fldChar w:fldCharType="begin"/>
      </w:r>
      <w:r>
        <w:instrText xml:space="preserve"> PAGEREF _Toc211632434 \h </w:instrText>
      </w:r>
      <w:r>
        <w:fldChar w:fldCharType="separate"/>
      </w:r>
      <w:r w:rsidR="00EE0F5B">
        <w:t>20</w:t>
      </w:r>
      <w:r>
        <w:fldChar w:fldCharType="end"/>
      </w:r>
    </w:p>
    <w:p w14:paraId="598E84CF" w14:textId="6C4B52B5" w:rsidR="00A4388F" w:rsidRDefault="00A4388F">
      <w:pPr>
        <w:pStyle w:val="Banghinhminhhoa"/>
        <w:tabs>
          <w:tab w:val="right" w:leader="dot" w:pos="8778"/>
        </w:tabs>
        <w:rPr>
          <w:rFonts w:asciiTheme="minorHAnsi" w:eastAsiaTheme="minorEastAsia" w:hAnsiTheme="minorHAnsi" w:cstheme="minorBidi"/>
          <w:kern w:val="2"/>
          <w:sz w:val="24"/>
          <w:lang w:eastAsia="vi-VN"/>
          <w14:ligatures w14:val="standardContextual"/>
        </w:rPr>
      </w:pPr>
      <w:r>
        <w:t>Bảng 3</w:t>
      </w:r>
      <w:r>
        <w:noBreakHyphen/>
        <w:t>16</w:t>
      </w:r>
      <w:r w:rsidRPr="00690569">
        <w:t xml:space="preserve"> Thuộc tính&lt; Transaction_history &gt;</w:t>
      </w:r>
      <w:r>
        <w:tab/>
      </w:r>
      <w:r>
        <w:fldChar w:fldCharType="begin"/>
      </w:r>
      <w:r>
        <w:instrText xml:space="preserve"> PAGEREF _Toc211632435 \h </w:instrText>
      </w:r>
      <w:r>
        <w:fldChar w:fldCharType="separate"/>
      </w:r>
      <w:r w:rsidR="00EE0F5B">
        <w:t>20</w:t>
      </w:r>
      <w:r>
        <w:fldChar w:fldCharType="end"/>
      </w:r>
    </w:p>
    <w:p w14:paraId="4B89EBEB" w14:textId="3D543607" w:rsidR="00A4388F" w:rsidRDefault="00A4388F">
      <w:pPr>
        <w:pStyle w:val="Banghinhminhhoa"/>
        <w:tabs>
          <w:tab w:val="right" w:leader="dot" w:pos="8778"/>
        </w:tabs>
        <w:rPr>
          <w:rFonts w:asciiTheme="minorHAnsi" w:eastAsiaTheme="minorEastAsia" w:hAnsiTheme="minorHAnsi" w:cstheme="minorBidi"/>
          <w:kern w:val="2"/>
          <w:sz w:val="24"/>
          <w:lang w:eastAsia="vi-VN"/>
          <w14:ligatures w14:val="standardContextual"/>
        </w:rPr>
      </w:pPr>
      <w:r>
        <w:t>Bảng 3</w:t>
      </w:r>
      <w:r>
        <w:noBreakHyphen/>
        <w:t>17</w:t>
      </w:r>
      <w:r w:rsidRPr="00690569">
        <w:t xml:space="preserve"> Thuộc tính&lt; Disabletoken &gt;</w:t>
      </w:r>
      <w:r>
        <w:tab/>
      </w:r>
      <w:r>
        <w:fldChar w:fldCharType="begin"/>
      </w:r>
      <w:r>
        <w:instrText xml:space="preserve"> PAGEREF _Toc211632436 \h </w:instrText>
      </w:r>
      <w:r>
        <w:fldChar w:fldCharType="separate"/>
      </w:r>
      <w:r w:rsidR="00EE0F5B">
        <w:t>21</w:t>
      </w:r>
      <w:r>
        <w:fldChar w:fldCharType="end"/>
      </w:r>
    </w:p>
    <w:p w14:paraId="052C6460" w14:textId="1C8A924D" w:rsidR="00A4388F" w:rsidRDefault="00A4388F">
      <w:pPr>
        <w:pStyle w:val="Banghinhminhhoa"/>
        <w:tabs>
          <w:tab w:val="right" w:leader="dot" w:pos="8778"/>
        </w:tabs>
        <w:rPr>
          <w:rFonts w:asciiTheme="minorHAnsi" w:eastAsiaTheme="minorEastAsia" w:hAnsiTheme="minorHAnsi" w:cstheme="minorBidi"/>
          <w:kern w:val="2"/>
          <w:sz w:val="24"/>
          <w:lang w:eastAsia="vi-VN"/>
          <w14:ligatures w14:val="standardContextual"/>
        </w:rPr>
      </w:pPr>
      <w:r>
        <w:t>Bảng 3</w:t>
      </w:r>
      <w:r>
        <w:noBreakHyphen/>
        <w:t>18</w:t>
      </w:r>
      <w:r w:rsidRPr="00690569">
        <w:t xml:space="preserve"> Thuộc tính&lt; Email_setting &gt;</w:t>
      </w:r>
      <w:r>
        <w:tab/>
      </w:r>
      <w:r>
        <w:fldChar w:fldCharType="begin"/>
      </w:r>
      <w:r>
        <w:instrText xml:space="preserve"> PAGEREF _Toc211632437 \h </w:instrText>
      </w:r>
      <w:r>
        <w:fldChar w:fldCharType="separate"/>
      </w:r>
      <w:r w:rsidR="00EE0F5B">
        <w:t>21</w:t>
      </w:r>
      <w:r>
        <w:fldChar w:fldCharType="end"/>
      </w:r>
    </w:p>
    <w:p w14:paraId="13136DBA" w14:textId="338A962E" w:rsidR="00A4388F" w:rsidRDefault="00A4388F">
      <w:pPr>
        <w:pStyle w:val="Banghinhminhhoa"/>
        <w:tabs>
          <w:tab w:val="right" w:leader="dot" w:pos="8778"/>
        </w:tabs>
        <w:rPr>
          <w:rFonts w:asciiTheme="minorHAnsi" w:eastAsiaTheme="minorEastAsia" w:hAnsiTheme="minorHAnsi" w:cstheme="minorBidi"/>
          <w:kern w:val="2"/>
          <w:sz w:val="24"/>
          <w:lang w:eastAsia="vi-VN"/>
          <w14:ligatures w14:val="standardContextual"/>
        </w:rPr>
      </w:pPr>
      <w:r>
        <w:t>Bảng 3</w:t>
      </w:r>
      <w:r>
        <w:noBreakHyphen/>
        <w:t>19</w:t>
      </w:r>
      <w:r w:rsidRPr="00690569">
        <w:t xml:space="preserve"> Thuộc tính&lt; Category &gt;</w:t>
      </w:r>
      <w:r>
        <w:tab/>
      </w:r>
      <w:r>
        <w:fldChar w:fldCharType="begin"/>
      </w:r>
      <w:r>
        <w:instrText xml:space="preserve"> PAGEREF _Toc211632438 \h </w:instrText>
      </w:r>
      <w:r>
        <w:fldChar w:fldCharType="separate"/>
      </w:r>
      <w:r w:rsidR="00EE0F5B">
        <w:t>21</w:t>
      </w:r>
      <w:r>
        <w:fldChar w:fldCharType="end"/>
      </w:r>
    </w:p>
    <w:p w14:paraId="47DF2259" w14:textId="6B652A8C" w:rsidR="00506CC1" w:rsidRPr="00455E77" w:rsidRDefault="00365127" w:rsidP="00365127">
      <w:pPr>
        <w:pStyle w:val="u1"/>
        <w:numPr>
          <w:ilvl w:val="0"/>
          <w:numId w:val="0"/>
        </w:numPr>
        <w:jc w:val="both"/>
      </w:pPr>
      <w:r>
        <w:fldChar w:fldCharType="end"/>
      </w:r>
      <w:r w:rsidR="00506CC1" w:rsidRPr="00455E77">
        <w:br w:type="page"/>
      </w:r>
    </w:p>
    <w:p w14:paraId="264BAE0B" w14:textId="77777777" w:rsidR="00506CC1" w:rsidRPr="00455E77" w:rsidRDefault="00CD4194" w:rsidP="00CD4194">
      <w:pPr>
        <w:pStyle w:val="u1"/>
        <w:numPr>
          <w:ilvl w:val="0"/>
          <w:numId w:val="0"/>
        </w:numPr>
      </w:pPr>
      <w:bookmarkStart w:id="6" w:name="_Toc211632442"/>
      <w:r w:rsidRPr="00455E77">
        <w:lastRenderedPageBreak/>
        <w:t>MÔ TẢ BÀI TOÁN</w:t>
      </w:r>
      <w:bookmarkEnd w:id="6"/>
    </w:p>
    <w:p w14:paraId="543EBD30" w14:textId="77777777" w:rsidR="00CD4194" w:rsidRPr="00455E77" w:rsidRDefault="00CD4194" w:rsidP="00CD4194"/>
    <w:p w14:paraId="1573CD9E" w14:textId="3E6FB0FC" w:rsidR="00822CC7" w:rsidRPr="00455E77" w:rsidRDefault="009B1344" w:rsidP="00086B24">
      <w:r w:rsidRPr="00455E77">
        <w:t xml:space="preserve">Trong thời đại ngày nay </w:t>
      </w:r>
      <w:r w:rsidR="007004CD" w:rsidRPr="00455E77">
        <w:t xml:space="preserve">việc </w:t>
      </w:r>
      <w:r w:rsidR="00297990" w:rsidRPr="00455E77">
        <w:t xml:space="preserve">thỏa mãn nhu cầu về giải trí </w:t>
      </w:r>
      <w:r w:rsidR="003F6C92" w:rsidRPr="00455E77">
        <w:t xml:space="preserve">khiến người dân mong muốn tham gia </w:t>
      </w:r>
      <w:r w:rsidR="00100F4F" w:rsidRPr="00455E77">
        <w:t xml:space="preserve">các sự kiện như ca nhạc, hội thảo, thể thao, điện ảnh… ngày </w:t>
      </w:r>
      <w:r w:rsidR="00900B37" w:rsidRPr="00455E77">
        <w:t xml:space="preserve">càng gia tăng. Tuy nhiên việc </w:t>
      </w:r>
      <w:r w:rsidR="002E337E" w:rsidRPr="00455E77">
        <w:t xml:space="preserve">phải mua </w:t>
      </w:r>
      <w:r w:rsidR="00047B1F">
        <w:t xml:space="preserve">vé ở các quầy bán vé theo kiểu </w:t>
      </w:r>
      <w:r w:rsidR="002E337E" w:rsidRPr="00455E77">
        <w:t xml:space="preserve">truyền thống và qua trung gian </w:t>
      </w:r>
      <w:r w:rsidR="00062845" w:rsidRPr="00455E77">
        <w:t>vẫn tồn tại nhiều vấn đề như tốn thời gi</w:t>
      </w:r>
      <w:r w:rsidR="00047B1F">
        <w:t>an, công sức di chuyển</w:t>
      </w:r>
      <w:r w:rsidR="0017521E" w:rsidRPr="00455E77">
        <w:t xml:space="preserve">, khó kiểm soát số lượng </w:t>
      </w:r>
      <w:r w:rsidR="00822CC7" w:rsidRPr="00455E77">
        <w:t>vé, không thuận tiện cho việc lựa chọn chỗ ngồi và gây khó khăn cho việc quản lý.</w:t>
      </w:r>
    </w:p>
    <w:p w14:paraId="540BB44F" w14:textId="0347E8C7" w:rsidR="00564226" w:rsidRPr="00455E77" w:rsidRDefault="008970AD" w:rsidP="00086B24">
      <w:r w:rsidRPr="00455E77">
        <w:t xml:space="preserve">Từ phía nhà tổ chức, việc </w:t>
      </w:r>
      <w:r w:rsidR="0095359C" w:rsidRPr="00455E77">
        <w:t>ph</w:t>
      </w:r>
      <w:r w:rsidR="00047B1F">
        <w:t>ân phối và kiểm soát vé cũng g</w:t>
      </w:r>
      <w:r w:rsidR="00047B1F">
        <w:rPr>
          <w:lang w:val="en-US"/>
        </w:rPr>
        <w:t>ặp</w:t>
      </w:r>
      <w:r w:rsidR="00047B1F">
        <w:t xml:space="preserve"> nhiều khó khăn đặc biệt là những sự kiện lớn</w:t>
      </w:r>
      <w:r w:rsidR="008A4389" w:rsidRPr="00455E77">
        <w:t xml:space="preserve"> dẫn đến tình trạng quá tải và gây thất thoát. Trong bối cảnh đó</w:t>
      </w:r>
      <w:r w:rsidR="00611B9F" w:rsidRPr="00455E77">
        <w:t xml:space="preserve">, website </w:t>
      </w:r>
      <w:r w:rsidR="000E0D6B" w:rsidRPr="00455E77">
        <w:t xml:space="preserve">đặt sự kiện và bán </w:t>
      </w:r>
      <w:r w:rsidR="001A6DF8" w:rsidRPr="00455E77">
        <w:t xml:space="preserve">vé trở nên cần thiết nhằm </w:t>
      </w:r>
      <w:r w:rsidR="00B67A91" w:rsidRPr="00455E77">
        <w:t>tối ưu hóa quy trình bán vé</w:t>
      </w:r>
      <w:r w:rsidR="008349F6" w:rsidRPr="00455E77">
        <w:t xml:space="preserve">, mang lại sự tiện lợi cho khách hàng </w:t>
      </w:r>
      <w:r w:rsidR="00B03683" w:rsidRPr="00455E77">
        <w:t>đồng thời hỗ trợ nhà tổ chức quản lý hiệu quả hơn.</w:t>
      </w:r>
    </w:p>
    <w:p w14:paraId="3BDFBBA6" w14:textId="084EF051" w:rsidR="00DB1989" w:rsidRPr="00455E77" w:rsidRDefault="005854C2" w:rsidP="00086B24">
      <w:r w:rsidRPr="00455E77">
        <w:t xml:space="preserve">Hệ thống hướng tới việc tạo ra một nền tảng trực tuyến thân thiện, minh bạch và an toàn nơi khách hàng có thể tìm </w:t>
      </w:r>
      <w:r w:rsidR="00CF5B65" w:rsidRPr="00455E77">
        <w:t xml:space="preserve">kiếm sự kiện, đặt vé, thanh toán và nhận vé một cách nhanh chóng và hiệu quả, đồng thời cung cấp cho nhà tổ chức công cụ để quản lý, theo dõi </w:t>
      </w:r>
      <w:r w:rsidR="00047B1F">
        <w:t xml:space="preserve">tình trạng vé </w:t>
      </w:r>
      <w:r w:rsidR="00DB1989" w:rsidRPr="00455E77">
        <w:t>và doanh thu.</w:t>
      </w:r>
    </w:p>
    <w:p w14:paraId="6552AEE2" w14:textId="0176CE55" w:rsidR="00DB1989" w:rsidRPr="00455E77" w:rsidRDefault="00DB1989" w:rsidP="00086B24">
      <w:r w:rsidRPr="00455E77">
        <w:t xml:space="preserve">Việc xây dựng hệ thống này không chỉ góp phần nâng cao trải nghiệm cho người tham gia sự kiện mà còn </w:t>
      </w:r>
      <w:r w:rsidR="004F3A14" w:rsidRPr="00455E77">
        <w:t xml:space="preserve">kiến cho các đơn vị tổ chức công tác quản lý </w:t>
      </w:r>
      <w:r w:rsidR="00047B1F">
        <w:t>theo dõi</w:t>
      </w:r>
      <w:r w:rsidR="0089503E" w:rsidRPr="00455E77">
        <w:t xml:space="preserve"> một cách hiệu quả hơn, góp phần làm cho lĩnh vực tổ chức sự kiện trở nên chuyên nghiệp hóa.</w:t>
      </w:r>
    </w:p>
    <w:p w14:paraId="7E810269" w14:textId="4B387F5A" w:rsidR="0089503E" w:rsidRPr="00455E77" w:rsidRDefault="0089503E" w:rsidP="008970AD">
      <w:pPr>
        <w:sectPr w:rsidR="0089503E" w:rsidRPr="00455E77" w:rsidSect="007330FC">
          <w:headerReference w:type="default" r:id="rId11"/>
          <w:footerReference w:type="even" r:id="rId12"/>
          <w:footerReference w:type="default" r:id="rId13"/>
          <w:pgSz w:w="11907" w:h="16840" w:code="9"/>
          <w:pgMar w:top="1701" w:right="1134" w:bottom="1701" w:left="1985" w:header="709" w:footer="749" w:gutter="0"/>
          <w:pgNumType w:fmt="upperRoman"/>
          <w:cols w:space="708"/>
          <w:docGrid w:linePitch="360"/>
        </w:sectPr>
      </w:pPr>
    </w:p>
    <w:bookmarkEnd w:id="1"/>
    <w:bookmarkEnd w:id="5"/>
    <w:p w14:paraId="22FB1170" w14:textId="59A6BCC1" w:rsidR="4E125B7C" w:rsidRPr="00455E77" w:rsidRDefault="3B63C171" w:rsidP="4E125B7C">
      <w:pPr>
        <w:pStyle w:val="u1"/>
      </w:pPr>
      <w:r w:rsidRPr="00455E77">
        <w:lastRenderedPageBreak/>
        <w:t xml:space="preserve"> </w:t>
      </w:r>
      <w:bookmarkStart w:id="7" w:name="_Toc211632443"/>
      <w:r w:rsidRPr="00455E77">
        <w:t xml:space="preserve">KHẢO SÁT HỆ </w:t>
      </w:r>
      <w:r w:rsidR="2678C6B0" w:rsidRPr="00455E77">
        <w:t>THỐNG</w:t>
      </w:r>
      <w:bookmarkEnd w:id="7"/>
    </w:p>
    <w:p w14:paraId="5A70F88D" w14:textId="2C7DCAE3" w:rsidR="00B41EB2" w:rsidRPr="00455E77" w:rsidRDefault="0051144F" w:rsidP="00823A04">
      <w:pPr>
        <w:pStyle w:val="u2"/>
      </w:pPr>
      <w:bookmarkStart w:id="8" w:name="_Toc211632444"/>
      <w:r w:rsidRPr="00455E77">
        <w:t>Giới thiệu</w:t>
      </w:r>
      <w:bookmarkEnd w:id="8"/>
    </w:p>
    <w:p w14:paraId="216C2C4D" w14:textId="73E4200C" w:rsidR="00BA4E5F" w:rsidRPr="00455E77" w:rsidRDefault="002A6C3E" w:rsidP="006232C3">
      <w:r w:rsidRPr="00455E77">
        <w:t>Hệ thống được xây dựng để phục vụ việc quản lý và đặt vé cho các sự kiện (ca nhạc, thể thao, hội thảo, phim ảnh, triển lãm…). Hiện nay, nhiều đơn vị tổ chức sự kiện vẫn sử dụng hình thức bán vé truyền thống tại quầy hoặc thông qua các kênh riêng lẻ, dẫn đến việc khách hàng gặp khó khăn khi mua vé (phải xếp hàng, nguy cơ vé giả, hết vé nhanh…).</w:t>
      </w:r>
    </w:p>
    <w:p w14:paraId="126CF660" w14:textId="77777777" w:rsidR="00DE33C2" w:rsidRPr="00455E77" w:rsidRDefault="00DE33C2" w:rsidP="00746081">
      <w:r w:rsidRPr="00455E77">
        <w:t>Hệ thống đặt vé sự kiện trực tuyến ra đời nhằm:</w:t>
      </w:r>
    </w:p>
    <w:p w14:paraId="430AC5C9" w14:textId="77777777" w:rsidR="002E69A3" w:rsidRPr="004D2DC8" w:rsidRDefault="002E69A3" w:rsidP="00F429C1">
      <w:pPr>
        <w:pStyle w:val="ThngthngWeb"/>
        <w:numPr>
          <w:ilvl w:val="0"/>
          <w:numId w:val="40"/>
        </w:numPr>
        <w:spacing w:before="120" w:beforeAutospacing="0" w:after="0" w:afterAutospacing="0"/>
        <w:ind w:left="922"/>
        <w:rPr>
          <w:sz w:val="26"/>
          <w:szCs w:val="26"/>
        </w:rPr>
      </w:pPr>
      <w:r w:rsidRPr="004D2DC8">
        <w:rPr>
          <w:sz w:val="26"/>
          <w:szCs w:val="26"/>
        </w:rPr>
        <w:t>Thay thế các cách quản lý và bán vé thủ công.</w:t>
      </w:r>
    </w:p>
    <w:p w14:paraId="109915EC" w14:textId="1721FE21" w:rsidR="00746081" w:rsidRPr="004D2DC8" w:rsidRDefault="0044297D" w:rsidP="00F429C1">
      <w:pPr>
        <w:pStyle w:val="ThngthngWeb"/>
        <w:numPr>
          <w:ilvl w:val="0"/>
          <w:numId w:val="40"/>
        </w:numPr>
        <w:spacing w:before="120" w:beforeAutospacing="0" w:after="0" w:afterAutospacing="0"/>
        <w:ind w:left="922"/>
        <w:rPr>
          <w:sz w:val="26"/>
          <w:szCs w:val="26"/>
        </w:rPr>
      </w:pPr>
      <w:r w:rsidRPr="004D2DC8">
        <w:rPr>
          <w:sz w:val="26"/>
          <w:szCs w:val="26"/>
        </w:rPr>
        <w:t>Tập trung hóa thông tin sự kiện, vé và khách hàng.</w:t>
      </w:r>
    </w:p>
    <w:p w14:paraId="2967C1E6" w14:textId="77777777" w:rsidR="00B6441E" w:rsidRPr="004D2DC8" w:rsidRDefault="00B6441E" w:rsidP="00F429C1">
      <w:pPr>
        <w:pStyle w:val="ThngthngWeb"/>
        <w:numPr>
          <w:ilvl w:val="0"/>
          <w:numId w:val="40"/>
        </w:numPr>
        <w:spacing w:before="120" w:beforeAutospacing="0" w:after="0" w:afterAutospacing="0"/>
        <w:ind w:left="922"/>
        <w:rPr>
          <w:sz w:val="26"/>
          <w:szCs w:val="26"/>
        </w:rPr>
      </w:pPr>
      <w:r w:rsidRPr="004D2DC8">
        <w:rPr>
          <w:sz w:val="26"/>
          <w:szCs w:val="26"/>
        </w:rPr>
        <w:t>Giúp khách hàng dễ dàng tìm kiếm, đặt chỗ và thanh toán nhanh chóng.</w:t>
      </w:r>
    </w:p>
    <w:p w14:paraId="75C6E6AB" w14:textId="77777777" w:rsidR="00E96DCA" w:rsidRPr="004D2DC8" w:rsidRDefault="00E96DCA" w:rsidP="00F429C1">
      <w:pPr>
        <w:pStyle w:val="ThngthngWeb"/>
        <w:numPr>
          <w:ilvl w:val="0"/>
          <w:numId w:val="40"/>
        </w:numPr>
        <w:spacing w:before="120" w:beforeAutospacing="0" w:after="0" w:afterAutospacing="0"/>
        <w:ind w:left="922"/>
        <w:rPr>
          <w:sz w:val="26"/>
          <w:szCs w:val="26"/>
        </w:rPr>
      </w:pPr>
      <w:r w:rsidRPr="004D2DC8">
        <w:rPr>
          <w:sz w:val="26"/>
          <w:szCs w:val="26"/>
        </w:rPr>
        <w:t>Hỗ trợ ban tổ chức quản lý sự kiện, số lượng vé một cách hiệu quả.</w:t>
      </w:r>
    </w:p>
    <w:p w14:paraId="2CEB698D" w14:textId="66728FF6" w:rsidR="002A6C3E" w:rsidRPr="004D2DC8" w:rsidRDefault="00455E77" w:rsidP="006232C3">
      <w:pPr>
        <w:pStyle w:val="ThngthngWeb"/>
        <w:ind w:left="567"/>
        <w:rPr>
          <w:sz w:val="26"/>
          <w:szCs w:val="26"/>
        </w:rPr>
      </w:pPr>
      <w:r w:rsidRPr="004D2DC8">
        <w:rPr>
          <w:sz w:val="26"/>
          <w:szCs w:val="26"/>
        </w:rPr>
        <w:t>Hệ thống được phát triển trên nền web, có thể tích hợp ứng dụng di động. Công nghệ hiện đại, giao diện đơn giản, thân thiện với người dùng và đáp ứng nhu cầu của cả khách hàng, ban tổ chức.</w:t>
      </w:r>
    </w:p>
    <w:p w14:paraId="4FF37E50" w14:textId="6FCB22CC" w:rsidR="00465F4C" w:rsidRDefault="0051144F" w:rsidP="00823A04">
      <w:pPr>
        <w:pStyle w:val="u2"/>
      </w:pPr>
      <w:bookmarkStart w:id="9" w:name="_Toc211632445"/>
      <w:r w:rsidRPr="00455E77">
        <w:t>Mục tiêu</w:t>
      </w:r>
      <w:bookmarkEnd w:id="9"/>
    </w:p>
    <w:p w14:paraId="2D0B6401" w14:textId="77777777" w:rsidR="006232C3" w:rsidRPr="004D2DC8" w:rsidRDefault="006232C3" w:rsidP="006232C3">
      <w:pPr>
        <w:pStyle w:val="ThngthngWeb"/>
        <w:ind w:firstLine="576"/>
        <w:rPr>
          <w:sz w:val="26"/>
          <w:szCs w:val="26"/>
        </w:rPr>
      </w:pPr>
      <w:r w:rsidRPr="004D2DC8">
        <w:rPr>
          <w:sz w:val="26"/>
          <w:szCs w:val="26"/>
        </w:rPr>
        <w:t>Mục tiêu khi xây dựng hệ thống đặt vé sự kiện:</w:t>
      </w:r>
    </w:p>
    <w:p w14:paraId="2585A347" w14:textId="77777777" w:rsidR="00636181" w:rsidRPr="004D2DC8" w:rsidRDefault="00636181" w:rsidP="004554AA">
      <w:pPr>
        <w:pStyle w:val="ThngthngWeb"/>
        <w:numPr>
          <w:ilvl w:val="0"/>
          <w:numId w:val="40"/>
        </w:numPr>
        <w:spacing w:before="120" w:beforeAutospacing="0"/>
        <w:ind w:left="562" w:firstLine="562"/>
        <w:rPr>
          <w:sz w:val="26"/>
          <w:szCs w:val="26"/>
        </w:rPr>
      </w:pPr>
      <w:r w:rsidRPr="004D2DC8">
        <w:rPr>
          <w:sz w:val="26"/>
          <w:szCs w:val="26"/>
        </w:rPr>
        <w:t>Đảm bảo tính chính xác và bảo mật thông tin vé, giao dịch.</w:t>
      </w:r>
    </w:p>
    <w:p w14:paraId="12D5AF04" w14:textId="77777777" w:rsidR="00636181" w:rsidRPr="004D2DC8" w:rsidRDefault="00636181" w:rsidP="004554AA">
      <w:pPr>
        <w:pStyle w:val="ThngthngWeb"/>
        <w:numPr>
          <w:ilvl w:val="0"/>
          <w:numId w:val="40"/>
        </w:numPr>
        <w:spacing w:before="120" w:beforeAutospacing="0"/>
        <w:ind w:left="562" w:firstLine="562"/>
        <w:rPr>
          <w:sz w:val="26"/>
          <w:szCs w:val="26"/>
        </w:rPr>
      </w:pPr>
      <w:r w:rsidRPr="004D2DC8">
        <w:rPr>
          <w:sz w:val="26"/>
          <w:szCs w:val="26"/>
        </w:rPr>
        <w:t>Giảm thiểu thủ tục phức tạp khi mua vé.</w:t>
      </w:r>
    </w:p>
    <w:p w14:paraId="2AA7E639" w14:textId="77777777" w:rsidR="00636181" w:rsidRPr="004D2DC8" w:rsidRDefault="00636181" w:rsidP="004554AA">
      <w:pPr>
        <w:pStyle w:val="ThngthngWeb"/>
        <w:numPr>
          <w:ilvl w:val="0"/>
          <w:numId w:val="40"/>
        </w:numPr>
        <w:spacing w:before="120" w:beforeAutospacing="0"/>
        <w:ind w:left="562" w:firstLine="562"/>
        <w:rPr>
          <w:sz w:val="26"/>
          <w:szCs w:val="26"/>
        </w:rPr>
      </w:pPr>
      <w:r w:rsidRPr="004D2DC8">
        <w:rPr>
          <w:sz w:val="26"/>
          <w:szCs w:val="26"/>
        </w:rPr>
        <w:t>Tăng hiệu quả và tính minh bạch trong quản lý vé.</w:t>
      </w:r>
    </w:p>
    <w:p w14:paraId="0637F446" w14:textId="77777777" w:rsidR="00636181" w:rsidRPr="004D2DC8" w:rsidRDefault="00636181" w:rsidP="004554AA">
      <w:pPr>
        <w:pStyle w:val="ThngthngWeb"/>
        <w:numPr>
          <w:ilvl w:val="0"/>
          <w:numId w:val="40"/>
        </w:numPr>
        <w:spacing w:before="120" w:beforeAutospacing="0"/>
        <w:ind w:left="562" w:firstLine="562"/>
        <w:rPr>
          <w:sz w:val="26"/>
          <w:szCs w:val="26"/>
        </w:rPr>
      </w:pPr>
      <w:r w:rsidRPr="004D2DC8">
        <w:rPr>
          <w:sz w:val="26"/>
          <w:szCs w:val="26"/>
        </w:rPr>
        <w:t>Cải thiện trải nghiệm khách hàng khi đặt vé trực tuyến.</w:t>
      </w:r>
    </w:p>
    <w:p w14:paraId="167F4F21" w14:textId="3FDE347D" w:rsidR="006232C3" w:rsidRPr="004D2DC8" w:rsidRDefault="00636181" w:rsidP="004554AA">
      <w:pPr>
        <w:pStyle w:val="ThngthngWeb"/>
        <w:numPr>
          <w:ilvl w:val="0"/>
          <w:numId w:val="40"/>
        </w:numPr>
        <w:spacing w:before="120" w:beforeAutospacing="0"/>
        <w:ind w:left="562" w:firstLine="562"/>
        <w:rPr>
          <w:sz w:val="26"/>
          <w:szCs w:val="26"/>
        </w:rPr>
      </w:pPr>
      <w:r w:rsidRPr="004D2DC8">
        <w:rPr>
          <w:sz w:val="26"/>
          <w:szCs w:val="26"/>
        </w:rPr>
        <w:t>Tích hợp các chức năng như tìm kiếm sự kiện, đặt vé, thanh toán online, quản lý vé điện tử (E-ticket), kiểm tra QR code khi vào sự kiện.</w:t>
      </w:r>
    </w:p>
    <w:p w14:paraId="348DEDAE" w14:textId="169FD4AA" w:rsidR="273ED9D2" w:rsidRDefault="0051144F" w:rsidP="0051144F">
      <w:pPr>
        <w:pStyle w:val="u2"/>
      </w:pPr>
      <w:bookmarkStart w:id="10" w:name="_Toc211632446"/>
      <w:r w:rsidRPr="00455E77">
        <w:t>Yêu cầu chức năng</w:t>
      </w:r>
      <w:bookmarkEnd w:id="10"/>
    </w:p>
    <w:p w14:paraId="77A21027" w14:textId="7B75A39C" w:rsidR="00A97630" w:rsidRDefault="00A97630" w:rsidP="00A97630">
      <w:r>
        <w:t>Một số yêu cầu về chức năng:</w:t>
      </w:r>
    </w:p>
    <w:p w14:paraId="124609AE" w14:textId="6F838DDE" w:rsidR="00A97630" w:rsidRPr="004D2DC8" w:rsidRDefault="13951285" w:rsidP="000E78A6">
      <w:pPr>
        <w:numPr>
          <w:ilvl w:val="0"/>
          <w:numId w:val="40"/>
        </w:numPr>
        <w:spacing w:line="240" w:lineRule="auto"/>
        <w:ind w:left="1124" w:hanging="562"/>
        <w:jc w:val="left"/>
        <w:rPr>
          <w:szCs w:val="26"/>
        </w:rPr>
      </w:pPr>
      <w:r w:rsidRPr="004D2DC8">
        <w:rPr>
          <w:szCs w:val="26"/>
        </w:rPr>
        <w:t xml:space="preserve">Các thao tác quản lý sự kiện: </w:t>
      </w:r>
      <w:r w:rsidR="00047B1F">
        <w:rPr>
          <w:szCs w:val="26"/>
        </w:rPr>
        <w:t>Tạo</w:t>
      </w:r>
      <w:r w:rsidR="00A97630" w:rsidRPr="004D2DC8">
        <w:rPr>
          <w:szCs w:val="26"/>
        </w:rPr>
        <w:t>, xoá sự kiện</w:t>
      </w:r>
    </w:p>
    <w:p w14:paraId="23EE1222" w14:textId="0E102111" w:rsidR="00A97630" w:rsidRPr="004D2DC8" w:rsidRDefault="00A97630" w:rsidP="000E78A6">
      <w:pPr>
        <w:numPr>
          <w:ilvl w:val="0"/>
          <w:numId w:val="40"/>
        </w:numPr>
        <w:spacing w:line="240" w:lineRule="auto"/>
        <w:ind w:left="1124" w:hanging="562"/>
        <w:jc w:val="left"/>
        <w:rPr>
          <w:szCs w:val="26"/>
        </w:rPr>
      </w:pPr>
      <w:r w:rsidRPr="004D2DC8">
        <w:rPr>
          <w:szCs w:val="26"/>
        </w:rPr>
        <w:lastRenderedPageBreak/>
        <w:t xml:space="preserve">Xem danh sách sự kiện, </w:t>
      </w:r>
      <w:r w:rsidR="441B133C" w:rsidRPr="004D2DC8">
        <w:rPr>
          <w:szCs w:val="26"/>
        </w:rPr>
        <w:t>xem thông tin</w:t>
      </w:r>
      <w:r w:rsidR="710FB00D" w:rsidRPr="004D2DC8">
        <w:rPr>
          <w:szCs w:val="26"/>
        </w:rPr>
        <w:t xml:space="preserve"> </w:t>
      </w:r>
      <w:r w:rsidRPr="004D2DC8">
        <w:rPr>
          <w:szCs w:val="26"/>
        </w:rPr>
        <w:t>chi tiết sự kiện.</w:t>
      </w:r>
    </w:p>
    <w:p w14:paraId="7F3A657C" w14:textId="77777777" w:rsidR="00A97630" w:rsidRPr="004D2DC8" w:rsidRDefault="00A97630" w:rsidP="000E78A6">
      <w:pPr>
        <w:numPr>
          <w:ilvl w:val="0"/>
          <w:numId w:val="40"/>
        </w:numPr>
        <w:spacing w:line="240" w:lineRule="auto"/>
        <w:ind w:left="1124" w:hanging="562"/>
        <w:jc w:val="left"/>
        <w:rPr>
          <w:szCs w:val="26"/>
        </w:rPr>
      </w:pPr>
      <w:r w:rsidRPr="004D2DC8">
        <w:rPr>
          <w:szCs w:val="26"/>
        </w:rPr>
        <w:t>Tìm kiếm, lọc sự kiện theo loại, địa điểm, thời gian.</w:t>
      </w:r>
    </w:p>
    <w:p w14:paraId="7E543CA8" w14:textId="24E677DC" w:rsidR="00A97630" w:rsidRPr="004D2DC8" w:rsidRDefault="0C89A2D3" w:rsidP="000E78A6">
      <w:pPr>
        <w:numPr>
          <w:ilvl w:val="0"/>
          <w:numId w:val="40"/>
        </w:numPr>
        <w:spacing w:line="240" w:lineRule="auto"/>
        <w:ind w:left="1124" w:hanging="562"/>
        <w:jc w:val="left"/>
        <w:rPr>
          <w:szCs w:val="26"/>
        </w:rPr>
      </w:pPr>
      <w:r w:rsidRPr="004D2DC8">
        <w:rPr>
          <w:szCs w:val="26"/>
        </w:rPr>
        <w:t xml:space="preserve">Người dùng có thể </w:t>
      </w:r>
      <w:r w:rsidR="00047B1F">
        <w:rPr>
          <w:szCs w:val="26"/>
          <w:lang w:val="en-US"/>
        </w:rPr>
        <w:t>c</w:t>
      </w:r>
      <w:r w:rsidR="710FB00D" w:rsidRPr="004D2DC8">
        <w:rPr>
          <w:szCs w:val="26"/>
        </w:rPr>
        <w:t>họn</w:t>
      </w:r>
      <w:r w:rsidR="00A97630" w:rsidRPr="004D2DC8">
        <w:rPr>
          <w:szCs w:val="26"/>
        </w:rPr>
        <w:t xml:space="preserve"> vé, loại vé, tiến hành đặt vé.</w:t>
      </w:r>
    </w:p>
    <w:p w14:paraId="50447B62" w14:textId="689EF15D" w:rsidR="1C26F88D" w:rsidRPr="004D2DC8" w:rsidRDefault="1C26F88D" w:rsidP="000E78A6">
      <w:pPr>
        <w:numPr>
          <w:ilvl w:val="0"/>
          <w:numId w:val="40"/>
        </w:numPr>
        <w:spacing w:line="240" w:lineRule="auto"/>
        <w:ind w:left="1124" w:hanging="562"/>
        <w:jc w:val="left"/>
        <w:rPr>
          <w:szCs w:val="26"/>
        </w:rPr>
      </w:pPr>
      <w:r w:rsidRPr="004D2DC8">
        <w:rPr>
          <w:szCs w:val="26"/>
        </w:rPr>
        <w:t>Sau khi đặt vé, người dùng dễ dàng thanh toán qua thanh toán điện tử</w:t>
      </w:r>
    </w:p>
    <w:p w14:paraId="4F1EE67C" w14:textId="788264D2" w:rsidR="00A97630" w:rsidRPr="004D2DC8" w:rsidRDefault="710FB00D" w:rsidP="000E78A6">
      <w:pPr>
        <w:numPr>
          <w:ilvl w:val="0"/>
          <w:numId w:val="40"/>
        </w:numPr>
        <w:spacing w:line="240" w:lineRule="auto"/>
        <w:ind w:left="1124" w:hanging="562"/>
        <w:jc w:val="left"/>
        <w:rPr>
          <w:szCs w:val="26"/>
        </w:rPr>
      </w:pPr>
      <w:r w:rsidRPr="004D2DC8">
        <w:rPr>
          <w:szCs w:val="26"/>
        </w:rPr>
        <w:t xml:space="preserve">Nhận vé điện tử qua email </w:t>
      </w:r>
      <w:r w:rsidR="63AC911A" w:rsidRPr="004D2DC8">
        <w:rPr>
          <w:szCs w:val="26"/>
        </w:rPr>
        <w:t>và nhà tổ chức có thể check vé bằng hình thức quét mã QR</w:t>
      </w:r>
    </w:p>
    <w:p w14:paraId="12BD4FCC" w14:textId="1F94A441" w:rsidR="0051144F" w:rsidRDefault="0051144F" w:rsidP="0051144F">
      <w:pPr>
        <w:pStyle w:val="u2"/>
      </w:pPr>
      <w:bookmarkStart w:id="11" w:name="_Toc211632447"/>
      <w:r w:rsidRPr="00455E77">
        <w:t>Yêu cầu phi chức năng</w:t>
      </w:r>
      <w:bookmarkEnd w:id="11"/>
    </w:p>
    <w:p w14:paraId="76CD7D9E" w14:textId="5D899AF7" w:rsidR="00A97630" w:rsidRDefault="00C46D75" w:rsidP="00A97630">
      <w:r>
        <w:t xml:space="preserve">Ngoài ra, hệ thống cần đáp ứng các yêu cầu về </w:t>
      </w:r>
      <w:r w:rsidR="00696BA0">
        <w:t>phi chức năng như:</w:t>
      </w:r>
    </w:p>
    <w:p w14:paraId="6E6725D8" w14:textId="0335FF09" w:rsidR="00696BA0" w:rsidRPr="004D2DC8" w:rsidRDefault="00696BA0" w:rsidP="00245BD8">
      <w:pPr>
        <w:pStyle w:val="oancuaDanhsach"/>
        <w:numPr>
          <w:ilvl w:val="0"/>
          <w:numId w:val="40"/>
        </w:numPr>
        <w:ind w:left="1124" w:hanging="562"/>
        <w:jc w:val="left"/>
        <w:rPr>
          <w:szCs w:val="26"/>
        </w:rPr>
      </w:pPr>
      <w:r w:rsidRPr="004D2DC8">
        <w:rPr>
          <w:szCs w:val="26"/>
        </w:rPr>
        <w:t>Giao diện thân thiện</w:t>
      </w:r>
      <w:r w:rsidR="3B2C0E18" w:rsidRPr="004D2DC8">
        <w:rPr>
          <w:szCs w:val="26"/>
        </w:rPr>
        <w:t>,</w:t>
      </w:r>
      <w:r w:rsidRPr="004D2DC8">
        <w:rPr>
          <w:szCs w:val="26"/>
        </w:rPr>
        <w:t xml:space="preserve"> rõ ràng, dễ thao tác, phù hợp với nhiều đối tượng người dùng.</w:t>
      </w:r>
    </w:p>
    <w:p w14:paraId="0623B633" w14:textId="3B6ADF21" w:rsidR="00696BA0" w:rsidRPr="004D2DC8" w:rsidRDefault="73025EEF" w:rsidP="00245BD8">
      <w:pPr>
        <w:pStyle w:val="oancuaDanhsach"/>
        <w:numPr>
          <w:ilvl w:val="0"/>
          <w:numId w:val="40"/>
        </w:numPr>
        <w:ind w:left="1124" w:hanging="562"/>
        <w:jc w:val="left"/>
        <w:rPr>
          <w:szCs w:val="26"/>
        </w:rPr>
      </w:pPr>
      <w:r w:rsidRPr="004D2DC8">
        <w:rPr>
          <w:szCs w:val="26"/>
        </w:rPr>
        <w:t>Đ</w:t>
      </w:r>
      <w:r w:rsidR="643A2833" w:rsidRPr="004D2DC8">
        <w:rPr>
          <w:szCs w:val="26"/>
        </w:rPr>
        <w:t>ặt</w:t>
      </w:r>
      <w:r w:rsidR="00696BA0" w:rsidRPr="004D2DC8">
        <w:rPr>
          <w:szCs w:val="26"/>
        </w:rPr>
        <w:t xml:space="preserve"> vé và thanh toán không mất quá nhiều thao tác.</w:t>
      </w:r>
    </w:p>
    <w:p w14:paraId="7016D3F7" w14:textId="2851388A" w:rsidR="00696BA0" w:rsidRPr="004D2DC8" w:rsidRDefault="00696BA0" w:rsidP="00245BD8">
      <w:pPr>
        <w:pStyle w:val="oancuaDanhsach"/>
        <w:numPr>
          <w:ilvl w:val="0"/>
          <w:numId w:val="40"/>
        </w:numPr>
        <w:ind w:left="1124" w:hanging="562"/>
        <w:jc w:val="left"/>
        <w:rPr>
          <w:szCs w:val="26"/>
        </w:rPr>
      </w:pPr>
      <w:r w:rsidRPr="004D2DC8">
        <w:rPr>
          <w:szCs w:val="26"/>
        </w:rPr>
        <w:t>Tích hợp với cổng thanh toán, API của đối tác.</w:t>
      </w:r>
    </w:p>
    <w:p w14:paraId="13197F29" w14:textId="5B3C1CEC" w:rsidR="643A2833" w:rsidRPr="004D2DC8" w:rsidRDefault="643A2833" w:rsidP="00245BD8">
      <w:pPr>
        <w:pStyle w:val="oancuaDanhsach"/>
        <w:numPr>
          <w:ilvl w:val="0"/>
          <w:numId w:val="40"/>
        </w:numPr>
        <w:ind w:left="1124" w:hanging="562"/>
        <w:jc w:val="left"/>
        <w:rPr>
          <w:szCs w:val="26"/>
        </w:rPr>
      </w:pPr>
      <w:r w:rsidRPr="004D2DC8">
        <w:rPr>
          <w:szCs w:val="26"/>
        </w:rPr>
        <w:t>Độ tin cậy</w:t>
      </w:r>
      <w:r w:rsidR="451A08F3" w:rsidRPr="004D2DC8">
        <w:rPr>
          <w:szCs w:val="26"/>
        </w:rPr>
        <w:t xml:space="preserve"> cao</w:t>
      </w:r>
      <w:r w:rsidRPr="004D2DC8">
        <w:rPr>
          <w:szCs w:val="26"/>
        </w:rPr>
        <w:t>: đảm bảo hệ thống hoạt động ổn định, tránh gián đoạn</w:t>
      </w:r>
      <w:r w:rsidR="4342E4F8" w:rsidRPr="004D2DC8">
        <w:rPr>
          <w:szCs w:val="26"/>
        </w:rPr>
        <w:t xml:space="preserve"> và sai lầm</w:t>
      </w:r>
      <w:r w:rsidRPr="004D2DC8">
        <w:rPr>
          <w:szCs w:val="26"/>
        </w:rPr>
        <w:t xml:space="preserve"> </w:t>
      </w:r>
      <w:r w:rsidR="37CECF2D" w:rsidRPr="004D2DC8">
        <w:rPr>
          <w:szCs w:val="26"/>
        </w:rPr>
        <w:t>khi nhiều người dùng cùng đặt vé</w:t>
      </w:r>
      <w:r w:rsidRPr="004D2DC8">
        <w:rPr>
          <w:szCs w:val="26"/>
        </w:rPr>
        <w:t>.</w:t>
      </w:r>
      <w:r w:rsidR="77874C2A" w:rsidRPr="004D2DC8">
        <w:rPr>
          <w:szCs w:val="26"/>
        </w:rPr>
        <w:t xml:space="preserve"> </w:t>
      </w:r>
      <w:r w:rsidR="4F19D74A" w:rsidRPr="004D2DC8">
        <w:rPr>
          <w:szCs w:val="26"/>
        </w:rPr>
        <w:t>Phải có phương án kiểm soát và backup lại dữ liệu khi hệ thống sập</w:t>
      </w:r>
      <w:r w:rsidR="6492E4F0" w:rsidRPr="004D2DC8">
        <w:rPr>
          <w:szCs w:val="26"/>
        </w:rPr>
        <w:t>.</w:t>
      </w:r>
    </w:p>
    <w:p w14:paraId="26553921" w14:textId="11DDA0AE" w:rsidR="3AB0868A" w:rsidRPr="004D2DC8" w:rsidRDefault="3AB0868A" w:rsidP="00245BD8">
      <w:pPr>
        <w:pStyle w:val="oancuaDanhsach"/>
        <w:numPr>
          <w:ilvl w:val="0"/>
          <w:numId w:val="40"/>
        </w:numPr>
        <w:ind w:left="1124" w:hanging="562"/>
        <w:jc w:val="left"/>
        <w:rPr>
          <w:szCs w:val="26"/>
        </w:rPr>
      </w:pPr>
      <w:r w:rsidRPr="004D2DC8">
        <w:rPr>
          <w:szCs w:val="26"/>
        </w:rPr>
        <w:t>Khi số lượng request cùng lúc quá lớn, cần có phương án để request không b</w:t>
      </w:r>
      <w:r w:rsidR="1C88643F" w:rsidRPr="004D2DC8">
        <w:rPr>
          <w:szCs w:val="26"/>
        </w:rPr>
        <w:t>ị từ chối.</w:t>
      </w:r>
    </w:p>
    <w:p w14:paraId="2DBA3E87" w14:textId="015029EB" w:rsidR="0051144F" w:rsidRDefault="0051144F" w:rsidP="0051144F">
      <w:pPr>
        <w:pStyle w:val="u2"/>
      </w:pPr>
      <w:bookmarkStart w:id="12" w:name="_Toc211632448"/>
      <w:r w:rsidRPr="00455E77">
        <w:t>Kế hoạch thực hiện</w:t>
      </w:r>
      <w:bookmarkEnd w:id="12"/>
    </w:p>
    <w:p w14:paraId="6468C89E" w14:textId="2BEC11B5" w:rsidR="00A84911" w:rsidRDefault="00882282" w:rsidP="00A84911">
      <w:r>
        <w:t xml:space="preserve">Để xây dựng website thành công cần </w:t>
      </w:r>
      <w:r w:rsidR="00D84E11">
        <w:t>tuân thủ theo kế hoạch sau:</w:t>
      </w:r>
    </w:p>
    <w:p w14:paraId="0F386EAD" w14:textId="77777777" w:rsidR="00D84E11" w:rsidRPr="004D2DC8" w:rsidRDefault="00D84E11" w:rsidP="00245BD8">
      <w:pPr>
        <w:pStyle w:val="oancuaDanhsach"/>
        <w:numPr>
          <w:ilvl w:val="0"/>
          <w:numId w:val="40"/>
        </w:numPr>
        <w:ind w:left="1124" w:hanging="562"/>
        <w:jc w:val="left"/>
        <w:rPr>
          <w:szCs w:val="26"/>
        </w:rPr>
      </w:pPr>
      <w:r w:rsidRPr="004D2DC8">
        <w:rPr>
          <w:szCs w:val="26"/>
        </w:rPr>
        <w:t>Phân tích yêu cầu: khảo sát nhu cầu của khách hàng, ban tổ chức và quản trị viên để xác định các chức năng cần có.</w:t>
      </w:r>
    </w:p>
    <w:p w14:paraId="02FA96A1" w14:textId="3890F04A" w:rsidR="00D84E11" w:rsidRPr="004D2DC8" w:rsidRDefault="00D84E11" w:rsidP="00245BD8">
      <w:pPr>
        <w:pStyle w:val="oancuaDanhsach"/>
        <w:numPr>
          <w:ilvl w:val="0"/>
          <w:numId w:val="40"/>
        </w:numPr>
        <w:ind w:left="1124" w:hanging="562"/>
        <w:jc w:val="left"/>
        <w:rPr>
          <w:szCs w:val="26"/>
        </w:rPr>
      </w:pPr>
      <w:r w:rsidRPr="004D2DC8">
        <w:rPr>
          <w:szCs w:val="26"/>
        </w:rPr>
        <w:t xml:space="preserve">Thiết kế hệ thống: </w:t>
      </w:r>
      <w:r w:rsidR="6735B251" w:rsidRPr="004D2DC8">
        <w:rPr>
          <w:szCs w:val="26"/>
        </w:rPr>
        <w:t xml:space="preserve">hoàn thành </w:t>
      </w:r>
      <w:r w:rsidRPr="004D2DC8">
        <w:rPr>
          <w:szCs w:val="26"/>
        </w:rPr>
        <w:t xml:space="preserve">mô hình use case, sơ đồ class, </w:t>
      </w:r>
      <w:r w:rsidR="02268F14" w:rsidRPr="004D2DC8">
        <w:rPr>
          <w:szCs w:val="26"/>
        </w:rPr>
        <w:t>xây dựng CSDL, thiết kế</w:t>
      </w:r>
      <w:r w:rsidR="2326F2C8" w:rsidRPr="004D2DC8">
        <w:rPr>
          <w:szCs w:val="26"/>
        </w:rPr>
        <w:t xml:space="preserve"> </w:t>
      </w:r>
      <w:r w:rsidRPr="004D2DC8">
        <w:rPr>
          <w:szCs w:val="26"/>
        </w:rPr>
        <w:t>giao diện</w:t>
      </w:r>
      <w:r w:rsidR="00047B1F">
        <w:rPr>
          <w:szCs w:val="26"/>
          <w:lang w:val="en-US"/>
        </w:rPr>
        <w:t>.</w:t>
      </w:r>
    </w:p>
    <w:p w14:paraId="62713F4E" w14:textId="77777777" w:rsidR="00D84E11" w:rsidRPr="004D2DC8" w:rsidRDefault="00D84E11" w:rsidP="00245BD8">
      <w:pPr>
        <w:pStyle w:val="oancuaDanhsach"/>
        <w:numPr>
          <w:ilvl w:val="0"/>
          <w:numId w:val="40"/>
        </w:numPr>
        <w:ind w:left="1124" w:hanging="562"/>
        <w:jc w:val="left"/>
        <w:rPr>
          <w:szCs w:val="26"/>
        </w:rPr>
      </w:pPr>
      <w:r w:rsidRPr="004D2DC8">
        <w:rPr>
          <w:szCs w:val="26"/>
        </w:rPr>
        <w:t>Xây dựng hệ thống: lập trình các module chính (quản lý sự kiện, đặt vé, thanh toán, quản lý vé điện tử).</w:t>
      </w:r>
    </w:p>
    <w:p w14:paraId="2D96829C" w14:textId="12BC24D0" w:rsidR="00D84E11" w:rsidRPr="004D2DC8" w:rsidRDefault="00D84E11" w:rsidP="00245BD8">
      <w:pPr>
        <w:pStyle w:val="oancuaDanhsach"/>
        <w:numPr>
          <w:ilvl w:val="0"/>
          <w:numId w:val="40"/>
        </w:numPr>
        <w:ind w:left="1124" w:hanging="562"/>
        <w:jc w:val="left"/>
        <w:rPr>
          <w:szCs w:val="26"/>
        </w:rPr>
      </w:pPr>
      <w:r w:rsidRPr="004D2DC8">
        <w:rPr>
          <w:szCs w:val="26"/>
        </w:rPr>
        <w:t xml:space="preserve">Kiểm thử hệ thống: kiểm tra tính chính xác, </w:t>
      </w:r>
      <w:r w:rsidR="28E23383" w:rsidRPr="004D2DC8">
        <w:rPr>
          <w:szCs w:val="26"/>
        </w:rPr>
        <w:t>tính</w:t>
      </w:r>
      <w:r w:rsidR="2326F2C8" w:rsidRPr="004D2DC8">
        <w:rPr>
          <w:szCs w:val="26"/>
        </w:rPr>
        <w:t xml:space="preserve"> </w:t>
      </w:r>
      <w:r w:rsidRPr="004D2DC8">
        <w:rPr>
          <w:szCs w:val="26"/>
        </w:rPr>
        <w:t>bảo mật</w:t>
      </w:r>
      <w:r w:rsidR="72A313BE" w:rsidRPr="004D2DC8">
        <w:rPr>
          <w:szCs w:val="26"/>
        </w:rPr>
        <w:t xml:space="preserve"> và</w:t>
      </w:r>
      <w:r w:rsidRPr="004D2DC8">
        <w:rPr>
          <w:szCs w:val="26"/>
        </w:rPr>
        <w:t xml:space="preserve"> khả năng chịu tải</w:t>
      </w:r>
      <w:r w:rsidR="6B3C25E8" w:rsidRPr="004D2DC8">
        <w:rPr>
          <w:szCs w:val="26"/>
        </w:rPr>
        <w:t xml:space="preserve"> của hệ thống</w:t>
      </w:r>
      <w:r w:rsidR="0E205675" w:rsidRPr="004D2DC8">
        <w:rPr>
          <w:szCs w:val="26"/>
        </w:rPr>
        <w:t xml:space="preserve"> sau đó chạy thử nghiệm</w:t>
      </w:r>
      <w:r w:rsidRPr="004D2DC8">
        <w:rPr>
          <w:szCs w:val="26"/>
        </w:rPr>
        <w:t>.</w:t>
      </w:r>
    </w:p>
    <w:p w14:paraId="4524575B" w14:textId="6471052F" w:rsidR="006A44C9" w:rsidRPr="00B4070C" w:rsidRDefault="2326F2C8" w:rsidP="00245BD8">
      <w:pPr>
        <w:pStyle w:val="oancuaDanhsach"/>
        <w:numPr>
          <w:ilvl w:val="0"/>
          <w:numId w:val="40"/>
        </w:numPr>
        <w:ind w:left="1124" w:hanging="562"/>
        <w:jc w:val="left"/>
        <w:rPr>
          <w:sz w:val="28"/>
          <w:szCs w:val="28"/>
        </w:rPr>
      </w:pPr>
      <w:r w:rsidRPr="004D2DC8">
        <w:rPr>
          <w:szCs w:val="26"/>
        </w:rPr>
        <w:t xml:space="preserve">Triển khai </w:t>
      </w:r>
      <w:r w:rsidR="0042EA58" w:rsidRPr="004D2DC8">
        <w:rPr>
          <w:szCs w:val="26"/>
        </w:rPr>
        <w:t xml:space="preserve">website tạo sự kiện và bán vé lên </w:t>
      </w:r>
      <w:r w:rsidR="6904465F" w:rsidRPr="004D2DC8">
        <w:rPr>
          <w:szCs w:val="26"/>
        </w:rPr>
        <w:t>cloud</w:t>
      </w:r>
      <w:r w:rsidR="41CBA839" w:rsidRPr="004D2DC8">
        <w:rPr>
          <w:szCs w:val="26"/>
        </w:rPr>
        <w:t xml:space="preserve"> và giám sát ứng dụng.</w:t>
      </w:r>
      <w:r w:rsidR="006A44C9" w:rsidRPr="00455E77">
        <w:br w:type="page"/>
      </w:r>
    </w:p>
    <w:p w14:paraId="137D94E2" w14:textId="1DDF2088" w:rsidR="003510E3" w:rsidRPr="00455E77" w:rsidRDefault="34FEFFD5" w:rsidP="0014594F">
      <w:pPr>
        <w:pStyle w:val="u1"/>
      </w:pPr>
      <w:r w:rsidRPr="00455E77">
        <w:lastRenderedPageBreak/>
        <w:t xml:space="preserve"> </w:t>
      </w:r>
      <w:bookmarkStart w:id="13" w:name="_Toc211632449"/>
      <w:r w:rsidRPr="00455E77">
        <w:t>PHÂN TÍCH HỆ THỐNG</w:t>
      </w:r>
      <w:bookmarkEnd w:id="13"/>
    </w:p>
    <w:p w14:paraId="58F0CA41" w14:textId="26730486" w:rsidR="00E850B0" w:rsidRPr="00455E77" w:rsidRDefault="00AF13DE" w:rsidP="30282925">
      <w:pPr>
        <w:pStyle w:val="u2"/>
      </w:pPr>
      <w:bookmarkStart w:id="14" w:name="_Toc211632450"/>
      <w:r w:rsidRPr="00455E77">
        <w:t>Mô hình Use</w:t>
      </w:r>
      <w:r w:rsidR="00DF3C4F">
        <w:rPr>
          <w:lang w:val="en-US"/>
        </w:rPr>
        <w:t>c</w:t>
      </w:r>
      <w:r w:rsidRPr="00455E77">
        <w:t>ase</w:t>
      </w:r>
      <w:bookmarkEnd w:id="14"/>
    </w:p>
    <w:p w14:paraId="2EDC4983" w14:textId="3CA910A2" w:rsidR="00774532" w:rsidRPr="00455E77" w:rsidRDefault="77C3CC68" w:rsidP="00774532">
      <w:pPr>
        <w:pStyle w:val="u3"/>
      </w:pPr>
      <w:bookmarkStart w:id="15" w:name="_Toc211632451"/>
      <w:r>
        <w:t>Các tác nhân</w:t>
      </w:r>
      <w:bookmarkEnd w:id="15"/>
    </w:p>
    <w:p w14:paraId="4C780784" w14:textId="02231490" w:rsidR="02BAE7D3" w:rsidRDefault="02BAE7D3" w:rsidP="5C88BF21">
      <w:r>
        <w:t>Các tác nhân:</w:t>
      </w:r>
      <w:r w:rsidR="33C89DFF">
        <w:t xml:space="preserve"> </w:t>
      </w:r>
      <w:r w:rsidR="002A509E">
        <w:t>k</w:t>
      </w:r>
      <w:r>
        <w:t>hách hàng,</w:t>
      </w:r>
      <w:r w:rsidR="002A509E">
        <w:t xml:space="preserve"> n</w:t>
      </w:r>
      <w:r>
        <w:t>gười tổ chức,</w:t>
      </w:r>
      <w:r w:rsidR="002A509E">
        <w:t xml:space="preserve"> h</w:t>
      </w:r>
      <w:r>
        <w:t xml:space="preserve">ệ thống </w:t>
      </w:r>
      <w:r w:rsidR="002A509E">
        <w:t>n</w:t>
      </w:r>
      <w:r>
        <w:t>gân hàng,</w:t>
      </w:r>
      <w:r w:rsidR="002A509E">
        <w:t xml:space="preserve"> h</w:t>
      </w:r>
      <w:r>
        <w:t xml:space="preserve">ệ thống </w:t>
      </w:r>
      <w:r w:rsidR="5D84871A">
        <w:t>mail.</w:t>
      </w:r>
    </w:p>
    <w:p w14:paraId="19F5A794" w14:textId="1BCA58F8" w:rsidR="4C3B81B7" w:rsidRDefault="4C3B81B7" w:rsidP="5C88BF21">
      <w:r>
        <w:t>Khách hàng có thể đăng nhập vào hệ thống</w:t>
      </w:r>
      <w:r w:rsidR="00F800BA">
        <w:t xml:space="preserve"> cũng như đăng xuất</w:t>
      </w:r>
      <w:r>
        <w:t>.Sau khi đăng nhập,</w:t>
      </w:r>
      <w:r w:rsidR="03B78E77">
        <w:t xml:space="preserve"> </w:t>
      </w:r>
      <w:r w:rsidR="002A509E">
        <w:t>k</w:t>
      </w:r>
      <w:r>
        <w:t xml:space="preserve">hách hàng có thể </w:t>
      </w:r>
      <w:r w:rsidR="4F28C98D">
        <w:t>thực hiện các thao tác như tìm kiếm,</w:t>
      </w:r>
      <w:r w:rsidR="6F52B68D">
        <w:t xml:space="preserve"> </w:t>
      </w:r>
      <w:r w:rsidR="4F28C98D">
        <w:t>đặt vé sự kiện.</w:t>
      </w:r>
    </w:p>
    <w:p w14:paraId="6CBF9182" w14:textId="16027EAE" w:rsidR="3B919968" w:rsidRDefault="3B919968" w:rsidP="5C88BF21">
      <w:r>
        <w:t>Người tổ chức có thể quản lý và tạo sự kiện,</w:t>
      </w:r>
      <w:r w:rsidR="005E7A1A">
        <w:rPr>
          <w:lang w:val="en-US"/>
        </w:rPr>
        <w:t xml:space="preserve"> </w:t>
      </w:r>
      <w:r>
        <w:t>sau đó</w:t>
      </w:r>
      <w:r w:rsidR="0E1ED72C">
        <w:t xml:space="preserve"> có thể kiểm tra vé khi sự kiện</w:t>
      </w:r>
      <w:r w:rsidR="002A509E">
        <w:t xml:space="preserve"> bắt đầu</w:t>
      </w:r>
      <w:r w:rsidR="0E1ED72C">
        <w:t xml:space="preserve"> .</w:t>
      </w:r>
    </w:p>
    <w:p w14:paraId="759E9FB6" w14:textId="59CCECC7" w:rsidR="0E1ED72C" w:rsidRDefault="0E1ED72C" w:rsidP="5C88BF21">
      <w:r>
        <w:t>Sau khi đặt vé</w:t>
      </w:r>
      <w:r w:rsidR="002A509E">
        <w:t xml:space="preserve"> thành công</w:t>
      </w:r>
      <w:r>
        <w:t>,</w:t>
      </w:r>
      <w:r w:rsidR="003B54F0">
        <w:t xml:space="preserve"> khách hàng </w:t>
      </w:r>
      <w:r w:rsidR="00074862">
        <w:t xml:space="preserve">sẽ thanh </w:t>
      </w:r>
      <w:r w:rsidR="00AA7AA0">
        <w:t xml:space="preserve">toán thông qua </w:t>
      </w:r>
      <w:r w:rsidR="003B54F0">
        <w:t>h</w:t>
      </w:r>
      <w:r w:rsidR="0A4B87CC">
        <w:t>ệ thống ngân hàng.</w:t>
      </w:r>
      <w:r w:rsidR="003244CD">
        <w:t xml:space="preserve"> </w:t>
      </w:r>
      <w:r w:rsidR="000C47C7">
        <w:t xml:space="preserve">Sau khi thanh toán </w:t>
      </w:r>
      <w:r w:rsidR="0A4B87CC">
        <w:t>thành công,</w:t>
      </w:r>
      <w:r w:rsidR="00925AF3">
        <w:t xml:space="preserve"> h</w:t>
      </w:r>
      <w:r w:rsidR="0A4B87CC">
        <w:t>ệ thống</w:t>
      </w:r>
      <w:r w:rsidR="000C47C7">
        <w:t xml:space="preserve"> </w:t>
      </w:r>
      <w:r w:rsidR="0A4B87CC">
        <w:t xml:space="preserve">mail </w:t>
      </w:r>
      <w:r w:rsidR="005E7A1A">
        <w:t>sẽ gửi</w:t>
      </w:r>
      <w:r w:rsidR="000C47C7">
        <w:t xml:space="preserve"> mail</w:t>
      </w:r>
      <w:r w:rsidR="00317F6E">
        <w:t xml:space="preserve"> </w:t>
      </w:r>
      <w:r w:rsidR="00902EE2">
        <w:t xml:space="preserve">chứa mã QR </w:t>
      </w:r>
      <w:r w:rsidR="004331A0">
        <w:t>kèm thông tin khách hàng</w:t>
      </w:r>
      <w:r w:rsidR="000C47C7">
        <w:t xml:space="preserve"> cho khách</w:t>
      </w:r>
      <w:r w:rsidR="004331A0">
        <w:t xml:space="preserve"> hàng</w:t>
      </w:r>
      <w:r w:rsidR="005E7A1A">
        <w:rPr>
          <w:lang w:val="en-US"/>
        </w:rPr>
        <w:t xml:space="preserve"> trong một thời gian nhất định</w:t>
      </w:r>
      <w:r w:rsidR="004331A0">
        <w:t>.</w:t>
      </w:r>
    </w:p>
    <w:p w14:paraId="5DF09857" w14:textId="43F67757" w:rsidR="005D53C3" w:rsidRPr="0090498B" w:rsidRDefault="000E04F5" w:rsidP="0090498B">
      <w:pPr>
        <w:pStyle w:val="u3"/>
      </w:pPr>
      <w:bookmarkStart w:id="16" w:name="_Toc211632452"/>
      <w:r w:rsidRPr="00455E77">
        <w:t>Mô hình Use</w:t>
      </w:r>
      <w:r w:rsidR="00DF3C4F">
        <w:rPr>
          <w:lang w:val="en-US"/>
        </w:rPr>
        <w:t>c</w:t>
      </w:r>
      <w:r w:rsidRPr="00455E77">
        <w:t>ase</w:t>
      </w:r>
      <w:r w:rsidR="001B2A18">
        <w:rPr>
          <w:lang w:val="en-US"/>
        </w:rPr>
        <mc:AlternateContent>
          <mc:Choice Requires="wps">
            <w:drawing>
              <wp:anchor distT="0" distB="0" distL="114300" distR="114300" simplePos="0" relativeHeight="251658245" behindDoc="1" locked="0" layoutInCell="1" allowOverlap="1" wp14:anchorId="2537A291" wp14:editId="6EF412AF">
                <wp:simplePos x="0" y="0"/>
                <wp:positionH relativeFrom="column">
                  <wp:posOffset>-903</wp:posOffset>
                </wp:positionH>
                <wp:positionV relativeFrom="paragraph">
                  <wp:posOffset>89702</wp:posOffset>
                </wp:positionV>
                <wp:extent cx="5334000" cy="635"/>
                <wp:effectExtent l="0" t="0" r="0" b="1270"/>
                <wp:wrapTight wrapText="bothSides">
                  <wp:wrapPolygon edited="0">
                    <wp:start x="0" y="0"/>
                    <wp:lineTo x="0" y="20851"/>
                    <wp:lineTo x="21523" y="20851"/>
                    <wp:lineTo x="21523" y="0"/>
                    <wp:lineTo x="0" y="0"/>
                  </wp:wrapPolygon>
                </wp:wrapTight>
                <wp:docPr id="712996064" name="Hộp Văn bản 1"/>
                <wp:cNvGraphicFramePr/>
                <a:graphic xmlns:a="http://schemas.openxmlformats.org/drawingml/2006/main">
                  <a:graphicData uri="http://schemas.microsoft.com/office/word/2010/wordprocessingShape">
                    <wps:wsp>
                      <wps:cNvSpPr txBox="1"/>
                      <wps:spPr>
                        <a:xfrm>
                          <a:off x="0" y="0"/>
                          <a:ext cx="5334000" cy="635"/>
                        </a:xfrm>
                        <a:prstGeom prst="rect">
                          <a:avLst/>
                        </a:prstGeom>
                        <a:solidFill>
                          <a:prstClr val="white"/>
                        </a:solidFill>
                        <a:ln>
                          <a:noFill/>
                        </a:ln>
                      </wps:spPr>
                      <wps:txbx>
                        <w:txbxContent>
                          <w:p w14:paraId="3E972B71" w14:textId="6A65B070" w:rsidR="00047B1F" w:rsidRDefault="00047B1F" w:rsidP="00793162">
                            <w:pPr>
                              <w:pStyle w:val="Chuthich"/>
                              <w:rPr>
                                <w:noProof/>
                                <w:lang w:val="vi-VN"/>
                              </w:rPr>
                            </w:pPr>
                            <w:bookmarkStart w:id="17" w:name="_Toc206862202"/>
                            <w:bookmarkStart w:id="18" w:name="_Toc206862249"/>
                            <w:bookmarkStart w:id="19" w:name="_Toc207020000"/>
                            <w:r>
                              <w:t xml:space="preserve">Hình </w:t>
                            </w:r>
                            <w:fldSimple w:instr=" STYLEREF 1 \s ">
                              <w:r w:rsidR="00EE0F5B">
                                <w:rPr>
                                  <w:noProof/>
                                </w:rPr>
                                <w:t>2</w:t>
                              </w:r>
                            </w:fldSimple>
                            <w:r>
                              <w:noBreakHyphen/>
                            </w:r>
                            <w:fldSimple w:instr=" SEQ Hình \* ARABIC \s 1 ">
                              <w:r w:rsidR="00EE0F5B">
                                <w:rPr>
                                  <w:noProof/>
                                </w:rPr>
                                <w:t>1</w:t>
                              </w:r>
                            </w:fldSimple>
                            <w:r>
                              <w:rPr>
                                <w:noProof/>
                                <w:lang w:val="vi-VN"/>
                              </w:rPr>
                              <w:t xml:space="preserve"> Mô hình Use</w:t>
                            </w:r>
                            <w:r>
                              <w:rPr>
                                <w:noProof/>
                              </w:rPr>
                              <w:t>c</w:t>
                            </w:r>
                            <w:r>
                              <w:rPr>
                                <w:noProof/>
                                <w:lang w:val="vi-VN"/>
                              </w:rPr>
                              <w:t>ase</w:t>
                            </w:r>
                            <w:bookmarkEnd w:id="17"/>
                            <w:bookmarkEnd w:id="18"/>
                            <w:bookmarkEnd w:id="19"/>
                          </w:p>
                          <w:p w14:paraId="79CD8527" w14:textId="56528AAB" w:rsidR="0090498B" w:rsidRPr="0090498B" w:rsidRDefault="0090498B" w:rsidP="0090498B">
                            <w:r>
                              <w:rPr>
                                <w:lang w:val="en-US"/>
                              </w:rPr>
                              <w:drawing>
                                <wp:inline distT="0" distB="0" distL="0" distR="0" wp14:anchorId="379EA1E1" wp14:editId="465846E1">
                                  <wp:extent cx="4218972" cy="28085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5-10-17 164401.png"/>
                                          <pic:cNvPicPr/>
                                        </pic:nvPicPr>
                                        <pic:blipFill>
                                          <a:blip r:embed="rId14">
                                            <a:extLst>
                                              <a:ext uri="{28A0092B-C50C-407E-A947-70E740481C1C}">
                                                <a14:useLocalDpi xmlns:a14="http://schemas.microsoft.com/office/drawing/2010/main" val="0"/>
                                              </a:ext>
                                            </a:extLst>
                                          </a:blip>
                                          <a:stretch>
                                            <a:fillRect/>
                                          </a:stretch>
                                        </pic:blipFill>
                                        <pic:spPr>
                                          <a:xfrm>
                                            <a:off x="0" y="0"/>
                                            <a:ext cx="4268497" cy="2841514"/>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537A291" id="_x0000_t202" coordsize="21600,21600" o:spt="202" path="m,l,21600r21600,l21600,xe">
                <v:stroke joinstyle="miter"/>
                <v:path gradientshapeok="t" o:connecttype="rect"/>
              </v:shapetype>
              <v:shape id="Hộp Văn bản 1" o:spid="_x0000_s1026" type="#_x0000_t202" style="position:absolute;left:0;text-align:left;margin-left:-.05pt;margin-top:7.05pt;width:420pt;height:.05pt;z-index:-25165823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" stroked="f">
                <v:textbox style="mso-fit-shape-to-text:t" inset="0,0,0,0">
                  <w:txbxContent>
                    <w:p w14:paraId="3E972B71" w14:textId="6A65B070" w:rsidR="00047B1F" w:rsidRDefault="00047B1F" w:rsidP="00793162">
                      <w:pPr>
                        <w:pStyle w:val="Chuthich"/>
                        <w:rPr>
                          <w:noProof/>
                          <w:lang w:val="vi-VN"/>
                        </w:rPr>
                      </w:pPr>
                      <w:bookmarkStart w:id="20" w:name="_Toc206862202"/>
                      <w:bookmarkStart w:id="21" w:name="_Toc206862249"/>
                      <w:bookmarkStart w:id="22" w:name="_Toc207020000"/>
                      <w:r>
                        <w:t xml:space="preserve">Hình </w:t>
                      </w:r>
                      <w:fldSimple w:instr=" STYLEREF 1 \s ">
                        <w:r w:rsidR="00EE0F5B">
                          <w:rPr>
                            <w:noProof/>
                          </w:rPr>
                          <w:t>2</w:t>
                        </w:r>
                      </w:fldSimple>
                      <w:r>
                        <w:noBreakHyphen/>
                      </w:r>
                      <w:fldSimple w:instr=" SEQ Hình \* ARABIC \s 1 ">
                        <w:r w:rsidR="00EE0F5B">
                          <w:rPr>
                            <w:noProof/>
                          </w:rPr>
                          <w:t>1</w:t>
                        </w:r>
                      </w:fldSimple>
                      <w:r>
                        <w:rPr>
                          <w:noProof/>
                          <w:lang w:val="vi-VN"/>
                        </w:rPr>
                        <w:t xml:space="preserve"> Mô hình Use</w:t>
                      </w:r>
                      <w:r>
                        <w:rPr>
                          <w:noProof/>
                        </w:rPr>
                        <w:t>c</w:t>
                      </w:r>
                      <w:r>
                        <w:rPr>
                          <w:noProof/>
                          <w:lang w:val="vi-VN"/>
                        </w:rPr>
                        <w:t>ase</w:t>
                      </w:r>
                      <w:bookmarkEnd w:id="20"/>
                      <w:bookmarkEnd w:id="21"/>
                      <w:bookmarkEnd w:id="22"/>
                    </w:p>
                    <w:p w14:paraId="79CD8527" w14:textId="56528AAB" w:rsidR="0090498B" w:rsidRPr="0090498B" w:rsidRDefault="0090498B" w:rsidP="0090498B">
                      <w:r>
                        <w:rPr>
                          <w:lang w:val="en-US"/>
                        </w:rPr>
                        <w:drawing>
                          <wp:inline distT="0" distB="0" distL="0" distR="0" wp14:anchorId="379EA1E1" wp14:editId="465846E1">
                            <wp:extent cx="4218972" cy="28085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5-10-17 164401.png"/>
                                    <pic:cNvPicPr/>
                                  </pic:nvPicPr>
                                  <pic:blipFill>
                                    <a:blip r:embed="rId14">
                                      <a:extLst>
                                        <a:ext uri="{28A0092B-C50C-407E-A947-70E740481C1C}">
                                          <a14:useLocalDpi xmlns:a14="http://schemas.microsoft.com/office/drawing/2010/main" val="0"/>
                                        </a:ext>
                                      </a:extLst>
                                    </a:blip>
                                    <a:stretch>
                                      <a:fillRect/>
                                    </a:stretch>
                                  </pic:blipFill>
                                  <pic:spPr>
                                    <a:xfrm>
                                      <a:off x="0" y="0"/>
                                      <a:ext cx="4268497" cy="2841514"/>
                                    </a:xfrm>
                                    <a:prstGeom prst="rect">
                                      <a:avLst/>
                                    </a:prstGeom>
                                  </pic:spPr>
                                </pic:pic>
                              </a:graphicData>
                            </a:graphic>
                          </wp:inline>
                        </w:drawing>
                      </w:r>
                    </w:p>
                  </w:txbxContent>
                </v:textbox>
                <w10:wrap type="tight"/>
              </v:shape>
            </w:pict>
          </mc:Fallback>
        </mc:AlternateContent>
      </w:r>
      <w:bookmarkEnd w:id="16"/>
    </w:p>
    <w:p w14:paraId="289535FC" w14:textId="4C0535EB" w:rsidR="00AB4F23" w:rsidRDefault="3211CA7F" w:rsidP="000E04F5">
      <w:pPr>
        <w:pStyle w:val="u3"/>
      </w:pPr>
      <w:bookmarkStart w:id="23" w:name="_Toc211632453"/>
      <w:r w:rsidRPr="00455E77">
        <w:t xml:space="preserve">Mô </w:t>
      </w:r>
      <w:r w:rsidR="000E04F5" w:rsidRPr="00455E77">
        <w:t>tả Use Case</w:t>
      </w:r>
      <w:bookmarkEnd w:id="23"/>
    </w:p>
    <w:p w14:paraId="0CA2BEBB" w14:textId="0189298F" w:rsidR="004331A0" w:rsidRDefault="008A6A12" w:rsidP="00523DD3">
      <w:pPr>
        <w:pStyle w:val="u5"/>
      </w:pPr>
      <w:r>
        <w:t>U</w:t>
      </w:r>
      <w:r w:rsidR="000405EA">
        <w:rPr>
          <w:lang w:val="en-US"/>
        </w:rPr>
        <w:t>se</w:t>
      </w:r>
      <w:r w:rsidR="00DF3C4F">
        <w:rPr>
          <w:lang w:val="en-US"/>
        </w:rPr>
        <w:t>c</w:t>
      </w:r>
      <w:r w:rsidR="000405EA">
        <w:rPr>
          <w:lang w:val="en-US"/>
        </w:rPr>
        <w:t xml:space="preserve">ase </w:t>
      </w:r>
      <w:r w:rsidR="007B1A79">
        <w:rPr>
          <w:lang w:val="en-US"/>
        </w:rPr>
        <w:t>UC01</w:t>
      </w:r>
      <w:r w:rsidR="00865B6C">
        <w:rPr>
          <w:lang w:val="en-US"/>
        </w:rPr>
        <w:t>:&lt;</w:t>
      </w:r>
      <w:r w:rsidR="00865B6C">
        <w:t>Đăng nhập&gt;</w:t>
      </w:r>
    </w:p>
    <w:p w14:paraId="69526704" w14:textId="23FC568C" w:rsidR="00865B6C" w:rsidRDefault="006C720E" w:rsidP="00865B6C">
      <w:r>
        <w:lastRenderedPageBreak/>
        <w:t xml:space="preserve">Mục </w:t>
      </w:r>
      <w:r w:rsidR="00FD6734">
        <w:t>đích:</w:t>
      </w:r>
      <w:r w:rsidR="00DC065A">
        <w:t xml:space="preserve"> </w:t>
      </w:r>
      <w:r w:rsidR="00FD6734">
        <w:t>Đăng nhập vào hệ thống</w:t>
      </w:r>
    </w:p>
    <w:p w14:paraId="5C61A5B9" w14:textId="6ECC5711" w:rsidR="00FD6734" w:rsidRDefault="00FD6734" w:rsidP="00865B6C">
      <w:r>
        <w:t>Tác nhân:</w:t>
      </w:r>
      <w:r w:rsidR="00DC065A">
        <w:t xml:space="preserve"> </w:t>
      </w:r>
      <w:r w:rsidR="007C0A5A">
        <w:t>Khách hàng,</w:t>
      </w:r>
      <w:r w:rsidR="00DC065A">
        <w:t xml:space="preserve"> </w:t>
      </w:r>
      <w:r w:rsidR="007C0A5A">
        <w:t>người tổ chức</w:t>
      </w:r>
    </w:p>
    <w:p w14:paraId="2C452A68" w14:textId="30351000" w:rsidR="007931E8" w:rsidRDefault="009F60F3" w:rsidP="007931E8">
      <w:r>
        <w:t>Mô tả:</w:t>
      </w:r>
      <w:r w:rsidR="00DC065A">
        <w:t xml:space="preserve"> </w:t>
      </w:r>
      <w:r>
        <w:t xml:space="preserve">Để sử dụng được hệ </w:t>
      </w:r>
      <w:r w:rsidR="007E46AB">
        <w:t>thống,</w:t>
      </w:r>
      <w:r w:rsidR="00DC065A">
        <w:t xml:space="preserve"> </w:t>
      </w:r>
      <w:r w:rsidR="007E46AB">
        <w:t>các tác nhân phải đăng nhập trước.</w:t>
      </w:r>
    </w:p>
    <w:p w14:paraId="1B4EC0DB" w14:textId="25509028" w:rsidR="00CB0D30" w:rsidRDefault="008C374C" w:rsidP="007D5D0E">
      <w:pPr>
        <w:pStyle w:val="u5"/>
      </w:pPr>
      <w:r>
        <w:t>Use</w:t>
      </w:r>
      <w:r w:rsidR="00DF3C4F">
        <w:rPr>
          <w:lang w:val="en-US"/>
        </w:rPr>
        <w:t>c</w:t>
      </w:r>
      <w:r w:rsidR="007D5D0E">
        <w:t>ase UC03:&lt;Tìm kiếm&gt;</w:t>
      </w:r>
    </w:p>
    <w:p w14:paraId="7934FF0E" w14:textId="44F7BAF6" w:rsidR="007D5D0E" w:rsidRDefault="00017242" w:rsidP="007D5D0E">
      <w:r>
        <w:t>Mục đích:</w:t>
      </w:r>
      <w:r w:rsidR="00DC065A">
        <w:t xml:space="preserve"> </w:t>
      </w:r>
      <w:r>
        <w:t>Tìm kiếm sự kiện</w:t>
      </w:r>
    </w:p>
    <w:p w14:paraId="26906101" w14:textId="160850EE" w:rsidR="00017242" w:rsidRDefault="004E1958" w:rsidP="007D5D0E">
      <w:r>
        <w:t>Tác nhân:</w:t>
      </w:r>
      <w:r w:rsidR="15673AE8">
        <w:t xml:space="preserve"> </w:t>
      </w:r>
      <w:r w:rsidR="002E221F">
        <w:t>Khách hàng,</w:t>
      </w:r>
      <w:r w:rsidR="5B8529B9">
        <w:t xml:space="preserve"> </w:t>
      </w:r>
      <w:r w:rsidR="00444C9D">
        <w:t>người tổ chức</w:t>
      </w:r>
    </w:p>
    <w:p w14:paraId="54A88495" w14:textId="3A3EA357" w:rsidR="00FB7CE8" w:rsidRDefault="00FB7CE8" w:rsidP="007D5D0E">
      <w:r>
        <w:t xml:space="preserve">Mô </w:t>
      </w:r>
      <w:r w:rsidR="00D02D5B">
        <w:t>tả:</w:t>
      </w:r>
      <w:r w:rsidR="4390456A">
        <w:t xml:space="preserve"> </w:t>
      </w:r>
      <w:r w:rsidR="00715A3B">
        <w:t xml:space="preserve">Khách hàng tìm kiếm sự kiện theo </w:t>
      </w:r>
      <w:r w:rsidR="00EF0BFC">
        <w:t>tên.</w:t>
      </w:r>
    </w:p>
    <w:p w14:paraId="53D44506" w14:textId="12D984A5" w:rsidR="00D02D5B" w:rsidRDefault="001C31B9" w:rsidP="001C31B9">
      <w:pPr>
        <w:pStyle w:val="u5"/>
      </w:pPr>
      <w:r>
        <w:t>Use</w:t>
      </w:r>
      <w:r w:rsidR="00DF3C4F">
        <w:rPr>
          <w:lang w:val="en-US"/>
        </w:rPr>
        <w:t>c</w:t>
      </w:r>
      <w:r>
        <w:t>ase UC04:&lt;Đặt vé&gt;</w:t>
      </w:r>
    </w:p>
    <w:p w14:paraId="7123965E" w14:textId="7EB3AE55" w:rsidR="003A0BCE" w:rsidRDefault="00CF7367" w:rsidP="003A0BCE">
      <w:r>
        <w:t>Mục đích:</w:t>
      </w:r>
      <w:r w:rsidR="00DC065A">
        <w:t xml:space="preserve"> </w:t>
      </w:r>
      <w:r>
        <w:t>Đặt vé sự kiện</w:t>
      </w:r>
    </w:p>
    <w:p w14:paraId="7AB1857E" w14:textId="4E33E704" w:rsidR="00CF7367" w:rsidRDefault="00C21D59" w:rsidP="003A0BCE">
      <w:r>
        <w:t>Tác nhân:</w:t>
      </w:r>
      <w:r w:rsidR="00DC065A">
        <w:t xml:space="preserve"> </w:t>
      </w:r>
      <w:r>
        <w:t>Khách hàng,</w:t>
      </w:r>
      <w:r w:rsidR="0004261B">
        <w:t>người tổ chức</w:t>
      </w:r>
    </w:p>
    <w:p w14:paraId="31F59827" w14:textId="38327346" w:rsidR="0004261B" w:rsidRDefault="00F62DD5" w:rsidP="003A0BCE">
      <w:r>
        <w:t>Điều kiện tiền đề:</w:t>
      </w:r>
      <w:r w:rsidR="00DC065A">
        <w:t xml:space="preserve"> </w:t>
      </w:r>
      <w:r>
        <w:t>Đăng nhập</w:t>
      </w:r>
    </w:p>
    <w:p w14:paraId="508FF886" w14:textId="027D10B6" w:rsidR="00F62DD5" w:rsidRDefault="00F62DD5" w:rsidP="003A0BCE">
      <w:r>
        <w:t>Mô tả:</w:t>
      </w:r>
      <w:r w:rsidR="00DC065A">
        <w:t xml:space="preserve"> </w:t>
      </w:r>
      <w:r w:rsidR="005E6588">
        <w:t xml:space="preserve">Khách hàng chọn sự kiện </w:t>
      </w:r>
      <w:r w:rsidR="00776DC5">
        <w:t>và thực hiện quy trình đặt vé</w:t>
      </w:r>
    </w:p>
    <w:p w14:paraId="756C5FFA" w14:textId="5BE940B4" w:rsidR="00776DC5" w:rsidRDefault="003C4738" w:rsidP="00087A9C">
      <w:pPr>
        <w:pStyle w:val="u5"/>
      </w:pPr>
      <w:r>
        <w:t>Use</w:t>
      </w:r>
      <w:r w:rsidR="00DF3C4F">
        <w:rPr>
          <w:lang w:val="en-US"/>
        </w:rPr>
        <w:t>c</w:t>
      </w:r>
      <w:r>
        <w:t>ase UC05:&lt;</w:t>
      </w:r>
      <w:r w:rsidR="00335546">
        <w:t xml:space="preserve">Thanh </w:t>
      </w:r>
      <w:r w:rsidR="00087A9C">
        <w:t>toán&gt;</w:t>
      </w:r>
    </w:p>
    <w:p w14:paraId="2FDC9C8F" w14:textId="12F6C626" w:rsidR="00087A9C" w:rsidRDefault="00BA6346" w:rsidP="00087A9C">
      <w:r>
        <w:t>Mục đích:</w:t>
      </w:r>
      <w:r w:rsidR="00DC065A">
        <w:t xml:space="preserve"> </w:t>
      </w:r>
      <w:r>
        <w:t>Thanh toán vé sự kiện</w:t>
      </w:r>
    </w:p>
    <w:p w14:paraId="7DE3A887" w14:textId="201C63D8" w:rsidR="00BA6346" w:rsidRDefault="00BA6346" w:rsidP="00087A9C">
      <w:r>
        <w:t>Tác nhân:</w:t>
      </w:r>
      <w:r w:rsidR="00DC065A">
        <w:t xml:space="preserve"> </w:t>
      </w:r>
      <w:r>
        <w:t>Hệ thống ngân hàng</w:t>
      </w:r>
    </w:p>
    <w:p w14:paraId="13DB869B" w14:textId="7C2F1D3F" w:rsidR="00BA6346" w:rsidRDefault="00045553" w:rsidP="00087A9C">
      <w:r>
        <w:t>Điều kiện tiền đề:</w:t>
      </w:r>
      <w:r w:rsidR="00DC065A">
        <w:t xml:space="preserve"> </w:t>
      </w:r>
      <w:r>
        <w:t>Đăng nhập</w:t>
      </w:r>
    </w:p>
    <w:p w14:paraId="49B41387" w14:textId="3681FA8A" w:rsidR="00045553" w:rsidRDefault="00045553" w:rsidP="00087A9C">
      <w:r>
        <w:t>Mô tả:</w:t>
      </w:r>
      <w:r w:rsidR="00DC065A">
        <w:t xml:space="preserve"> </w:t>
      </w:r>
      <w:r w:rsidR="00F0459B">
        <w:t xml:space="preserve">Khách hàng thực hiện </w:t>
      </w:r>
      <w:r w:rsidR="00253AA5">
        <w:t xml:space="preserve">giao dịch </w:t>
      </w:r>
      <w:r w:rsidR="00F0459B">
        <w:t>qua hệ thống ngân hàng</w:t>
      </w:r>
    </w:p>
    <w:p w14:paraId="43A41B05" w14:textId="71318B8E" w:rsidR="00253AA5" w:rsidRDefault="005F6449" w:rsidP="00352C68">
      <w:pPr>
        <w:pStyle w:val="u5"/>
      </w:pPr>
      <w:r>
        <w:t>Use</w:t>
      </w:r>
      <w:r w:rsidR="00C00A44">
        <w:rPr>
          <w:lang w:val="en-US"/>
        </w:rPr>
        <w:t>c</w:t>
      </w:r>
      <w:r>
        <w:t>ase UC06:</w:t>
      </w:r>
      <w:r w:rsidR="00C57316">
        <w:t>&lt;</w:t>
      </w:r>
      <w:r w:rsidR="00352C68">
        <w:t>Chọn vé&gt;</w:t>
      </w:r>
    </w:p>
    <w:p w14:paraId="0A7F4DD6" w14:textId="33755554" w:rsidR="00352C68" w:rsidRDefault="00352C68" w:rsidP="00352C68">
      <w:r>
        <w:t>Mục đích:</w:t>
      </w:r>
      <w:r w:rsidR="00DC065A">
        <w:t xml:space="preserve"> </w:t>
      </w:r>
      <w:r>
        <w:t xml:space="preserve">Chọn loại vé cho sự kiện </w:t>
      </w:r>
    </w:p>
    <w:p w14:paraId="2E3BD5AA" w14:textId="37573F26" w:rsidR="006E677E" w:rsidRDefault="006E677E" w:rsidP="00352C68">
      <w:r>
        <w:t>Tác nhân:</w:t>
      </w:r>
      <w:r w:rsidR="00DC065A">
        <w:t xml:space="preserve"> </w:t>
      </w:r>
      <w:r w:rsidR="00E26C9E">
        <w:t>Khách hàng</w:t>
      </w:r>
    </w:p>
    <w:p w14:paraId="6465750D" w14:textId="4054E720" w:rsidR="00E26C9E" w:rsidRDefault="00E26C9E" w:rsidP="00352C68">
      <w:r>
        <w:t>Điền kiện tiền đề:</w:t>
      </w:r>
      <w:r w:rsidR="00DC065A">
        <w:t xml:space="preserve"> </w:t>
      </w:r>
      <w:r w:rsidR="00632822">
        <w:t>Thanh toán</w:t>
      </w:r>
    </w:p>
    <w:p w14:paraId="4488D579" w14:textId="0D8218E5" w:rsidR="00E26C9E" w:rsidRDefault="00E26C9E" w:rsidP="00352C68">
      <w:r>
        <w:t>Mô tả:</w:t>
      </w:r>
      <w:r w:rsidR="00DC065A">
        <w:t xml:space="preserve"> </w:t>
      </w:r>
      <w:r w:rsidR="00187C56">
        <w:t xml:space="preserve">Khách hàng chọn loại vé và số lượng trước khi thanh </w:t>
      </w:r>
      <w:r w:rsidR="00DC065A">
        <w:t>toán</w:t>
      </w:r>
    </w:p>
    <w:p w14:paraId="78BA4663" w14:textId="0E265A91" w:rsidR="007C6536" w:rsidRDefault="007C6536" w:rsidP="00C24CF8">
      <w:pPr>
        <w:pStyle w:val="u5"/>
      </w:pPr>
      <w:r>
        <w:t>Use</w:t>
      </w:r>
      <w:r w:rsidR="00C00A44">
        <w:rPr>
          <w:lang w:val="en-US"/>
        </w:rPr>
        <w:t>c</w:t>
      </w:r>
      <w:r>
        <w:t>ase UC07:</w:t>
      </w:r>
      <w:r w:rsidR="00C24CF8">
        <w:t>&lt;Làm bảng câu hỏi&gt;</w:t>
      </w:r>
    </w:p>
    <w:p w14:paraId="7B2F51E3" w14:textId="6C301C73" w:rsidR="00C24CF8" w:rsidRDefault="00C24CF8" w:rsidP="00C24CF8">
      <w:r>
        <w:lastRenderedPageBreak/>
        <w:t>Mục đích:</w:t>
      </w:r>
      <w:r w:rsidR="00826F87">
        <w:t xml:space="preserve">Yêu </w:t>
      </w:r>
      <w:r w:rsidR="00D6201C">
        <w:t>cầu thêm thông tin khách hàng</w:t>
      </w:r>
    </w:p>
    <w:p w14:paraId="287A8927" w14:textId="2D5529EC" w:rsidR="00A41A66" w:rsidRDefault="00A41A66" w:rsidP="00C24CF8">
      <w:r>
        <w:t>Tác nhân: Khách hàng</w:t>
      </w:r>
    </w:p>
    <w:p w14:paraId="2FAE5F33" w14:textId="46BBBE9B" w:rsidR="00A41A66" w:rsidRDefault="00E90126" w:rsidP="00C24CF8">
      <w:r>
        <w:t>Điều kiện tiền đề: Thanh toán</w:t>
      </w:r>
    </w:p>
    <w:p w14:paraId="37A902ED" w14:textId="1588B54B" w:rsidR="00E90126" w:rsidRDefault="00E90126" w:rsidP="00C24CF8">
      <w:r>
        <w:t xml:space="preserve">Mô tả: </w:t>
      </w:r>
      <w:r w:rsidR="009B474F">
        <w:t xml:space="preserve">Hệ thống yêu cầu bổ sung thêm thông tin </w:t>
      </w:r>
      <w:r w:rsidR="00B13528">
        <w:t>trước khi thanh toán</w:t>
      </w:r>
    </w:p>
    <w:p w14:paraId="65432BE8" w14:textId="0F4F4E4A" w:rsidR="00B13528" w:rsidRDefault="00296400" w:rsidP="00296400">
      <w:pPr>
        <w:pStyle w:val="u5"/>
      </w:pPr>
      <w:r>
        <w:t>Use</w:t>
      </w:r>
      <w:r w:rsidR="00C00A44">
        <w:rPr>
          <w:lang w:val="en-US"/>
        </w:rPr>
        <w:t>c</w:t>
      </w:r>
      <w:r>
        <w:t>ase UC08: &lt;Gửi vé qua mail&gt;</w:t>
      </w:r>
    </w:p>
    <w:p w14:paraId="5269B30B" w14:textId="48E9F36E" w:rsidR="00296400" w:rsidRDefault="00296400" w:rsidP="00296400">
      <w:r>
        <w:t xml:space="preserve">Mục </w:t>
      </w:r>
      <w:r w:rsidR="003E729D">
        <w:t>đích:</w:t>
      </w:r>
      <w:r w:rsidR="00140FAD">
        <w:t xml:space="preserve"> </w:t>
      </w:r>
      <w:r w:rsidR="007A5EB4">
        <w:t>Gửi vé đến khách hàng</w:t>
      </w:r>
    </w:p>
    <w:p w14:paraId="1787B39E" w14:textId="545A0550" w:rsidR="007A5EB4" w:rsidRDefault="007A5EB4" w:rsidP="00296400">
      <w:r>
        <w:t>Tác nhân:</w:t>
      </w:r>
      <w:r w:rsidR="000B21BC">
        <w:t xml:space="preserve"> Hệ thống gửi mail</w:t>
      </w:r>
    </w:p>
    <w:p w14:paraId="11ED1157" w14:textId="5BFC9C79" w:rsidR="00237A42" w:rsidRDefault="00F558A5" w:rsidP="00296400">
      <w:r>
        <w:t>Điều kiện tiền đề: Thanh toán</w:t>
      </w:r>
    </w:p>
    <w:p w14:paraId="2D11192F" w14:textId="7999929A" w:rsidR="00F558A5" w:rsidRDefault="00F558A5" w:rsidP="00296400">
      <w:r>
        <w:t>Mô tả:</w:t>
      </w:r>
      <w:r w:rsidR="00605589">
        <w:t xml:space="preserve">Sau khi thanh toán thành công, </w:t>
      </w:r>
      <w:r w:rsidR="00FD7298">
        <w:t xml:space="preserve">vé được gửi </w:t>
      </w:r>
      <w:r w:rsidR="00605589">
        <w:t xml:space="preserve">tự động </w:t>
      </w:r>
      <w:r w:rsidR="00FD7298">
        <w:t>đến khách hàng</w:t>
      </w:r>
    </w:p>
    <w:p w14:paraId="19E270CC" w14:textId="4E90CB0C" w:rsidR="00FD7298" w:rsidRDefault="00FD7298" w:rsidP="00FD7298">
      <w:pPr>
        <w:pStyle w:val="u5"/>
      </w:pPr>
      <w:r>
        <w:t>Use</w:t>
      </w:r>
      <w:r w:rsidR="00C00A44">
        <w:rPr>
          <w:lang w:val="en-US"/>
        </w:rPr>
        <w:t>c</w:t>
      </w:r>
      <w:r>
        <w:t>ase UC09:&lt;Quản lý sự kiện&gt;</w:t>
      </w:r>
    </w:p>
    <w:p w14:paraId="2EE54568" w14:textId="08978E54" w:rsidR="00FE2C33" w:rsidRDefault="00FE2C33" w:rsidP="00FE2C33">
      <w:r>
        <w:t xml:space="preserve">Mục đích: </w:t>
      </w:r>
      <w:r w:rsidR="003A533A">
        <w:t>Quản lý sự kiện</w:t>
      </w:r>
    </w:p>
    <w:p w14:paraId="4BA7C6F1" w14:textId="29A2A313" w:rsidR="003A533A" w:rsidRDefault="003A533A" w:rsidP="00FE2C33">
      <w:r>
        <w:t>Tác nhân: Người tổ chức</w:t>
      </w:r>
    </w:p>
    <w:p w14:paraId="221E890C" w14:textId="698F610C" w:rsidR="003A533A" w:rsidRDefault="003A533A" w:rsidP="00FE2C33">
      <w:r>
        <w:t>Điều kiện tiền đề: Đăng nhập</w:t>
      </w:r>
    </w:p>
    <w:p w14:paraId="3B683D17" w14:textId="2DCB83F8" w:rsidR="003A533A" w:rsidRDefault="003A533A" w:rsidP="00FE2C33">
      <w:r>
        <w:t xml:space="preserve">Mô tả: </w:t>
      </w:r>
      <w:r w:rsidR="000002A5">
        <w:t>Người tổ chức theo dõi,chỉnh sửa thông tin sự kiện</w:t>
      </w:r>
    </w:p>
    <w:p w14:paraId="594ED702" w14:textId="2D47CCFF" w:rsidR="000002A5" w:rsidRDefault="000002A5" w:rsidP="000002A5">
      <w:pPr>
        <w:pStyle w:val="u5"/>
      </w:pPr>
      <w:r>
        <w:t>Use</w:t>
      </w:r>
      <w:r w:rsidR="00C00A44">
        <w:rPr>
          <w:lang w:val="en-US"/>
        </w:rPr>
        <w:t>c</w:t>
      </w:r>
      <w:r>
        <w:t>ase UC10:&lt;Tạo sự kiện&gt;</w:t>
      </w:r>
    </w:p>
    <w:p w14:paraId="30042DE1" w14:textId="508FA300" w:rsidR="000002A5" w:rsidRDefault="000002A5" w:rsidP="000002A5">
      <w:r>
        <w:t xml:space="preserve">Mục đích: Tạo </w:t>
      </w:r>
      <w:r w:rsidR="00350EA8">
        <w:t>sự kiện mới</w:t>
      </w:r>
    </w:p>
    <w:p w14:paraId="43705425" w14:textId="0A6CC8E6" w:rsidR="00350EA8" w:rsidRDefault="00350EA8" w:rsidP="000002A5">
      <w:r>
        <w:t>Tác nhân: Người tổ chức</w:t>
      </w:r>
    </w:p>
    <w:p w14:paraId="358C2A15" w14:textId="19FF7856" w:rsidR="00350EA8" w:rsidRDefault="00350EA8" w:rsidP="000002A5">
      <w:r>
        <w:t>Điều kiện tiền đề: Đăng nhập</w:t>
      </w:r>
    </w:p>
    <w:p w14:paraId="59E029FA" w14:textId="39B10E00" w:rsidR="00051CC2" w:rsidRPr="009F58ED" w:rsidRDefault="00350EA8" w:rsidP="000002A5">
      <w:r>
        <w:t xml:space="preserve">Mô tả: </w:t>
      </w:r>
      <w:r w:rsidR="00D67F36">
        <w:t>Người tổ chức thêm sự kiện mới vào hệ thống</w:t>
      </w:r>
    </w:p>
    <w:p w14:paraId="5068D209" w14:textId="7E2021FE" w:rsidR="00350EA8" w:rsidRDefault="00D67F36" w:rsidP="00EC761A">
      <w:pPr>
        <w:pStyle w:val="u5"/>
      </w:pPr>
      <w:r>
        <w:t xml:space="preserve"> </w:t>
      </w:r>
      <w:r w:rsidR="00EC761A">
        <w:t>Use</w:t>
      </w:r>
      <w:r w:rsidR="00C00A44">
        <w:rPr>
          <w:lang w:val="en-US"/>
        </w:rPr>
        <w:t>c</w:t>
      </w:r>
      <w:r w:rsidR="00EC761A">
        <w:t>ase UC11:&lt;Kiểm tra vé&gt;</w:t>
      </w:r>
    </w:p>
    <w:p w14:paraId="5C1FC0DE" w14:textId="48EC1E70" w:rsidR="00EC761A" w:rsidRDefault="00EC761A" w:rsidP="00EC761A">
      <w:r>
        <w:t>Mục đích: Kiểm tra vé</w:t>
      </w:r>
    </w:p>
    <w:p w14:paraId="5069357D" w14:textId="57CD76BA" w:rsidR="00EC761A" w:rsidRDefault="00EC761A" w:rsidP="00EC761A">
      <w:r>
        <w:t>Tác nhân: Người tổ chức</w:t>
      </w:r>
    </w:p>
    <w:p w14:paraId="3350F4D4" w14:textId="3877158C" w:rsidR="00EC761A" w:rsidRPr="00EC761A" w:rsidRDefault="00FE24A7" w:rsidP="00EC761A">
      <w:r>
        <w:t xml:space="preserve">Mô tả: </w:t>
      </w:r>
      <w:r w:rsidR="0058576F">
        <w:t>Người tổ chức xác minh vé của khách hàng</w:t>
      </w:r>
      <w:r w:rsidR="00B05A03">
        <w:t xml:space="preserve"> t</w:t>
      </w:r>
      <w:r w:rsidR="18278954">
        <w:t>ạ</w:t>
      </w:r>
      <w:r w:rsidR="00B05A03">
        <w:t>i sự kiện.</w:t>
      </w:r>
    </w:p>
    <w:p w14:paraId="58B67950" w14:textId="6E708876" w:rsidR="00A4216F" w:rsidRPr="00455E77" w:rsidRDefault="000E04F5" w:rsidP="00E43256">
      <w:pPr>
        <w:pStyle w:val="u2"/>
      </w:pPr>
      <w:bookmarkStart w:id="24" w:name="_Toc211632454"/>
      <w:r>
        <w:lastRenderedPageBreak/>
        <w:t>Mô hình lớp</w:t>
      </w:r>
      <w:bookmarkEnd w:id="24"/>
    </w:p>
    <w:p w14:paraId="4C5DBA35" w14:textId="35FDD93E" w:rsidR="6FFF5A0F" w:rsidRPr="004328CF" w:rsidRDefault="00700E0F" w:rsidP="004328CF">
      <w:pPr>
        <w:ind w:firstLine="0"/>
        <w:rPr>
          <w:lang w:val="en-US"/>
        </w:rPr>
      </w:pPr>
      <w:r>
        <w:rPr>
          <w:lang w:val="en-US"/>
        </w:rPr>
        <w:lastRenderedPageBreak/>
        <w:drawing>
          <wp:anchor distT="0" distB="0" distL="114300" distR="114300" simplePos="0" relativeHeight="251658244" behindDoc="0" locked="0" layoutInCell="1" allowOverlap="1" wp14:anchorId="429470D3" wp14:editId="485329F7">
            <wp:simplePos x="0" y="0"/>
            <wp:positionH relativeFrom="column">
              <wp:posOffset>3175</wp:posOffset>
            </wp:positionH>
            <wp:positionV relativeFrom="paragraph">
              <wp:posOffset>503555</wp:posOffset>
            </wp:positionV>
            <wp:extent cx="5361940" cy="7740650"/>
            <wp:effectExtent l="0" t="0" r="0" b="0"/>
            <wp:wrapSquare wrapText="bothSides"/>
            <wp:docPr id="1709734988" name="Picture 4"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734988" name="Picture 4" descr="A diagram of a computer program&#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361940" cy="7740650"/>
                    </a:xfrm>
                    <a:prstGeom prst="rect">
                      <a:avLst/>
                    </a:prstGeom>
                  </pic:spPr>
                </pic:pic>
              </a:graphicData>
            </a:graphic>
            <wp14:sizeRelH relativeFrom="margin">
              <wp14:pctWidth>0</wp14:pctWidth>
            </wp14:sizeRelH>
            <wp14:sizeRelV relativeFrom="margin">
              <wp14:pctHeight>0</wp14:pctHeight>
            </wp14:sizeRelV>
          </wp:anchor>
        </w:drawing>
      </w:r>
      <w:r>
        <w:rPr>
          <w:lang w:val="en-US"/>
        </w:rPr>
        <mc:AlternateContent>
          <mc:Choice Requires="wps">
            <w:drawing>
              <wp:anchor distT="0" distB="0" distL="114300" distR="114300" simplePos="0" relativeHeight="251658246" behindDoc="0" locked="0" layoutInCell="1" allowOverlap="1" wp14:anchorId="43765C72" wp14:editId="6CA8D59D">
                <wp:simplePos x="0" y="0"/>
                <wp:positionH relativeFrom="column">
                  <wp:posOffset>-55880</wp:posOffset>
                </wp:positionH>
                <wp:positionV relativeFrom="paragraph">
                  <wp:posOffset>8314690</wp:posOffset>
                </wp:positionV>
                <wp:extent cx="5580380" cy="635"/>
                <wp:effectExtent l="0" t="0" r="0" b="0"/>
                <wp:wrapSquare wrapText="bothSides"/>
                <wp:docPr id="1253180675" name="Hộp Văn bản 1"/>
                <wp:cNvGraphicFramePr/>
                <a:graphic xmlns:a="http://schemas.openxmlformats.org/drawingml/2006/main">
                  <a:graphicData uri="http://schemas.microsoft.com/office/word/2010/wordprocessingShape">
                    <wps:wsp>
                      <wps:cNvSpPr txBox="1"/>
                      <wps:spPr>
                        <a:xfrm>
                          <a:off x="0" y="0"/>
                          <a:ext cx="5580380" cy="635"/>
                        </a:xfrm>
                        <a:prstGeom prst="rect">
                          <a:avLst/>
                        </a:prstGeom>
                        <a:solidFill>
                          <a:prstClr val="white"/>
                        </a:solidFill>
                        <a:ln>
                          <a:noFill/>
                        </a:ln>
                      </wps:spPr>
                      <wps:txbx>
                        <w:txbxContent>
                          <w:p w14:paraId="4C2F07A5" w14:textId="6B25027C" w:rsidR="00047B1F" w:rsidRPr="007544E5" w:rsidRDefault="00047B1F" w:rsidP="00ED74A1">
                            <w:pPr>
                              <w:pStyle w:val="Chuthich"/>
                              <w:rPr>
                                <w:noProof/>
                              </w:rPr>
                            </w:pPr>
                            <w:bookmarkStart w:id="25" w:name="_Toc207020001"/>
                            <w:r>
                              <w:t xml:space="preserve">Hình </w:t>
                            </w:r>
                            <w:fldSimple w:instr=" STYLEREF 1 \s ">
                              <w:r w:rsidR="00EE0F5B">
                                <w:rPr>
                                  <w:noProof/>
                                </w:rPr>
                                <w:t>2</w:t>
                              </w:r>
                            </w:fldSimple>
                            <w:r>
                              <w:noBreakHyphen/>
                            </w:r>
                            <w:fldSimple w:instr=" SEQ Hình \* ARABIC \s 1 ">
                              <w:r w:rsidR="00EE0F5B">
                                <w:rPr>
                                  <w:noProof/>
                                </w:rPr>
                                <w:t>2</w:t>
                              </w:r>
                            </w:fldSimple>
                            <w:r>
                              <w:rPr>
                                <w:lang w:val="vi-VN"/>
                              </w:rPr>
                              <w:t xml:space="preserve"> Mô hình lớp</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765C72" id="_x0000_s1027" type="#_x0000_t202" style="position:absolute;left:0;text-align:left;margin-left:-4.4pt;margin-top:654.7pt;width:439.4pt;height:.05pt;z-index:25165824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" stroked="f">
                <v:textbox style="mso-fit-shape-to-text:t" inset="0,0,0,0">
                  <w:txbxContent>
                    <w:p w14:paraId="4C2F07A5" w14:textId="6B25027C" w:rsidR="00047B1F" w:rsidRPr="007544E5" w:rsidRDefault="00047B1F" w:rsidP="00ED74A1">
                      <w:pPr>
                        <w:pStyle w:val="Chuthich"/>
                        <w:rPr>
                          <w:noProof/>
                        </w:rPr>
                      </w:pPr>
                      <w:bookmarkStart w:id="26" w:name="_Toc207020001"/>
                      <w:r>
                        <w:t xml:space="preserve">Hình </w:t>
                      </w:r>
                      <w:fldSimple w:instr=" STYLEREF 1 \s ">
                        <w:r w:rsidR="00EE0F5B">
                          <w:rPr>
                            <w:noProof/>
                          </w:rPr>
                          <w:t>2</w:t>
                        </w:r>
                      </w:fldSimple>
                      <w:r>
                        <w:noBreakHyphen/>
                      </w:r>
                      <w:fldSimple w:instr=" SEQ Hình \* ARABIC \s 1 ">
                        <w:r w:rsidR="00EE0F5B">
                          <w:rPr>
                            <w:noProof/>
                          </w:rPr>
                          <w:t>2</w:t>
                        </w:r>
                      </w:fldSimple>
                      <w:r>
                        <w:rPr>
                          <w:lang w:val="vi-VN"/>
                        </w:rPr>
                        <w:t xml:space="preserve"> Mô hình lớp</w:t>
                      </w:r>
                      <w:bookmarkEnd w:id="26"/>
                    </w:p>
                  </w:txbxContent>
                </v:textbox>
                <w10:wrap type="square"/>
              </v:shape>
            </w:pict>
          </mc:Fallback>
        </mc:AlternateContent>
      </w:r>
    </w:p>
    <w:p w14:paraId="3EB81853" w14:textId="55E40C6B" w:rsidR="002E75A8" w:rsidRPr="00455E77" w:rsidRDefault="000E04F5" w:rsidP="002E75A8">
      <w:pPr>
        <w:pStyle w:val="u2"/>
      </w:pPr>
      <w:bookmarkStart w:id="27" w:name="_Toc211632455"/>
      <w:r>
        <w:lastRenderedPageBreak/>
        <w:t>Mô hình trạng thái</w:t>
      </w:r>
      <w:bookmarkEnd w:id="27"/>
    </w:p>
    <w:p w14:paraId="68B3B9AB" w14:textId="15B00EBD" w:rsidR="60BA1D08" w:rsidRDefault="60BA1D08" w:rsidP="006D016C">
      <w:pPr>
        <w:pStyle w:val="u3"/>
      </w:pPr>
      <w:bookmarkStart w:id="28" w:name="_Toc211632456"/>
      <w:r>
        <w:t>Mô hình trạng thái &lt;Vé&gt;</w:t>
      </w:r>
      <w:bookmarkEnd w:id="28"/>
    </w:p>
    <w:p w14:paraId="10467CA0" w14:textId="24388FAA" w:rsidR="002E75A8" w:rsidRPr="00455E77" w:rsidRDefault="00F57273" w:rsidP="002149A5">
      <w:pPr>
        <w:ind w:firstLine="0"/>
      </w:pPr>
      <w:r>
        <w:rPr>
          <w:lang w:val="en-US"/>
        </w:rPr>
        <mc:AlternateContent>
          <mc:Choice Requires="wps">
            <w:drawing>
              <wp:anchor distT="0" distB="0" distL="114300" distR="114300" simplePos="0" relativeHeight="251658247" behindDoc="0" locked="0" layoutInCell="1" allowOverlap="1" wp14:anchorId="37FE1249" wp14:editId="07354E6A">
                <wp:simplePos x="0" y="0"/>
                <wp:positionH relativeFrom="column">
                  <wp:posOffset>-1905</wp:posOffset>
                </wp:positionH>
                <wp:positionV relativeFrom="paragraph">
                  <wp:posOffset>3768725</wp:posOffset>
                </wp:positionV>
                <wp:extent cx="5240020" cy="635"/>
                <wp:effectExtent l="0" t="0" r="0" b="0"/>
                <wp:wrapSquare wrapText="bothSides"/>
                <wp:docPr id="1910007269" name="Hộp Văn bản 1"/>
                <wp:cNvGraphicFramePr/>
                <a:graphic xmlns:a="http://schemas.openxmlformats.org/drawingml/2006/main">
                  <a:graphicData uri="http://schemas.microsoft.com/office/word/2010/wordprocessingShape">
                    <wps:wsp>
                      <wps:cNvSpPr txBox="1"/>
                      <wps:spPr>
                        <a:xfrm>
                          <a:off x="0" y="0"/>
                          <a:ext cx="5240020" cy="635"/>
                        </a:xfrm>
                        <a:prstGeom prst="rect">
                          <a:avLst/>
                        </a:prstGeom>
                        <a:solidFill>
                          <a:prstClr val="white"/>
                        </a:solidFill>
                        <a:ln>
                          <a:noFill/>
                        </a:ln>
                      </wps:spPr>
                      <wps:txbx>
                        <w:txbxContent>
                          <w:p w14:paraId="5E8AD862" w14:textId="21BFEB80" w:rsidR="00047B1F" w:rsidRPr="00F57273" w:rsidRDefault="00047B1F" w:rsidP="00F57273">
                            <w:pPr>
                              <w:pStyle w:val="Chuthich"/>
                              <w:rPr>
                                <w:lang w:val="vi-VN"/>
                              </w:rPr>
                            </w:pPr>
                            <w:bookmarkStart w:id="29" w:name="_Toc207020002"/>
                            <w:r>
                              <w:t xml:space="preserve">Hình </w:t>
                            </w:r>
                            <w:fldSimple w:instr=" STYLEREF 1 \s ">
                              <w:r w:rsidR="00EE0F5B">
                                <w:rPr>
                                  <w:noProof/>
                                </w:rPr>
                                <w:t>2</w:t>
                              </w:r>
                            </w:fldSimple>
                            <w:r>
                              <w:noBreakHyphen/>
                            </w:r>
                            <w:fldSimple w:instr=" SEQ Hình \* ARABIC \s 1 ">
                              <w:r w:rsidR="00EE0F5B">
                                <w:rPr>
                                  <w:noProof/>
                                </w:rPr>
                                <w:t>3</w:t>
                              </w:r>
                            </w:fldSimple>
                            <w:r>
                              <w:rPr>
                                <w:lang w:val="vi-VN"/>
                              </w:rPr>
                              <w:t xml:space="preserve"> Mô hình trạng thái &lt;Vé&gt;</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FE1249" id="_x0000_s1028" type="#_x0000_t202" style="position:absolute;left:0;text-align:left;margin-left:-.15pt;margin-top:296.75pt;width:412.6pt;height:.05pt;z-index:25165824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" stroked="f">
                <v:textbox style="mso-fit-shape-to-text:t" inset="0,0,0,0">
                  <w:txbxContent>
                    <w:p w14:paraId="5E8AD862" w14:textId="21BFEB80" w:rsidR="00047B1F" w:rsidRPr="00F57273" w:rsidRDefault="00047B1F" w:rsidP="00F57273">
                      <w:pPr>
                        <w:pStyle w:val="Chuthich"/>
                        <w:rPr>
                          <w:lang w:val="vi-VN"/>
                        </w:rPr>
                      </w:pPr>
                      <w:bookmarkStart w:id="30" w:name="_Toc207020002"/>
                      <w:r>
                        <w:t xml:space="preserve">Hình </w:t>
                      </w:r>
                      <w:fldSimple w:instr=" STYLEREF 1 \s ">
                        <w:r w:rsidR="00EE0F5B">
                          <w:rPr>
                            <w:noProof/>
                          </w:rPr>
                          <w:t>2</w:t>
                        </w:r>
                      </w:fldSimple>
                      <w:r>
                        <w:noBreakHyphen/>
                      </w:r>
                      <w:fldSimple w:instr=" SEQ Hình \* ARABIC \s 1 ">
                        <w:r w:rsidR="00EE0F5B">
                          <w:rPr>
                            <w:noProof/>
                          </w:rPr>
                          <w:t>3</w:t>
                        </w:r>
                      </w:fldSimple>
                      <w:r>
                        <w:rPr>
                          <w:lang w:val="vi-VN"/>
                        </w:rPr>
                        <w:t xml:space="preserve"> Mô hình trạng thái &lt;Vé&gt;</w:t>
                      </w:r>
                      <w:bookmarkEnd w:id="30"/>
                    </w:p>
                  </w:txbxContent>
                </v:textbox>
                <w10:wrap type="square"/>
              </v:shape>
            </w:pict>
          </mc:Fallback>
        </mc:AlternateContent>
      </w:r>
      <w:r w:rsidR="002149A5">
        <w:rPr>
          <w:lang w:val="en-US"/>
        </w:rPr>
        <w:drawing>
          <wp:anchor distT="0" distB="0" distL="114300" distR="114300" simplePos="0" relativeHeight="251658242" behindDoc="0" locked="0" layoutInCell="1" allowOverlap="1" wp14:anchorId="11805C73" wp14:editId="5DA163EB">
            <wp:simplePos x="0" y="0"/>
            <wp:positionH relativeFrom="column">
              <wp:posOffset>-1905</wp:posOffset>
            </wp:positionH>
            <wp:positionV relativeFrom="paragraph">
              <wp:posOffset>94175</wp:posOffset>
            </wp:positionV>
            <wp:extent cx="5240020" cy="3617595"/>
            <wp:effectExtent l="0" t="0" r="0" b="1905"/>
            <wp:wrapSquare wrapText="bothSides"/>
            <wp:docPr id="1389955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955025" name="Picture 1389955025"/>
                    <pic:cNvPicPr/>
                  </pic:nvPicPr>
                  <pic:blipFill>
                    <a:blip r:embed="rId16">
                      <a:extLst>
                        <a:ext uri="{28A0092B-C50C-407E-A947-70E740481C1C}">
                          <a14:useLocalDpi xmlns:a14="http://schemas.microsoft.com/office/drawing/2010/main" val="0"/>
                        </a:ext>
                      </a:extLst>
                    </a:blip>
                    <a:stretch>
                      <a:fillRect/>
                    </a:stretch>
                  </pic:blipFill>
                  <pic:spPr>
                    <a:xfrm>
                      <a:off x="0" y="0"/>
                      <a:ext cx="5240020" cy="3617595"/>
                    </a:xfrm>
                    <a:prstGeom prst="rect">
                      <a:avLst/>
                    </a:prstGeom>
                  </pic:spPr>
                </pic:pic>
              </a:graphicData>
            </a:graphic>
            <wp14:sizeRelH relativeFrom="margin">
              <wp14:pctWidth>0</wp14:pctWidth>
            </wp14:sizeRelH>
            <wp14:sizeRelV relativeFrom="margin">
              <wp14:pctHeight>0</wp14:pctHeight>
            </wp14:sizeRelV>
          </wp:anchor>
        </w:drawing>
      </w:r>
      <w:r w:rsidR="002E75A8">
        <w:br w:type="page"/>
      </w:r>
    </w:p>
    <w:p w14:paraId="6C0BF958" w14:textId="40BB8AB1" w:rsidR="002E75A8" w:rsidRPr="00455E77" w:rsidRDefault="4375ABD2" w:rsidP="00310257">
      <w:pPr>
        <w:pStyle w:val="u3"/>
      </w:pPr>
      <w:bookmarkStart w:id="31" w:name="_Toc211632457"/>
      <w:r>
        <w:lastRenderedPageBreak/>
        <w:t>Mô hình trạng thái &lt;Đơn đặt vé&gt; (Booking)</w:t>
      </w:r>
      <w:bookmarkEnd w:id="31"/>
    </w:p>
    <w:p w14:paraId="22762D5B" w14:textId="3638EBD1" w:rsidR="002E75A8" w:rsidRPr="00455E77" w:rsidRDefault="004E71D0" w:rsidP="52B01201">
      <w:pPr>
        <w:spacing w:before="0" w:line="240" w:lineRule="auto"/>
        <w:ind w:firstLine="0"/>
        <w:jc w:val="left"/>
      </w:pPr>
      <w:r>
        <w:rPr>
          <w:lang w:val="en-US"/>
        </w:rPr>
        <mc:AlternateContent>
          <mc:Choice Requires="wps">
            <w:drawing>
              <wp:anchor distT="0" distB="0" distL="114300" distR="114300" simplePos="0" relativeHeight="251658248" behindDoc="0" locked="0" layoutInCell="1" allowOverlap="1" wp14:anchorId="6F374400" wp14:editId="08ED528C">
                <wp:simplePos x="0" y="0"/>
                <wp:positionH relativeFrom="column">
                  <wp:posOffset>0</wp:posOffset>
                </wp:positionH>
                <wp:positionV relativeFrom="paragraph">
                  <wp:posOffset>2800350</wp:posOffset>
                </wp:positionV>
                <wp:extent cx="5580380" cy="635"/>
                <wp:effectExtent l="0" t="0" r="0" b="0"/>
                <wp:wrapSquare wrapText="bothSides"/>
                <wp:docPr id="434926074" name="Hộp Văn bản 1"/>
                <wp:cNvGraphicFramePr/>
                <a:graphic xmlns:a="http://schemas.openxmlformats.org/drawingml/2006/main">
                  <a:graphicData uri="http://schemas.microsoft.com/office/word/2010/wordprocessingShape">
                    <wps:wsp>
                      <wps:cNvSpPr txBox="1"/>
                      <wps:spPr>
                        <a:xfrm>
                          <a:off x="0" y="0"/>
                          <a:ext cx="5580380" cy="635"/>
                        </a:xfrm>
                        <a:prstGeom prst="rect">
                          <a:avLst/>
                        </a:prstGeom>
                        <a:solidFill>
                          <a:prstClr val="white"/>
                        </a:solidFill>
                        <a:ln>
                          <a:noFill/>
                        </a:ln>
                      </wps:spPr>
                      <wps:txbx>
                        <w:txbxContent>
                          <w:p w14:paraId="17C348A8" w14:textId="44E710A2" w:rsidR="00047B1F" w:rsidRPr="00607D19" w:rsidRDefault="00047B1F" w:rsidP="004E71D0">
                            <w:pPr>
                              <w:pStyle w:val="Chuthich"/>
                              <w:rPr>
                                <w:noProof/>
                              </w:rPr>
                            </w:pPr>
                            <w:bookmarkStart w:id="32" w:name="_Toc207020003"/>
                            <w:r>
                              <w:t xml:space="preserve">Hình </w:t>
                            </w:r>
                            <w:fldSimple w:instr=" STYLEREF 1 \s ">
                              <w:r w:rsidR="00EE0F5B">
                                <w:rPr>
                                  <w:noProof/>
                                </w:rPr>
                                <w:t>2</w:t>
                              </w:r>
                            </w:fldSimple>
                            <w:r>
                              <w:noBreakHyphen/>
                            </w:r>
                            <w:fldSimple w:instr=" SEQ Hình \* ARABIC \s 1 ">
                              <w:r w:rsidR="00EE0F5B">
                                <w:rPr>
                                  <w:noProof/>
                                </w:rPr>
                                <w:t>4</w:t>
                              </w:r>
                            </w:fldSimple>
                            <w:r>
                              <w:rPr>
                                <w:lang w:val="vi-VN"/>
                              </w:rPr>
                              <w:t xml:space="preserve"> </w:t>
                            </w:r>
                            <w:r w:rsidRPr="00D11BE1">
                              <w:rPr>
                                <w:lang w:val="vi-VN"/>
                              </w:rPr>
                              <w:t>Mô hình trạng thái &lt;Đơn đặt vé&gt; (Booking)</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374400" id="_x0000_s1029" type="#_x0000_t202" style="position:absolute;margin-left:0;margin-top:220.5pt;width:439.4pt;height:.05pt;z-index:251658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" stroked="f">
                <v:textbox style="mso-fit-shape-to-text:t" inset="0,0,0,0">
                  <w:txbxContent>
                    <w:p w14:paraId="17C348A8" w14:textId="44E710A2" w:rsidR="00047B1F" w:rsidRPr="00607D19" w:rsidRDefault="00047B1F" w:rsidP="004E71D0">
                      <w:pPr>
                        <w:pStyle w:val="Chuthich"/>
                        <w:rPr>
                          <w:noProof/>
                        </w:rPr>
                      </w:pPr>
                      <w:bookmarkStart w:id="33" w:name="_Toc207020003"/>
                      <w:r>
                        <w:t xml:space="preserve">Hình </w:t>
                      </w:r>
                      <w:fldSimple w:instr=" STYLEREF 1 \s ">
                        <w:r w:rsidR="00EE0F5B">
                          <w:rPr>
                            <w:noProof/>
                          </w:rPr>
                          <w:t>2</w:t>
                        </w:r>
                      </w:fldSimple>
                      <w:r>
                        <w:noBreakHyphen/>
                      </w:r>
                      <w:fldSimple w:instr=" SEQ Hình \* ARABIC \s 1 ">
                        <w:r w:rsidR="00EE0F5B">
                          <w:rPr>
                            <w:noProof/>
                          </w:rPr>
                          <w:t>4</w:t>
                        </w:r>
                      </w:fldSimple>
                      <w:r>
                        <w:rPr>
                          <w:lang w:val="vi-VN"/>
                        </w:rPr>
                        <w:t xml:space="preserve"> </w:t>
                      </w:r>
                      <w:r w:rsidRPr="00D11BE1">
                        <w:rPr>
                          <w:lang w:val="vi-VN"/>
                        </w:rPr>
                        <w:t>Mô hình trạng thái &lt;Đơn đặt vé&gt; (Booking)</w:t>
                      </w:r>
                      <w:bookmarkEnd w:id="33"/>
                    </w:p>
                  </w:txbxContent>
                </v:textbox>
                <w10:wrap type="square"/>
              </v:shape>
            </w:pict>
          </mc:Fallback>
        </mc:AlternateContent>
      </w:r>
      <w:r w:rsidR="00E37941">
        <w:rPr>
          <w:lang w:val="en-US"/>
        </w:rPr>
        <w:drawing>
          <wp:anchor distT="0" distB="0" distL="114300" distR="114300" simplePos="0" relativeHeight="251658243" behindDoc="0" locked="0" layoutInCell="1" allowOverlap="1" wp14:anchorId="2832BE87" wp14:editId="13832476">
            <wp:simplePos x="0" y="0"/>
            <wp:positionH relativeFrom="column">
              <wp:posOffset>0</wp:posOffset>
            </wp:positionH>
            <wp:positionV relativeFrom="paragraph">
              <wp:posOffset>189230</wp:posOffset>
            </wp:positionV>
            <wp:extent cx="5580380" cy="2553970"/>
            <wp:effectExtent l="0" t="0" r="1270" b="0"/>
            <wp:wrapSquare wrapText="bothSides"/>
            <wp:docPr id="892383898" name="Picture 2"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383898" name="Picture 2" descr="A diagram of a diagram&#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5580380" cy="2553970"/>
                    </a:xfrm>
                    <a:prstGeom prst="rect">
                      <a:avLst/>
                    </a:prstGeom>
                  </pic:spPr>
                </pic:pic>
              </a:graphicData>
            </a:graphic>
            <wp14:sizeRelH relativeFrom="margin">
              <wp14:pctWidth>0</wp14:pctWidth>
            </wp14:sizeRelH>
            <wp14:sizeRelV relativeFrom="margin">
              <wp14:pctHeight>0</wp14:pctHeight>
            </wp14:sizeRelV>
          </wp:anchor>
        </w:drawing>
      </w:r>
    </w:p>
    <w:p w14:paraId="26327E30" w14:textId="1343C704" w:rsidR="002E75A8" w:rsidRPr="00455E77" w:rsidRDefault="798BA7E3" w:rsidP="00310257">
      <w:pPr>
        <w:pStyle w:val="u3"/>
      </w:pPr>
      <w:bookmarkStart w:id="34" w:name="_Toc211632458"/>
      <w:r>
        <w:lastRenderedPageBreak/>
        <w:t>Mô hình trạng thái &lt;Sự kiện&gt;</w:t>
      </w:r>
      <w:bookmarkEnd w:id="34"/>
    </w:p>
    <w:p w14:paraId="0E85973B" w14:textId="79904E4F" w:rsidR="00605AD2" w:rsidRDefault="004E71D0" w:rsidP="52B01201">
      <w:pPr>
        <w:spacing w:before="0" w:line="240" w:lineRule="auto"/>
        <w:ind w:firstLine="0"/>
        <w:jc w:val="left"/>
      </w:pPr>
      <w:r>
        <w:rPr>
          <w:lang w:val="en-US"/>
        </w:rPr>
        <mc:AlternateContent>
          <mc:Choice Requires="wps">
            <w:drawing>
              <wp:anchor distT="0" distB="0" distL="114300" distR="114300" simplePos="0" relativeHeight="251658249" behindDoc="0" locked="0" layoutInCell="1" allowOverlap="1" wp14:anchorId="1A28607F" wp14:editId="4B56156D">
                <wp:simplePos x="0" y="0"/>
                <wp:positionH relativeFrom="column">
                  <wp:posOffset>119380</wp:posOffset>
                </wp:positionH>
                <wp:positionV relativeFrom="paragraph">
                  <wp:posOffset>4547235</wp:posOffset>
                </wp:positionV>
                <wp:extent cx="5580380" cy="635"/>
                <wp:effectExtent l="0" t="0" r="0" b="0"/>
                <wp:wrapSquare wrapText="bothSides"/>
                <wp:docPr id="1477209312" name="Hộp Văn bản 1"/>
                <wp:cNvGraphicFramePr/>
                <a:graphic xmlns:a="http://schemas.openxmlformats.org/drawingml/2006/main">
                  <a:graphicData uri="http://schemas.microsoft.com/office/word/2010/wordprocessingShape">
                    <wps:wsp>
                      <wps:cNvSpPr txBox="1"/>
                      <wps:spPr>
                        <a:xfrm>
                          <a:off x="0" y="0"/>
                          <a:ext cx="5580380" cy="635"/>
                        </a:xfrm>
                        <a:prstGeom prst="rect">
                          <a:avLst/>
                        </a:prstGeom>
                        <a:solidFill>
                          <a:prstClr val="white"/>
                        </a:solidFill>
                        <a:ln>
                          <a:noFill/>
                        </a:ln>
                      </wps:spPr>
                      <wps:txbx>
                        <w:txbxContent>
                          <w:p w14:paraId="47EC940B" w14:textId="0EA3189F" w:rsidR="00047B1F" w:rsidRPr="00AC14D7" w:rsidRDefault="00047B1F" w:rsidP="004E71D0">
                            <w:pPr>
                              <w:pStyle w:val="Chuthich"/>
                              <w:rPr>
                                <w:noProof/>
                              </w:rPr>
                            </w:pPr>
                            <w:bookmarkStart w:id="35" w:name="_Toc207020004"/>
                            <w:r>
                              <w:t xml:space="preserve">Hình </w:t>
                            </w:r>
                            <w:fldSimple w:instr=" STYLEREF 1 \s ">
                              <w:r w:rsidR="00EE0F5B">
                                <w:rPr>
                                  <w:noProof/>
                                </w:rPr>
                                <w:t>2</w:t>
                              </w:r>
                            </w:fldSimple>
                            <w:r>
                              <w:noBreakHyphen/>
                            </w:r>
                            <w:fldSimple w:instr=" SEQ Hình \* ARABIC \s 1 ">
                              <w:r w:rsidR="00EE0F5B">
                                <w:rPr>
                                  <w:noProof/>
                                </w:rPr>
                                <w:t>5</w:t>
                              </w:r>
                            </w:fldSimple>
                            <w:r>
                              <w:rPr>
                                <w:lang w:val="vi-VN"/>
                              </w:rPr>
                              <w:t xml:space="preserve"> </w:t>
                            </w:r>
                            <w:r w:rsidRPr="00FE69E6">
                              <w:rPr>
                                <w:lang w:val="vi-VN"/>
                              </w:rPr>
                              <w:t>Mô hình trạng thái &lt;Sự kiện&gt;</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28607F" id="_x0000_s1030" type="#_x0000_t202" style="position:absolute;margin-left:9.4pt;margin-top:358.05pt;width:439.4pt;height:.05pt;z-index:25165824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" stroked="f">
                <v:textbox style="mso-fit-shape-to-text:t" inset="0,0,0,0">
                  <w:txbxContent>
                    <w:p w14:paraId="47EC940B" w14:textId="0EA3189F" w:rsidR="00047B1F" w:rsidRPr="00AC14D7" w:rsidRDefault="00047B1F" w:rsidP="004E71D0">
                      <w:pPr>
                        <w:pStyle w:val="Chuthich"/>
                        <w:rPr>
                          <w:noProof/>
                        </w:rPr>
                      </w:pPr>
                      <w:bookmarkStart w:id="36" w:name="_Toc207020004"/>
                      <w:r>
                        <w:t xml:space="preserve">Hình </w:t>
                      </w:r>
                      <w:fldSimple w:instr=" STYLEREF 1 \s ">
                        <w:r w:rsidR="00EE0F5B">
                          <w:rPr>
                            <w:noProof/>
                          </w:rPr>
                          <w:t>2</w:t>
                        </w:r>
                      </w:fldSimple>
                      <w:r>
                        <w:noBreakHyphen/>
                      </w:r>
                      <w:fldSimple w:instr=" SEQ Hình \* ARABIC \s 1 ">
                        <w:r w:rsidR="00EE0F5B">
                          <w:rPr>
                            <w:noProof/>
                          </w:rPr>
                          <w:t>5</w:t>
                        </w:r>
                      </w:fldSimple>
                      <w:r>
                        <w:rPr>
                          <w:lang w:val="vi-VN"/>
                        </w:rPr>
                        <w:t xml:space="preserve"> </w:t>
                      </w:r>
                      <w:r w:rsidRPr="00FE69E6">
                        <w:rPr>
                          <w:lang w:val="vi-VN"/>
                        </w:rPr>
                        <w:t>Mô hình trạng thái &lt;Sự kiện&gt;</w:t>
                      </w:r>
                      <w:bookmarkEnd w:id="36"/>
                    </w:p>
                  </w:txbxContent>
                </v:textbox>
                <w10:wrap type="square"/>
              </v:shape>
            </w:pict>
          </mc:Fallback>
        </mc:AlternateContent>
      </w:r>
      <w:r w:rsidR="008F749C">
        <w:rPr>
          <w:lang w:val="en-US"/>
        </w:rPr>
        <w:drawing>
          <wp:anchor distT="0" distB="0" distL="114300" distR="114300" simplePos="0" relativeHeight="251658240" behindDoc="0" locked="0" layoutInCell="1" allowOverlap="1" wp14:anchorId="0FEDCB3A" wp14:editId="75E5D0F9">
            <wp:simplePos x="0" y="0"/>
            <wp:positionH relativeFrom="column">
              <wp:posOffset>119429</wp:posOffset>
            </wp:positionH>
            <wp:positionV relativeFrom="paragraph">
              <wp:posOffset>460668</wp:posOffset>
            </wp:positionV>
            <wp:extent cx="5580380" cy="4029710"/>
            <wp:effectExtent l="0" t="0" r="1270" b="8890"/>
            <wp:wrapSquare wrapText="bothSides"/>
            <wp:docPr id="1522726695" name="Picture 3" descr="A diagram of a sta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726695" name="Picture 3" descr="A diagram of a state&#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5580380" cy="4029710"/>
                    </a:xfrm>
                    <a:prstGeom prst="rect">
                      <a:avLst/>
                    </a:prstGeom>
                  </pic:spPr>
                </pic:pic>
              </a:graphicData>
            </a:graphic>
          </wp:anchor>
        </w:drawing>
      </w:r>
    </w:p>
    <w:p w14:paraId="23A1B865" w14:textId="066CC65D" w:rsidR="002254C6" w:rsidRPr="00455E77" w:rsidRDefault="005E7A1A" w:rsidP="0014594F">
      <w:pPr>
        <w:pStyle w:val="u1"/>
      </w:pPr>
      <w:r>
        <w:rPr>
          <w:lang w:val="en-US"/>
        </w:rPr>
        <w:lastRenderedPageBreak/>
        <w:t xml:space="preserve"> </w:t>
      </w:r>
      <w:bookmarkStart w:id="37" w:name="_Toc211632459"/>
      <w:r w:rsidR="000E04F5" w:rsidRPr="00455E77">
        <w:t>THIẾT KẾ HỆ THỐNG</w:t>
      </w:r>
      <w:bookmarkEnd w:id="37"/>
    </w:p>
    <w:p w14:paraId="0E2BB2AB" w14:textId="47D78E8A" w:rsidR="002D5C16" w:rsidRPr="00455E77" w:rsidRDefault="000E04F5" w:rsidP="002D5C16">
      <w:pPr>
        <w:pStyle w:val="u2"/>
      </w:pPr>
      <w:bookmarkStart w:id="38" w:name="_Toc211632460"/>
      <w:r w:rsidRPr="00455E77">
        <w:t>Biểu đồ tuần tự</w:t>
      </w:r>
      <w:bookmarkEnd w:id="38"/>
    </w:p>
    <w:p w14:paraId="1B4C30D3" w14:textId="244BAAF6" w:rsidR="00A75BC3" w:rsidRDefault="002D4C7A" w:rsidP="002D4C7A">
      <w:pPr>
        <w:pStyle w:val="u3"/>
      </w:pPr>
      <w:bookmarkStart w:id="39" w:name="_Toc211632461"/>
      <w:r>
        <w:t>Luồng đặt vé</w:t>
      </w:r>
      <w:bookmarkEnd w:id="39"/>
    </w:p>
    <w:p w14:paraId="6CF48A20" w14:textId="77777777" w:rsidR="00786D97" w:rsidRDefault="002D4C7A" w:rsidP="00786D97">
      <w:pPr>
        <w:keepNext/>
      </w:pPr>
      <w:r>
        <w:rPr>
          <w:lang w:val="en-US"/>
        </w:rPr>
        <w:drawing>
          <wp:inline distT="0" distB="0" distL="0" distR="0" wp14:anchorId="266377A7" wp14:editId="7F8C853F">
            <wp:extent cx="5580380" cy="2984500"/>
            <wp:effectExtent l="0" t="0" r="1270" b="6350"/>
            <wp:docPr id="628594056" name="Hình ảnh 1" descr="Ảnh có chứa văn bản, biểu đồ, Song song, ảnh chụp màn hình&#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594056" name="Hình ảnh 1" descr="Ảnh có chứa văn bản, biểu đồ, Song song, ảnh chụp màn hình&#10;&#10;Nội dung do AI tạo ra có thể không chính xác."/>
                    <pic:cNvPicPr/>
                  </pic:nvPicPr>
                  <pic:blipFill>
                    <a:blip r:embed="rId19">
                      <a:extLst>
                        <a:ext uri="{28A0092B-C50C-407E-A947-70E740481C1C}">
                          <a14:useLocalDpi xmlns:a14="http://schemas.microsoft.com/office/drawing/2010/main" val="0"/>
                        </a:ext>
                      </a:extLst>
                    </a:blip>
                    <a:stretch>
                      <a:fillRect/>
                    </a:stretch>
                  </pic:blipFill>
                  <pic:spPr>
                    <a:xfrm>
                      <a:off x="0" y="0"/>
                      <a:ext cx="5580380" cy="2984500"/>
                    </a:xfrm>
                    <a:prstGeom prst="rect">
                      <a:avLst/>
                    </a:prstGeom>
                  </pic:spPr>
                </pic:pic>
              </a:graphicData>
            </a:graphic>
          </wp:inline>
        </w:drawing>
      </w:r>
    </w:p>
    <w:p w14:paraId="09A41834" w14:textId="73133C2C" w:rsidR="002D4C7A" w:rsidRDefault="00786D97" w:rsidP="00E33D55">
      <w:pPr>
        <w:pStyle w:val="Chuthich"/>
        <w:rPr>
          <w:noProof/>
          <w:lang w:val="vi-VN"/>
        </w:rPr>
      </w:pPr>
      <w:bookmarkStart w:id="40" w:name="_Toc206862250"/>
      <w:bookmarkStart w:id="41" w:name="_Toc207020005"/>
      <w:proofErr w:type="spellStart"/>
      <w:r>
        <w:t>Hình</w:t>
      </w:r>
      <w:proofErr w:type="spellEnd"/>
      <w:r>
        <w:t xml:space="preserve"> </w:t>
      </w:r>
      <w:fldSimple w:instr=" STYLEREF 1 \s ">
        <w:r w:rsidR="00EE0F5B">
          <w:rPr>
            <w:noProof/>
          </w:rPr>
          <w:t>3</w:t>
        </w:r>
      </w:fldSimple>
      <w:r w:rsidR="00AD5C48">
        <w:noBreakHyphen/>
      </w:r>
      <w:fldSimple w:instr=" SEQ Hình \* ARABIC \s 1 ">
        <w:r w:rsidR="00EE0F5B">
          <w:rPr>
            <w:noProof/>
          </w:rPr>
          <w:t>1</w:t>
        </w:r>
      </w:fldSimple>
      <w:r>
        <w:rPr>
          <w:noProof/>
        </w:rPr>
        <w:t>Luồng</w:t>
      </w:r>
      <w:r>
        <w:rPr>
          <w:noProof/>
          <w:lang w:val="vi-VN"/>
        </w:rPr>
        <w:t xml:space="preserve"> đặt vé</w:t>
      </w:r>
      <w:bookmarkEnd w:id="40"/>
      <w:bookmarkEnd w:id="41"/>
    </w:p>
    <w:p w14:paraId="0F6EB145" w14:textId="33A81C2D" w:rsidR="00E33D55" w:rsidRDefault="00E33D55" w:rsidP="00E33D55">
      <w:pPr>
        <w:pStyle w:val="u3"/>
      </w:pPr>
      <w:bookmarkStart w:id="42" w:name="_Toc211632462"/>
      <w:r>
        <w:t>Luồng mua vé</w:t>
      </w:r>
      <w:bookmarkEnd w:id="42"/>
    </w:p>
    <w:p w14:paraId="4F903E37" w14:textId="33068D9D" w:rsidR="001225CB" w:rsidRDefault="00B937AC" w:rsidP="001225CB">
      <w:pPr>
        <w:keepNext/>
      </w:pPr>
      <w:r>
        <w:rPr>
          <w:lang w:val="en-US"/>
        </w:rPr>
        <w:drawing>
          <wp:inline distT="0" distB="0" distL="0" distR="0" wp14:anchorId="1D73A02C" wp14:editId="0CD1F7B5">
            <wp:extent cx="5580380" cy="2695575"/>
            <wp:effectExtent l="0" t="0" r="1270" b="9525"/>
            <wp:docPr id="1385615466" name="Hình ảnh 6" descr="Ảnh có chứa văn bản, biểu đồ, hàng, số&#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615466" name="Hình ảnh 6" descr="Ảnh có chứa văn bản, biểu đồ, hàng, số&#10;&#10;Nội dung do AI tạo ra có thể không chính xác."/>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580380" cy="2695575"/>
                    </a:xfrm>
                    <a:prstGeom prst="rect">
                      <a:avLst/>
                    </a:prstGeom>
                  </pic:spPr>
                </pic:pic>
              </a:graphicData>
            </a:graphic>
          </wp:inline>
        </w:drawing>
      </w:r>
    </w:p>
    <w:p w14:paraId="667DF8DD" w14:textId="3CBCF4EF" w:rsidR="00E33D55" w:rsidRDefault="00641351" w:rsidP="001225CB">
      <w:pPr>
        <w:pStyle w:val="Chuthich"/>
        <w:rPr>
          <w:lang w:val="vi-VN"/>
        </w:rPr>
      </w:pPr>
      <w:bookmarkStart w:id="43" w:name="_Toc206862251"/>
      <w:bookmarkStart w:id="44" w:name="_Toc207020006"/>
      <w:proofErr w:type="spellStart"/>
      <w:r>
        <w:t>Hình</w:t>
      </w:r>
      <w:proofErr w:type="spellEnd"/>
      <w:r>
        <w:t xml:space="preserve"> </w:t>
      </w:r>
      <w:fldSimple w:instr=" STYLEREF 1 \s ">
        <w:r w:rsidR="00EE0F5B">
          <w:rPr>
            <w:noProof/>
          </w:rPr>
          <w:t>3</w:t>
        </w:r>
      </w:fldSimple>
      <w:r w:rsidR="00AD5C48">
        <w:noBreakHyphen/>
      </w:r>
      <w:fldSimple w:instr=" SEQ Hình \* ARABIC \s 1 ">
        <w:r w:rsidR="00EE0F5B">
          <w:rPr>
            <w:noProof/>
          </w:rPr>
          <w:t>2</w:t>
        </w:r>
      </w:fldSimple>
      <w:r>
        <w:rPr>
          <w:lang w:val="vi-VN"/>
        </w:rPr>
        <w:t xml:space="preserve"> Luồng Mua vé</w:t>
      </w:r>
      <w:bookmarkEnd w:id="43"/>
      <w:bookmarkEnd w:id="44"/>
    </w:p>
    <w:p w14:paraId="39BA12A5" w14:textId="19F59A9E" w:rsidR="001225CB" w:rsidRDefault="00F27983" w:rsidP="001225CB">
      <w:pPr>
        <w:pStyle w:val="u3"/>
      </w:pPr>
      <w:bookmarkStart w:id="45" w:name="_Toc211632463"/>
      <w:r>
        <w:lastRenderedPageBreak/>
        <w:t xml:space="preserve">Luồng </w:t>
      </w:r>
      <w:r w:rsidR="006F4179">
        <w:t>Tạo sự kiện</w:t>
      </w:r>
      <w:bookmarkEnd w:id="45"/>
    </w:p>
    <w:p w14:paraId="5C895D1E" w14:textId="77777777" w:rsidR="006F4179" w:rsidRDefault="006F4179" w:rsidP="006F4179">
      <w:pPr>
        <w:keepNext/>
      </w:pPr>
      <w:r>
        <w:rPr>
          <w:lang w:val="en-US"/>
        </w:rPr>
        <w:drawing>
          <wp:inline distT="0" distB="0" distL="0" distR="0" wp14:anchorId="28C20051" wp14:editId="546B860C">
            <wp:extent cx="5580380" cy="2943225"/>
            <wp:effectExtent l="0" t="0" r="1270" b="9525"/>
            <wp:docPr id="281446728" name="Hình ảnh 3" descr="Ảnh có chứa văn bản, ảnh chụp màn hình, biểu đồ, hàng&#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446728" name="Hình ảnh 3" descr="Ảnh có chứa văn bản, ảnh chụp màn hình, biểu đồ, hàng&#10;&#10;Nội dung do AI tạo ra có thể không chính xác."/>
                    <pic:cNvPicPr/>
                  </pic:nvPicPr>
                  <pic:blipFill>
                    <a:blip r:embed="rId21">
                      <a:extLst>
                        <a:ext uri="{28A0092B-C50C-407E-A947-70E740481C1C}">
                          <a14:useLocalDpi xmlns:a14="http://schemas.microsoft.com/office/drawing/2010/main" val="0"/>
                        </a:ext>
                      </a:extLst>
                    </a:blip>
                    <a:stretch>
                      <a:fillRect/>
                    </a:stretch>
                  </pic:blipFill>
                  <pic:spPr>
                    <a:xfrm>
                      <a:off x="0" y="0"/>
                      <a:ext cx="5580380" cy="2943225"/>
                    </a:xfrm>
                    <a:prstGeom prst="rect">
                      <a:avLst/>
                    </a:prstGeom>
                  </pic:spPr>
                </pic:pic>
              </a:graphicData>
            </a:graphic>
          </wp:inline>
        </w:drawing>
      </w:r>
    </w:p>
    <w:p w14:paraId="78F0A440" w14:textId="43D4F687" w:rsidR="006F4179" w:rsidRDefault="006F4179" w:rsidP="006F4179">
      <w:pPr>
        <w:pStyle w:val="Chuthich"/>
        <w:rPr>
          <w:noProof/>
          <w:lang w:val="vi-VN"/>
        </w:rPr>
      </w:pPr>
      <w:bookmarkStart w:id="46" w:name="_Toc206862252"/>
      <w:bookmarkStart w:id="47" w:name="_Toc207020007"/>
      <w:proofErr w:type="spellStart"/>
      <w:r>
        <w:t>Hình</w:t>
      </w:r>
      <w:proofErr w:type="spellEnd"/>
      <w:r>
        <w:t xml:space="preserve"> </w:t>
      </w:r>
      <w:fldSimple w:instr=" STYLEREF 1 \s ">
        <w:r w:rsidR="00EE0F5B">
          <w:rPr>
            <w:noProof/>
          </w:rPr>
          <w:t>3</w:t>
        </w:r>
      </w:fldSimple>
      <w:r w:rsidR="00AD5C48">
        <w:noBreakHyphen/>
      </w:r>
      <w:fldSimple w:instr=" SEQ Hình \* ARABIC \s 1 ">
        <w:r w:rsidR="00EE0F5B">
          <w:rPr>
            <w:noProof/>
          </w:rPr>
          <w:t>3</w:t>
        </w:r>
      </w:fldSimple>
      <w:r>
        <w:rPr>
          <w:noProof/>
          <w:lang w:val="vi-VN"/>
        </w:rPr>
        <w:t xml:space="preserve"> Luồng tạo sự kiện</w:t>
      </w:r>
      <w:bookmarkEnd w:id="46"/>
      <w:bookmarkEnd w:id="47"/>
    </w:p>
    <w:p w14:paraId="123A0ECC" w14:textId="04D36B04" w:rsidR="00476AFE" w:rsidRDefault="00E8621F" w:rsidP="00476AFE">
      <w:pPr>
        <w:pStyle w:val="u3"/>
      </w:pPr>
      <w:bookmarkStart w:id="48" w:name="_Toc211632464"/>
      <w:r>
        <w:t xml:space="preserve">Luồng </w:t>
      </w:r>
      <w:r w:rsidR="005C34F0">
        <w:t>Check vé</w:t>
      </w:r>
      <w:bookmarkEnd w:id="48"/>
    </w:p>
    <w:p w14:paraId="7BE1F76C" w14:textId="77777777" w:rsidR="00970B4F" w:rsidRDefault="005C34F0" w:rsidP="00970B4F">
      <w:pPr>
        <w:keepNext/>
      </w:pPr>
      <w:r>
        <w:rPr>
          <w:lang w:val="en-US"/>
        </w:rPr>
        <w:drawing>
          <wp:inline distT="0" distB="0" distL="0" distR="0" wp14:anchorId="2CA8C4E1" wp14:editId="2AA20218">
            <wp:extent cx="5580380" cy="2738755"/>
            <wp:effectExtent l="0" t="0" r="1270" b="4445"/>
            <wp:docPr id="2141478757" name="Hình ảnh 4" descr="Ảnh có chứa văn bản, biểu đồ, Song song, hàng&#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478757" name="Hình ảnh 4" descr="Ảnh có chứa văn bản, biểu đồ, Song song, hàng&#10;&#10;Nội dung do AI tạo ra có thể không chính xác."/>
                    <pic:cNvPicPr/>
                  </pic:nvPicPr>
                  <pic:blipFill>
                    <a:blip r:embed="rId22">
                      <a:extLst>
                        <a:ext uri="{28A0092B-C50C-407E-A947-70E740481C1C}">
                          <a14:useLocalDpi xmlns:a14="http://schemas.microsoft.com/office/drawing/2010/main" val="0"/>
                        </a:ext>
                      </a:extLst>
                    </a:blip>
                    <a:stretch>
                      <a:fillRect/>
                    </a:stretch>
                  </pic:blipFill>
                  <pic:spPr>
                    <a:xfrm>
                      <a:off x="0" y="0"/>
                      <a:ext cx="5580380" cy="2738755"/>
                    </a:xfrm>
                    <a:prstGeom prst="rect">
                      <a:avLst/>
                    </a:prstGeom>
                  </pic:spPr>
                </pic:pic>
              </a:graphicData>
            </a:graphic>
          </wp:inline>
        </w:drawing>
      </w:r>
    </w:p>
    <w:p w14:paraId="1BE3CB4D" w14:textId="112F9D66" w:rsidR="005C34F0" w:rsidRPr="005C34F0" w:rsidRDefault="00970B4F" w:rsidP="00773083">
      <w:pPr>
        <w:pStyle w:val="Chuthich"/>
      </w:pPr>
      <w:bookmarkStart w:id="49" w:name="_Toc206862253"/>
      <w:bookmarkStart w:id="50" w:name="_Toc207020008"/>
      <w:proofErr w:type="spellStart"/>
      <w:r>
        <w:t>Hình</w:t>
      </w:r>
      <w:proofErr w:type="spellEnd"/>
      <w:r>
        <w:t xml:space="preserve"> </w:t>
      </w:r>
      <w:fldSimple w:instr=" STYLEREF 1 \s ">
        <w:r w:rsidR="00EE0F5B">
          <w:rPr>
            <w:noProof/>
          </w:rPr>
          <w:t>3</w:t>
        </w:r>
      </w:fldSimple>
      <w:r w:rsidR="00AD5C48">
        <w:noBreakHyphen/>
      </w:r>
      <w:fldSimple w:instr=" SEQ Hình \* ARABIC \s 1 ">
        <w:r w:rsidR="00EE0F5B">
          <w:rPr>
            <w:noProof/>
          </w:rPr>
          <w:t>4</w:t>
        </w:r>
      </w:fldSimple>
      <w:r>
        <w:rPr>
          <w:lang w:val="vi-VN"/>
        </w:rPr>
        <w:t xml:space="preserve"> Luồng </w:t>
      </w:r>
      <w:proofErr w:type="spellStart"/>
      <w:r>
        <w:rPr>
          <w:lang w:val="vi-VN"/>
        </w:rPr>
        <w:t>Check</w:t>
      </w:r>
      <w:proofErr w:type="spellEnd"/>
      <w:r>
        <w:rPr>
          <w:lang w:val="vi-VN"/>
        </w:rPr>
        <w:t xml:space="preserve"> vé</w:t>
      </w:r>
      <w:bookmarkEnd w:id="49"/>
      <w:bookmarkEnd w:id="50"/>
    </w:p>
    <w:p w14:paraId="53E57533" w14:textId="6D00715C" w:rsidR="00832E9E" w:rsidRPr="00455E77" w:rsidRDefault="000E04F5" w:rsidP="002D5C16">
      <w:pPr>
        <w:pStyle w:val="u2"/>
      </w:pPr>
      <w:bookmarkStart w:id="51" w:name="_Toc211632465"/>
      <w:r w:rsidRPr="00455E77">
        <w:lastRenderedPageBreak/>
        <w:t>Mô hình lớp chi tiết</w:t>
      </w:r>
      <w:bookmarkEnd w:id="51"/>
    </w:p>
    <w:p w14:paraId="5ADA9993" w14:textId="1D2D2A35" w:rsidR="6C5C3AA5" w:rsidRDefault="00D76FC0" w:rsidP="0015045C">
      <w:pPr>
        <w:pStyle w:val="u3"/>
      </w:pPr>
      <w:bookmarkStart w:id="52" w:name="_Toc211632466"/>
      <w:r>
        <w:rPr>
          <w:lang w:val="en-US"/>
        </w:rPr>
        <w:t xml:space="preserve">Lớp </w:t>
      </w:r>
      <w:r w:rsidR="0020454C">
        <w:rPr>
          <w:lang w:val="en-US"/>
        </w:rPr>
        <w:t>&lt;</w:t>
      </w:r>
      <w:r w:rsidR="0015045C">
        <w:t>User</w:t>
      </w:r>
      <w:r w:rsidR="0020454C">
        <w:rPr>
          <w:lang w:val="en-US"/>
        </w:rPr>
        <w:t>&gt;</w:t>
      </w:r>
      <w:bookmarkEnd w:id="52"/>
    </w:p>
    <w:p w14:paraId="514333AE" w14:textId="5BBB87CC" w:rsidR="489AE7A4" w:rsidRDefault="489AE7A4" w:rsidP="00C34A81">
      <w:r w:rsidRPr="10A53E63">
        <w:rPr>
          <w:b/>
          <w:bCs/>
          <w:szCs w:val="26"/>
        </w:rPr>
        <w:t>Mục đích:</w:t>
      </w:r>
      <w:r w:rsidRPr="10A53E63">
        <w:rPr>
          <w:szCs w:val="26"/>
        </w:rPr>
        <w:t xml:space="preserve"> Lớp cha chung biểu diễn tài khoản hệ thống (đại diện cho cả Attendee và Organizer).</w:t>
      </w:r>
    </w:p>
    <w:p w14:paraId="5F88E4F6" w14:textId="48CC995B" w:rsidR="000F72FA" w:rsidRDefault="489AE7A4" w:rsidP="00CD294E">
      <w:pPr>
        <w:rPr>
          <w:szCs w:val="26"/>
          <w:lang w:val="en-US"/>
        </w:rPr>
      </w:pPr>
      <w:r w:rsidRPr="2AA9B059">
        <w:rPr>
          <w:b/>
          <w:bCs/>
          <w:szCs w:val="26"/>
        </w:rPr>
        <w:t>Quan hệ:</w:t>
      </w:r>
      <w:r w:rsidRPr="2AA9B059">
        <w:rPr>
          <w:szCs w:val="26"/>
        </w:rPr>
        <w:t xml:space="preserve"> Là superclass của </w:t>
      </w:r>
      <w:r w:rsidRPr="18C1C7FA">
        <w:rPr>
          <w:rFonts w:eastAsia="Consolas"/>
          <w:szCs w:val="26"/>
        </w:rPr>
        <w:t>Attendee</w:t>
      </w:r>
      <w:r w:rsidRPr="2AA9B059">
        <w:rPr>
          <w:szCs w:val="26"/>
        </w:rPr>
        <w:t xml:space="preserve"> và </w:t>
      </w:r>
      <w:r w:rsidRPr="18C1C7FA">
        <w:rPr>
          <w:rFonts w:eastAsia="Consolas"/>
          <w:szCs w:val="26"/>
        </w:rPr>
        <w:t>Organizer</w:t>
      </w:r>
      <w:r w:rsidRPr="2AA9B059">
        <w:rPr>
          <w:szCs w:val="26"/>
        </w:rPr>
        <w:t>.</w:t>
      </w:r>
    </w:p>
    <w:p w14:paraId="048C0D9E" w14:textId="77777777" w:rsidR="004646F7" w:rsidRDefault="000F72FA" w:rsidP="000F72FA">
      <w:pPr>
        <w:rPr>
          <w:b/>
          <w:bCs/>
          <w:szCs w:val="26"/>
          <w:lang w:val="en-US"/>
        </w:rPr>
      </w:pPr>
      <w:r w:rsidRPr="000F72FA">
        <w:rPr>
          <w:b/>
          <w:bCs/>
          <w:szCs w:val="26"/>
          <w:lang w:val="en-US"/>
        </w:rPr>
        <w:t xml:space="preserve">Thuộc tính: </w:t>
      </w:r>
      <w:r w:rsidR="00040961">
        <w:rPr>
          <w:b/>
          <w:bCs/>
          <w:szCs w:val="26"/>
          <w:lang w:val="en-US"/>
        </w:rPr>
        <w:tab/>
      </w:r>
    </w:p>
    <w:p w14:paraId="72D13D91" w14:textId="3EAF8B96" w:rsidR="00E2383F" w:rsidRDefault="00E2383F" w:rsidP="00E2383F">
      <w:pPr>
        <w:pStyle w:val="Chuthich"/>
        <w:keepNext/>
      </w:pPr>
      <w:bookmarkStart w:id="53" w:name="_Toc211632420"/>
      <w:proofErr w:type="spellStart"/>
      <w:r>
        <w:t>Bảng</w:t>
      </w:r>
      <w:proofErr w:type="spellEnd"/>
      <w:r>
        <w:t xml:space="preserve"> </w:t>
      </w:r>
      <w:fldSimple w:instr=" STYLEREF 1 \s ">
        <w:r w:rsidR="00EE0F5B">
          <w:rPr>
            <w:noProof/>
          </w:rPr>
          <w:t>3</w:t>
        </w:r>
      </w:fldSimple>
      <w:r w:rsidR="00A4388F">
        <w:noBreakHyphen/>
      </w:r>
      <w:fldSimple w:instr=" SEQ Bảng \* ARABIC \s 1 ">
        <w:r w:rsidR="00EE0F5B">
          <w:rPr>
            <w:noProof/>
          </w:rPr>
          <w:t>1</w:t>
        </w:r>
      </w:fldSimple>
      <w:r>
        <w:rPr>
          <w:noProof/>
          <w:lang w:val="vi-VN"/>
        </w:rPr>
        <w:t xml:space="preserve"> Thuộc tính</w:t>
      </w:r>
      <w:r w:rsidR="00437F4A">
        <w:rPr>
          <w:noProof/>
          <w:lang w:val="vi-VN"/>
        </w:rPr>
        <w:t xml:space="preserve"> &lt;User&gt;</w:t>
      </w:r>
      <w:bookmarkEnd w:id="53"/>
    </w:p>
    <w:tbl>
      <w:tblPr>
        <w:tblStyle w:val="LiBang"/>
        <w:tblW w:w="8907" w:type="dxa"/>
        <w:jc w:val="left"/>
        <w:tblLook w:val="06A0" w:firstRow="1" w:lastRow="0" w:firstColumn="1" w:lastColumn="0" w:noHBand="1" w:noVBand="1"/>
      </w:tblPr>
      <w:tblGrid>
        <w:gridCol w:w="1884"/>
        <w:gridCol w:w="2058"/>
        <w:gridCol w:w="1515"/>
        <w:gridCol w:w="3450"/>
      </w:tblGrid>
      <w:tr w:rsidR="004646F7" w14:paraId="48911F8D" w14:textId="77777777" w:rsidTr="00FA6356">
        <w:trPr>
          <w:trHeight w:val="300"/>
          <w:jc w:val="left"/>
        </w:trPr>
        <w:tc>
          <w:tcPr>
            <w:tcW w:w="0" w:type="auto"/>
          </w:tcPr>
          <w:p w14:paraId="71E59396" w14:textId="77777777" w:rsidR="004646F7" w:rsidRDefault="004646F7">
            <w:pPr>
              <w:spacing w:before="0" w:beforeAutospacing="0" w:after="0" w:afterAutospacing="0"/>
              <w:ind w:firstLine="0"/>
              <w:jc w:val="center"/>
            </w:pPr>
            <w:r w:rsidRPr="612B0361">
              <w:rPr>
                <w:b/>
                <w:bCs/>
              </w:rPr>
              <w:t>Tên thuộc tính</w:t>
            </w:r>
          </w:p>
        </w:tc>
        <w:tc>
          <w:tcPr>
            <w:tcW w:w="2058" w:type="dxa"/>
          </w:tcPr>
          <w:p w14:paraId="0F5BD675" w14:textId="77777777" w:rsidR="004646F7" w:rsidRDefault="004646F7">
            <w:pPr>
              <w:spacing w:before="0" w:beforeAutospacing="0" w:after="0" w:afterAutospacing="0"/>
              <w:ind w:firstLine="0"/>
              <w:jc w:val="center"/>
            </w:pPr>
            <w:r w:rsidRPr="612B0361">
              <w:rPr>
                <w:b/>
                <w:bCs/>
              </w:rPr>
              <w:t>Phạm vi truy cập</w:t>
            </w:r>
          </w:p>
        </w:tc>
        <w:tc>
          <w:tcPr>
            <w:tcW w:w="1350" w:type="dxa"/>
          </w:tcPr>
          <w:p w14:paraId="513F0ECF" w14:textId="77777777" w:rsidR="004646F7" w:rsidRDefault="004646F7">
            <w:pPr>
              <w:spacing w:before="0" w:beforeAutospacing="0" w:after="0" w:afterAutospacing="0"/>
              <w:ind w:firstLine="0"/>
              <w:jc w:val="center"/>
            </w:pPr>
            <w:r w:rsidRPr="612B0361">
              <w:rPr>
                <w:b/>
                <w:bCs/>
              </w:rPr>
              <w:t>Kiểu dữ liệu</w:t>
            </w:r>
          </w:p>
        </w:tc>
        <w:tc>
          <w:tcPr>
            <w:tcW w:w="3450" w:type="dxa"/>
          </w:tcPr>
          <w:p w14:paraId="7B27FFE6" w14:textId="77777777" w:rsidR="004646F7" w:rsidRDefault="004646F7">
            <w:pPr>
              <w:spacing w:before="0" w:beforeAutospacing="0" w:after="0" w:afterAutospacing="0"/>
              <w:jc w:val="center"/>
            </w:pPr>
            <w:r w:rsidRPr="612B0361">
              <w:rPr>
                <w:b/>
                <w:bCs/>
              </w:rPr>
              <w:t>Mô tả</w:t>
            </w:r>
          </w:p>
        </w:tc>
      </w:tr>
      <w:tr w:rsidR="004646F7" w14:paraId="30D83C49" w14:textId="77777777" w:rsidTr="00FA6356">
        <w:trPr>
          <w:trHeight w:val="300"/>
          <w:jc w:val="left"/>
        </w:trPr>
        <w:tc>
          <w:tcPr>
            <w:tcW w:w="0" w:type="auto"/>
          </w:tcPr>
          <w:p w14:paraId="02744DF3" w14:textId="77777777" w:rsidR="004646F7" w:rsidRDefault="004646F7">
            <w:pPr>
              <w:ind w:firstLine="0"/>
              <w:jc w:val="left"/>
            </w:pPr>
            <w:r w:rsidRPr="612B0361">
              <w:rPr>
                <w:szCs w:val="26"/>
              </w:rPr>
              <w:t>id</w:t>
            </w:r>
          </w:p>
        </w:tc>
        <w:tc>
          <w:tcPr>
            <w:tcW w:w="2058" w:type="dxa"/>
          </w:tcPr>
          <w:p w14:paraId="42DF2211" w14:textId="298204FF" w:rsidR="004646F7" w:rsidRDefault="00A0153F">
            <w:pPr>
              <w:ind w:firstLine="0"/>
              <w:jc w:val="left"/>
            </w:pPr>
            <w:r>
              <w:t>P</w:t>
            </w:r>
            <w:r w:rsidR="004646F7">
              <w:t>rivate</w:t>
            </w:r>
          </w:p>
        </w:tc>
        <w:tc>
          <w:tcPr>
            <w:tcW w:w="1350" w:type="dxa"/>
          </w:tcPr>
          <w:p w14:paraId="052AC843" w14:textId="77777777" w:rsidR="004646F7" w:rsidRDefault="004646F7">
            <w:pPr>
              <w:ind w:firstLine="0"/>
              <w:jc w:val="left"/>
            </w:pPr>
            <w:r>
              <w:t>int</w:t>
            </w:r>
          </w:p>
        </w:tc>
        <w:tc>
          <w:tcPr>
            <w:tcW w:w="3450" w:type="dxa"/>
          </w:tcPr>
          <w:p w14:paraId="555173E7" w14:textId="77777777" w:rsidR="004646F7" w:rsidRDefault="004646F7">
            <w:pPr>
              <w:ind w:firstLine="0"/>
              <w:jc w:val="left"/>
              <w:rPr>
                <w:szCs w:val="26"/>
              </w:rPr>
            </w:pPr>
            <w:r w:rsidRPr="381E3C16">
              <w:rPr>
                <w:szCs w:val="26"/>
              </w:rPr>
              <w:t>Khóa định danh người dùng</w:t>
            </w:r>
          </w:p>
        </w:tc>
      </w:tr>
      <w:tr w:rsidR="001839C7" w14:paraId="6C10ED68" w14:textId="77777777" w:rsidTr="00FA6356">
        <w:trPr>
          <w:trHeight w:val="300"/>
          <w:jc w:val="left"/>
        </w:trPr>
        <w:tc>
          <w:tcPr>
            <w:tcW w:w="0" w:type="auto"/>
          </w:tcPr>
          <w:p w14:paraId="72F7F936" w14:textId="5F04C3C9" w:rsidR="001839C7" w:rsidRDefault="001839C7" w:rsidP="001839C7">
            <w:pPr>
              <w:ind w:firstLine="0"/>
              <w:jc w:val="left"/>
              <w:rPr>
                <w:szCs w:val="26"/>
                <w:lang w:val="en-US"/>
              </w:rPr>
            </w:pPr>
            <w:r>
              <w:rPr>
                <w:szCs w:val="26"/>
                <w:lang w:val="en-US"/>
              </w:rPr>
              <w:t>email</w:t>
            </w:r>
          </w:p>
        </w:tc>
        <w:tc>
          <w:tcPr>
            <w:tcW w:w="2058" w:type="dxa"/>
          </w:tcPr>
          <w:p w14:paraId="2E207225" w14:textId="54D7EEBA" w:rsidR="001839C7" w:rsidRDefault="001839C7" w:rsidP="001839C7">
            <w:pPr>
              <w:ind w:firstLine="0"/>
              <w:jc w:val="left"/>
              <w:rPr>
                <w:lang w:val="en-US"/>
              </w:rPr>
            </w:pPr>
            <w:r>
              <w:rPr>
                <w:lang w:val="en-US"/>
              </w:rPr>
              <w:t>Private</w:t>
            </w:r>
          </w:p>
        </w:tc>
        <w:tc>
          <w:tcPr>
            <w:tcW w:w="1350" w:type="dxa"/>
          </w:tcPr>
          <w:p w14:paraId="2DC7D414" w14:textId="2F312698" w:rsidR="001839C7" w:rsidRPr="00AD608E" w:rsidRDefault="00AD608E" w:rsidP="001839C7">
            <w:pPr>
              <w:ind w:firstLine="0"/>
              <w:jc w:val="left"/>
            </w:pPr>
            <w:r>
              <w:rPr>
                <w:lang w:val="en-US"/>
              </w:rPr>
              <w:t>Varchar</w:t>
            </w:r>
            <w:r>
              <w:t>(</w:t>
            </w:r>
            <w:r w:rsidR="0078253C">
              <w:t>255</w:t>
            </w:r>
            <w:r w:rsidR="00D44886">
              <w:t>)</w:t>
            </w:r>
          </w:p>
        </w:tc>
        <w:tc>
          <w:tcPr>
            <w:tcW w:w="3450" w:type="dxa"/>
          </w:tcPr>
          <w:p w14:paraId="661FC68D" w14:textId="22329790" w:rsidR="001839C7" w:rsidRDefault="001839C7" w:rsidP="001839C7">
            <w:pPr>
              <w:ind w:firstLine="0"/>
              <w:jc w:val="left"/>
              <w:rPr>
                <w:szCs w:val="26"/>
                <w:lang w:val="en-US"/>
              </w:rPr>
            </w:pPr>
            <w:r>
              <w:rPr>
                <w:szCs w:val="26"/>
                <w:lang w:val="en-US"/>
              </w:rPr>
              <w:t>Email của người dùng</w:t>
            </w:r>
          </w:p>
        </w:tc>
      </w:tr>
      <w:tr w:rsidR="001839C7" w14:paraId="7851E6B1" w14:textId="77777777" w:rsidTr="00FA6356">
        <w:trPr>
          <w:trHeight w:val="300"/>
          <w:jc w:val="left"/>
        </w:trPr>
        <w:tc>
          <w:tcPr>
            <w:tcW w:w="0" w:type="auto"/>
          </w:tcPr>
          <w:p w14:paraId="728D8E6A" w14:textId="77777777" w:rsidR="001839C7" w:rsidRPr="00E858D2" w:rsidRDefault="001839C7" w:rsidP="001839C7">
            <w:pPr>
              <w:ind w:firstLine="0"/>
              <w:jc w:val="left"/>
              <w:rPr>
                <w:szCs w:val="26"/>
                <w:lang w:val="en-US"/>
              </w:rPr>
            </w:pPr>
            <w:r>
              <w:rPr>
                <w:szCs w:val="26"/>
                <w:lang w:val="en-US"/>
              </w:rPr>
              <w:t>userName</w:t>
            </w:r>
          </w:p>
        </w:tc>
        <w:tc>
          <w:tcPr>
            <w:tcW w:w="2058" w:type="dxa"/>
          </w:tcPr>
          <w:p w14:paraId="3B9D66CE" w14:textId="1C9FE156" w:rsidR="001839C7" w:rsidRPr="00D1560B" w:rsidRDefault="001839C7" w:rsidP="001839C7">
            <w:pPr>
              <w:ind w:firstLine="0"/>
              <w:jc w:val="left"/>
              <w:rPr>
                <w:lang w:val="en-US"/>
              </w:rPr>
            </w:pPr>
            <w:r>
              <w:rPr>
                <w:lang w:val="en-US"/>
              </w:rPr>
              <w:t>Private</w:t>
            </w:r>
          </w:p>
        </w:tc>
        <w:tc>
          <w:tcPr>
            <w:tcW w:w="1350" w:type="dxa"/>
          </w:tcPr>
          <w:p w14:paraId="207DAEB3" w14:textId="166A4751" w:rsidR="001839C7" w:rsidRPr="00E05740" w:rsidRDefault="00D44886" w:rsidP="001839C7">
            <w:pPr>
              <w:ind w:firstLine="0"/>
              <w:jc w:val="left"/>
              <w:rPr>
                <w:lang w:val="en-US"/>
              </w:rPr>
            </w:pPr>
            <w:r>
              <w:rPr>
                <w:lang w:val="en-US"/>
              </w:rPr>
              <w:t>Varchar</w:t>
            </w:r>
            <w:r>
              <w:t>(</w:t>
            </w:r>
            <w:r w:rsidR="0078253C">
              <w:t>50</w:t>
            </w:r>
            <w:r>
              <w:t>)</w:t>
            </w:r>
          </w:p>
        </w:tc>
        <w:tc>
          <w:tcPr>
            <w:tcW w:w="3450" w:type="dxa"/>
          </w:tcPr>
          <w:p w14:paraId="10A3D5E8" w14:textId="77777777" w:rsidR="001839C7" w:rsidRPr="00E05740" w:rsidRDefault="001839C7" w:rsidP="001839C7">
            <w:pPr>
              <w:ind w:firstLine="0"/>
              <w:jc w:val="left"/>
              <w:rPr>
                <w:szCs w:val="26"/>
                <w:lang w:val="en-US"/>
              </w:rPr>
            </w:pPr>
            <w:r>
              <w:rPr>
                <w:szCs w:val="26"/>
                <w:lang w:val="en-US"/>
              </w:rPr>
              <w:t>Tên người dùng</w:t>
            </w:r>
          </w:p>
        </w:tc>
      </w:tr>
      <w:tr w:rsidR="001839C7" w14:paraId="7ABF1F17" w14:textId="77777777" w:rsidTr="00FA6356">
        <w:trPr>
          <w:trHeight w:val="300"/>
          <w:jc w:val="left"/>
        </w:trPr>
        <w:tc>
          <w:tcPr>
            <w:tcW w:w="0" w:type="auto"/>
          </w:tcPr>
          <w:p w14:paraId="790C0417" w14:textId="77777777" w:rsidR="001839C7" w:rsidRPr="000F72FA" w:rsidRDefault="001839C7" w:rsidP="001839C7">
            <w:pPr>
              <w:ind w:firstLine="0"/>
              <w:jc w:val="left"/>
              <w:rPr>
                <w:szCs w:val="26"/>
                <w:lang w:val="en-US"/>
              </w:rPr>
            </w:pPr>
            <w:r>
              <w:rPr>
                <w:szCs w:val="26"/>
                <w:lang w:val="en-US"/>
              </w:rPr>
              <w:t>passwordHash</w:t>
            </w:r>
          </w:p>
        </w:tc>
        <w:tc>
          <w:tcPr>
            <w:tcW w:w="2058" w:type="dxa"/>
          </w:tcPr>
          <w:p w14:paraId="5D05E6DB" w14:textId="2505A15B" w:rsidR="001839C7" w:rsidRPr="00CD294E" w:rsidRDefault="001839C7" w:rsidP="001839C7">
            <w:pPr>
              <w:ind w:firstLine="0"/>
              <w:jc w:val="left"/>
              <w:rPr>
                <w:lang w:val="en-US"/>
              </w:rPr>
            </w:pPr>
            <w:r>
              <w:rPr>
                <w:lang w:val="en-US"/>
              </w:rPr>
              <w:t>Private</w:t>
            </w:r>
          </w:p>
        </w:tc>
        <w:tc>
          <w:tcPr>
            <w:tcW w:w="1350" w:type="dxa"/>
          </w:tcPr>
          <w:p w14:paraId="46764D2E" w14:textId="09BC6A90" w:rsidR="001839C7" w:rsidRPr="00CD294E" w:rsidRDefault="00D44886" w:rsidP="001839C7">
            <w:pPr>
              <w:ind w:firstLine="0"/>
              <w:jc w:val="left"/>
              <w:rPr>
                <w:lang w:val="en-US"/>
              </w:rPr>
            </w:pPr>
            <w:r>
              <w:rPr>
                <w:lang w:val="en-US"/>
              </w:rPr>
              <w:t>Varchar</w:t>
            </w:r>
            <w:r>
              <w:t>(</w:t>
            </w:r>
            <w:r w:rsidR="0078253C">
              <w:t>255</w:t>
            </w:r>
            <w:r>
              <w:t>)</w:t>
            </w:r>
          </w:p>
        </w:tc>
        <w:tc>
          <w:tcPr>
            <w:tcW w:w="3450" w:type="dxa"/>
          </w:tcPr>
          <w:p w14:paraId="437BAD96" w14:textId="77777777" w:rsidR="001839C7" w:rsidRPr="00CD294E" w:rsidRDefault="001839C7" w:rsidP="001839C7">
            <w:pPr>
              <w:ind w:firstLine="0"/>
              <w:jc w:val="left"/>
              <w:rPr>
                <w:szCs w:val="26"/>
                <w:lang w:val="en-US"/>
              </w:rPr>
            </w:pPr>
            <w:r>
              <w:rPr>
                <w:szCs w:val="26"/>
                <w:lang w:val="en-US"/>
              </w:rPr>
              <w:t>Mật khẩu người dùng được mã hóa</w:t>
            </w:r>
          </w:p>
        </w:tc>
      </w:tr>
      <w:tr w:rsidR="00C52B16" w14:paraId="75805933" w14:textId="77777777" w:rsidTr="00FA6356">
        <w:trPr>
          <w:trHeight w:val="935"/>
          <w:jc w:val="left"/>
        </w:trPr>
        <w:tc>
          <w:tcPr>
            <w:tcW w:w="0" w:type="auto"/>
          </w:tcPr>
          <w:p w14:paraId="5D77593E" w14:textId="65F238F0" w:rsidR="00C52B16" w:rsidRDefault="00C52B16" w:rsidP="001839C7">
            <w:pPr>
              <w:ind w:firstLine="0"/>
              <w:jc w:val="left"/>
              <w:rPr>
                <w:szCs w:val="26"/>
                <w:lang w:val="en-US"/>
              </w:rPr>
            </w:pPr>
            <w:r>
              <w:rPr>
                <w:szCs w:val="26"/>
                <w:lang w:val="en-US"/>
              </w:rPr>
              <w:t>phoneNumber</w:t>
            </w:r>
          </w:p>
        </w:tc>
        <w:tc>
          <w:tcPr>
            <w:tcW w:w="2058" w:type="dxa"/>
          </w:tcPr>
          <w:p w14:paraId="46A7996F" w14:textId="16CB254E" w:rsidR="00C52B16" w:rsidRDefault="00C52B16" w:rsidP="001839C7">
            <w:pPr>
              <w:ind w:firstLine="0"/>
              <w:jc w:val="left"/>
              <w:rPr>
                <w:lang w:val="en-US"/>
              </w:rPr>
            </w:pPr>
            <w:r>
              <w:rPr>
                <w:lang w:val="en-US"/>
              </w:rPr>
              <w:t>Private</w:t>
            </w:r>
          </w:p>
        </w:tc>
        <w:tc>
          <w:tcPr>
            <w:tcW w:w="1350" w:type="dxa"/>
          </w:tcPr>
          <w:p w14:paraId="26B5FF1B" w14:textId="0B6D93B9" w:rsidR="00C52B16" w:rsidRDefault="00D44886" w:rsidP="001839C7">
            <w:pPr>
              <w:ind w:firstLine="0"/>
              <w:jc w:val="left"/>
              <w:rPr>
                <w:lang w:val="en-US"/>
              </w:rPr>
            </w:pPr>
            <w:r>
              <w:rPr>
                <w:lang w:val="en-US"/>
              </w:rPr>
              <w:t>Int</w:t>
            </w:r>
          </w:p>
        </w:tc>
        <w:tc>
          <w:tcPr>
            <w:tcW w:w="3450" w:type="dxa"/>
          </w:tcPr>
          <w:p w14:paraId="2F088919" w14:textId="2C6C7993" w:rsidR="00C52B16" w:rsidRPr="00B304F1" w:rsidRDefault="00B304F1" w:rsidP="001839C7">
            <w:pPr>
              <w:ind w:firstLine="0"/>
              <w:jc w:val="left"/>
              <w:rPr>
                <w:szCs w:val="26"/>
              </w:rPr>
            </w:pPr>
            <w:r>
              <w:rPr>
                <w:szCs w:val="26"/>
                <w:lang w:val="en-US"/>
              </w:rPr>
              <w:t>Số</w:t>
            </w:r>
            <w:r>
              <w:rPr>
                <w:szCs w:val="26"/>
              </w:rPr>
              <w:t xml:space="preserve"> điện thoại người dùng</w:t>
            </w:r>
          </w:p>
        </w:tc>
      </w:tr>
      <w:tr w:rsidR="001839C7" w14:paraId="0E89704B" w14:textId="77777777" w:rsidTr="00FA6356">
        <w:trPr>
          <w:trHeight w:val="935"/>
          <w:jc w:val="left"/>
        </w:trPr>
        <w:tc>
          <w:tcPr>
            <w:tcW w:w="0" w:type="auto"/>
          </w:tcPr>
          <w:p w14:paraId="1118C020" w14:textId="18C804B3" w:rsidR="001839C7" w:rsidRDefault="001839C7" w:rsidP="001839C7">
            <w:pPr>
              <w:ind w:firstLine="0"/>
              <w:jc w:val="left"/>
              <w:rPr>
                <w:szCs w:val="26"/>
                <w:lang w:val="en-US"/>
              </w:rPr>
            </w:pPr>
            <w:r>
              <w:rPr>
                <w:szCs w:val="26"/>
                <w:lang w:val="en-US"/>
              </w:rPr>
              <w:t>roles</w:t>
            </w:r>
          </w:p>
        </w:tc>
        <w:tc>
          <w:tcPr>
            <w:tcW w:w="2058" w:type="dxa"/>
          </w:tcPr>
          <w:p w14:paraId="7D8F4E62" w14:textId="3A50C04C" w:rsidR="001839C7" w:rsidRDefault="001839C7" w:rsidP="001839C7">
            <w:pPr>
              <w:ind w:firstLine="0"/>
              <w:jc w:val="left"/>
              <w:rPr>
                <w:lang w:val="en-US"/>
              </w:rPr>
            </w:pPr>
            <w:r>
              <w:rPr>
                <w:lang w:val="en-US"/>
              </w:rPr>
              <w:t>Private</w:t>
            </w:r>
          </w:p>
        </w:tc>
        <w:tc>
          <w:tcPr>
            <w:tcW w:w="1350" w:type="dxa"/>
          </w:tcPr>
          <w:p w14:paraId="7DBEFFBB" w14:textId="2D0267F3" w:rsidR="001839C7" w:rsidRDefault="001839C7" w:rsidP="001839C7">
            <w:pPr>
              <w:ind w:firstLine="0"/>
              <w:jc w:val="left"/>
              <w:rPr>
                <w:lang w:val="en-US"/>
              </w:rPr>
            </w:pPr>
            <w:r>
              <w:rPr>
                <w:lang w:val="en-US"/>
              </w:rPr>
              <w:t>Role[ ]</w:t>
            </w:r>
          </w:p>
        </w:tc>
        <w:tc>
          <w:tcPr>
            <w:tcW w:w="3450" w:type="dxa"/>
          </w:tcPr>
          <w:p w14:paraId="2365AC23" w14:textId="25BA056F" w:rsidR="001839C7" w:rsidRDefault="001839C7" w:rsidP="001839C7">
            <w:pPr>
              <w:ind w:firstLine="0"/>
              <w:jc w:val="left"/>
              <w:rPr>
                <w:szCs w:val="26"/>
                <w:lang w:val="en-US"/>
              </w:rPr>
            </w:pPr>
            <w:r>
              <w:rPr>
                <w:szCs w:val="26"/>
                <w:lang w:val="en-US"/>
              </w:rPr>
              <w:t>Danh sách vai trò của người dùng trong hệ thống (VD: Attendee, Organizer)</w:t>
            </w:r>
          </w:p>
        </w:tc>
      </w:tr>
      <w:tr w:rsidR="001839C7" w14:paraId="7B97951B" w14:textId="77777777" w:rsidTr="00FA6356">
        <w:trPr>
          <w:trHeight w:val="566"/>
          <w:jc w:val="left"/>
        </w:trPr>
        <w:tc>
          <w:tcPr>
            <w:tcW w:w="0" w:type="auto"/>
          </w:tcPr>
          <w:p w14:paraId="7F66576F" w14:textId="3DFE9A05" w:rsidR="001839C7" w:rsidRDefault="0078253C" w:rsidP="001839C7">
            <w:pPr>
              <w:ind w:firstLine="0"/>
              <w:jc w:val="left"/>
              <w:rPr>
                <w:szCs w:val="26"/>
                <w:lang w:val="en-US"/>
              </w:rPr>
            </w:pPr>
            <w:r>
              <w:rPr>
                <w:szCs w:val="26"/>
                <w:lang w:val="en-US"/>
              </w:rPr>
              <w:t>organizedId</w:t>
            </w:r>
          </w:p>
        </w:tc>
        <w:tc>
          <w:tcPr>
            <w:tcW w:w="2058" w:type="dxa"/>
          </w:tcPr>
          <w:p w14:paraId="1435275A" w14:textId="3171C9D9" w:rsidR="001839C7" w:rsidRDefault="001839C7" w:rsidP="001839C7">
            <w:pPr>
              <w:ind w:firstLine="0"/>
              <w:jc w:val="left"/>
              <w:rPr>
                <w:lang w:val="en-US"/>
              </w:rPr>
            </w:pPr>
            <w:r>
              <w:rPr>
                <w:lang w:val="en-US"/>
              </w:rPr>
              <w:t>Private</w:t>
            </w:r>
          </w:p>
        </w:tc>
        <w:tc>
          <w:tcPr>
            <w:tcW w:w="1350" w:type="dxa"/>
          </w:tcPr>
          <w:p w14:paraId="56335C12" w14:textId="5148B4E9" w:rsidR="001839C7" w:rsidRDefault="0078253C" w:rsidP="001839C7">
            <w:pPr>
              <w:ind w:firstLine="0"/>
              <w:jc w:val="left"/>
              <w:rPr>
                <w:lang w:val="en-US"/>
              </w:rPr>
            </w:pPr>
            <w:r>
              <w:rPr>
                <w:lang w:val="en-US"/>
              </w:rPr>
              <w:t>Int</w:t>
            </w:r>
          </w:p>
        </w:tc>
        <w:tc>
          <w:tcPr>
            <w:tcW w:w="3450" w:type="dxa"/>
          </w:tcPr>
          <w:p w14:paraId="0B5FF71C" w14:textId="79A3F0BB" w:rsidR="001839C7" w:rsidRPr="0078253C" w:rsidRDefault="0078253C" w:rsidP="001839C7">
            <w:pPr>
              <w:ind w:firstLine="0"/>
              <w:jc w:val="left"/>
              <w:rPr>
                <w:szCs w:val="26"/>
              </w:rPr>
            </w:pPr>
            <w:r>
              <w:rPr>
                <w:szCs w:val="26"/>
                <w:lang w:val="en-US"/>
              </w:rPr>
              <w:t>Khóa</w:t>
            </w:r>
            <w:r>
              <w:rPr>
                <w:szCs w:val="26"/>
              </w:rPr>
              <w:t xml:space="preserve"> ngoại liên kết đến bảng </w:t>
            </w:r>
            <w:r w:rsidR="00040028">
              <w:rPr>
                <w:szCs w:val="26"/>
              </w:rPr>
              <w:t xml:space="preserve">organizer </w:t>
            </w:r>
          </w:p>
        </w:tc>
      </w:tr>
    </w:tbl>
    <w:p w14:paraId="07FAFAA3" w14:textId="7DA76E83" w:rsidR="004646F7" w:rsidRDefault="002E7AB1" w:rsidP="000F72FA">
      <w:pPr>
        <w:rPr>
          <w:b/>
          <w:bCs/>
          <w:szCs w:val="26"/>
          <w:lang w:val="en-US"/>
        </w:rPr>
      </w:pPr>
      <w:r>
        <w:rPr>
          <w:b/>
          <w:bCs/>
          <w:szCs w:val="26"/>
          <w:lang w:val="en-US"/>
        </w:rPr>
        <w:t>Phương thức:</w:t>
      </w:r>
    </w:p>
    <w:p w14:paraId="4BC28592" w14:textId="30058077" w:rsidR="00E2383F" w:rsidRDefault="00E2383F" w:rsidP="00E2383F">
      <w:pPr>
        <w:pStyle w:val="Chuthich"/>
        <w:keepNext/>
      </w:pPr>
      <w:bookmarkStart w:id="54" w:name="_Toc211632421"/>
      <w:proofErr w:type="spellStart"/>
      <w:r>
        <w:t>Bảng</w:t>
      </w:r>
      <w:proofErr w:type="spellEnd"/>
      <w:r>
        <w:t xml:space="preserve"> </w:t>
      </w:r>
      <w:fldSimple w:instr=" STYLEREF 1 \s ">
        <w:r w:rsidR="00EE0F5B">
          <w:rPr>
            <w:noProof/>
          </w:rPr>
          <w:t>3</w:t>
        </w:r>
      </w:fldSimple>
      <w:r w:rsidR="00A4388F">
        <w:noBreakHyphen/>
      </w:r>
      <w:fldSimple w:instr=" SEQ Bảng \* ARABIC \s 1 ">
        <w:r w:rsidR="00EE0F5B">
          <w:rPr>
            <w:noProof/>
          </w:rPr>
          <w:t>2</w:t>
        </w:r>
      </w:fldSimple>
      <w:r>
        <w:rPr>
          <w:lang w:val="vi-VN"/>
        </w:rPr>
        <w:t xml:space="preserve"> Phương </w:t>
      </w:r>
      <w:r w:rsidR="00437F4A">
        <w:rPr>
          <w:lang w:val="vi-VN"/>
        </w:rPr>
        <w:t>Thức&lt;</w:t>
      </w:r>
      <w:proofErr w:type="spellStart"/>
      <w:r w:rsidR="00437F4A">
        <w:rPr>
          <w:lang w:val="vi-VN"/>
        </w:rPr>
        <w:t>User</w:t>
      </w:r>
      <w:proofErr w:type="spellEnd"/>
      <w:r w:rsidR="00437F4A">
        <w:rPr>
          <w:lang w:val="vi-VN"/>
        </w:rPr>
        <w:t>&gt;</w:t>
      </w:r>
      <w:bookmarkEnd w:id="54"/>
    </w:p>
    <w:tbl>
      <w:tblPr>
        <w:tblStyle w:val="LiBang"/>
        <w:tblW w:w="8967" w:type="dxa"/>
        <w:jc w:val="left"/>
        <w:tblLook w:val="06A0" w:firstRow="1" w:lastRow="0" w:firstColumn="1" w:lastColumn="0" w:noHBand="1" w:noVBand="1"/>
      </w:tblPr>
      <w:tblGrid>
        <w:gridCol w:w="2353"/>
        <w:gridCol w:w="2240"/>
        <w:gridCol w:w="4374"/>
      </w:tblGrid>
      <w:tr w:rsidR="00CD638F" w14:paraId="5E407F6D" w14:textId="77777777" w:rsidTr="005204EC">
        <w:trPr>
          <w:trHeight w:val="300"/>
          <w:jc w:val="left"/>
        </w:trPr>
        <w:tc>
          <w:tcPr>
            <w:tcW w:w="0" w:type="auto"/>
          </w:tcPr>
          <w:p w14:paraId="26819C5C" w14:textId="118F2DBA" w:rsidR="00CD638F" w:rsidRPr="00A51177" w:rsidRDefault="00CD638F">
            <w:pPr>
              <w:spacing w:before="0" w:beforeAutospacing="0" w:after="0" w:afterAutospacing="0"/>
              <w:ind w:firstLine="0"/>
              <w:jc w:val="center"/>
              <w:rPr>
                <w:lang w:val="en-US"/>
              </w:rPr>
            </w:pPr>
            <w:r>
              <w:rPr>
                <w:b/>
                <w:bCs/>
                <w:lang w:val="en-US"/>
              </w:rPr>
              <w:t>Tên phương thức</w:t>
            </w:r>
          </w:p>
        </w:tc>
        <w:tc>
          <w:tcPr>
            <w:tcW w:w="2240" w:type="dxa"/>
          </w:tcPr>
          <w:p w14:paraId="5558376F" w14:textId="77777777" w:rsidR="00CD638F" w:rsidRDefault="00CD638F">
            <w:pPr>
              <w:spacing w:before="0" w:beforeAutospacing="0" w:after="0" w:afterAutospacing="0"/>
              <w:ind w:firstLine="0"/>
              <w:jc w:val="center"/>
            </w:pPr>
            <w:r w:rsidRPr="612B0361">
              <w:rPr>
                <w:b/>
                <w:bCs/>
              </w:rPr>
              <w:t>Phạm vi truy cập</w:t>
            </w:r>
          </w:p>
        </w:tc>
        <w:tc>
          <w:tcPr>
            <w:tcW w:w="4374" w:type="dxa"/>
          </w:tcPr>
          <w:p w14:paraId="0134B641" w14:textId="77777777" w:rsidR="00CD638F" w:rsidRDefault="00CD638F">
            <w:pPr>
              <w:spacing w:before="0" w:beforeAutospacing="0" w:after="0" w:afterAutospacing="0"/>
              <w:jc w:val="center"/>
            </w:pPr>
            <w:r w:rsidRPr="612B0361">
              <w:rPr>
                <w:b/>
                <w:bCs/>
              </w:rPr>
              <w:t>Mô tả</w:t>
            </w:r>
          </w:p>
        </w:tc>
      </w:tr>
      <w:tr w:rsidR="00CD638F" w14:paraId="6C3D0AC3" w14:textId="77777777" w:rsidTr="005204EC">
        <w:trPr>
          <w:trHeight w:val="300"/>
          <w:jc w:val="left"/>
        </w:trPr>
        <w:tc>
          <w:tcPr>
            <w:tcW w:w="0" w:type="auto"/>
          </w:tcPr>
          <w:p w14:paraId="6B65720E" w14:textId="17993370" w:rsidR="00CD638F" w:rsidRPr="00CD638F" w:rsidRDefault="003B7C67">
            <w:pPr>
              <w:ind w:firstLine="0"/>
              <w:jc w:val="left"/>
              <w:rPr>
                <w:lang w:val="en-US"/>
              </w:rPr>
            </w:pPr>
            <w:r>
              <w:rPr>
                <w:lang w:val="en-US"/>
              </w:rPr>
              <w:t>DangNhap</w:t>
            </w:r>
            <w:r w:rsidR="00CD638F">
              <w:rPr>
                <w:lang w:val="en-US"/>
              </w:rPr>
              <w:t>()</w:t>
            </w:r>
          </w:p>
        </w:tc>
        <w:tc>
          <w:tcPr>
            <w:tcW w:w="2240" w:type="dxa"/>
          </w:tcPr>
          <w:p w14:paraId="2DD57940" w14:textId="3FC92A10" w:rsidR="00CD638F" w:rsidRPr="003B7C67" w:rsidRDefault="003B7C67">
            <w:pPr>
              <w:ind w:firstLine="0"/>
              <w:jc w:val="left"/>
              <w:rPr>
                <w:lang w:val="en-US"/>
              </w:rPr>
            </w:pPr>
            <w:r>
              <w:rPr>
                <w:lang w:val="en-US"/>
              </w:rPr>
              <w:t>public</w:t>
            </w:r>
          </w:p>
        </w:tc>
        <w:tc>
          <w:tcPr>
            <w:tcW w:w="4374" w:type="dxa"/>
          </w:tcPr>
          <w:p w14:paraId="21C3B680" w14:textId="547DA937" w:rsidR="00CD638F" w:rsidRPr="00E938B4" w:rsidRDefault="007A25AA">
            <w:pPr>
              <w:ind w:firstLine="0"/>
              <w:jc w:val="left"/>
              <w:rPr>
                <w:szCs w:val="26"/>
                <w:lang w:val="en-US"/>
              </w:rPr>
            </w:pPr>
            <w:r w:rsidRPr="007A25AA">
              <w:rPr>
                <w:szCs w:val="26"/>
              </w:rPr>
              <w:t xml:space="preserve">Thực hiện đăng nhập, trả về token </w:t>
            </w:r>
            <w:r w:rsidR="00E938B4">
              <w:rPr>
                <w:szCs w:val="26"/>
                <w:lang w:val="en-US"/>
              </w:rPr>
              <w:t>dùng để xác thực và phân quyền</w:t>
            </w:r>
          </w:p>
        </w:tc>
      </w:tr>
      <w:tr w:rsidR="005204EC" w14:paraId="660617D7" w14:textId="77777777" w:rsidTr="005204EC">
        <w:trPr>
          <w:trHeight w:val="300"/>
          <w:jc w:val="left"/>
        </w:trPr>
        <w:tc>
          <w:tcPr>
            <w:tcW w:w="0" w:type="auto"/>
          </w:tcPr>
          <w:p w14:paraId="166B43F7" w14:textId="37AB4813" w:rsidR="005204EC" w:rsidRDefault="005204EC">
            <w:pPr>
              <w:ind w:firstLine="0"/>
              <w:jc w:val="left"/>
              <w:rPr>
                <w:lang w:val="en-US"/>
              </w:rPr>
            </w:pPr>
            <w:r>
              <w:rPr>
                <w:lang w:val="en-US"/>
              </w:rPr>
              <w:t>KiemTraToken()</w:t>
            </w:r>
          </w:p>
        </w:tc>
        <w:tc>
          <w:tcPr>
            <w:tcW w:w="2240" w:type="dxa"/>
          </w:tcPr>
          <w:p w14:paraId="2C1B05BE" w14:textId="439ACAF0" w:rsidR="005204EC" w:rsidRDefault="005204EC">
            <w:pPr>
              <w:ind w:firstLine="0"/>
              <w:jc w:val="left"/>
              <w:rPr>
                <w:lang w:val="en-US"/>
              </w:rPr>
            </w:pPr>
            <w:r>
              <w:rPr>
                <w:lang w:val="en-US"/>
              </w:rPr>
              <w:t>public</w:t>
            </w:r>
          </w:p>
        </w:tc>
        <w:tc>
          <w:tcPr>
            <w:tcW w:w="4374" w:type="dxa"/>
          </w:tcPr>
          <w:p w14:paraId="23B8078B" w14:textId="1EAE7DC4" w:rsidR="005204EC" w:rsidRPr="00E938B4" w:rsidRDefault="00E938B4">
            <w:pPr>
              <w:ind w:firstLine="0"/>
              <w:jc w:val="left"/>
              <w:rPr>
                <w:szCs w:val="26"/>
                <w:lang w:val="en-US"/>
              </w:rPr>
            </w:pPr>
            <w:r>
              <w:rPr>
                <w:szCs w:val="26"/>
                <w:lang w:val="en-US"/>
              </w:rPr>
              <w:t>Kiểm tra token có hợp lệ hay không</w:t>
            </w:r>
          </w:p>
        </w:tc>
      </w:tr>
      <w:tr w:rsidR="00CD638F" w14:paraId="02213447" w14:textId="77777777" w:rsidTr="005204EC">
        <w:trPr>
          <w:trHeight w:val="300"/>
          <w:jc w:val="left"/>
        </w:trPr>
        <w:tc>
          <w:tcPr>
            <w:tcW w:w="0" w:type="auto"/>
          </w:tcPr>
          <w:p w14:paraId="7CD2D8DE" w14:textId="0F95D085" w:rsidR="00CD638F" w:rsidRPr="00E858D2" w:rsidRDefault="007A25AA">
            <w:pPr>
              <w:ind w:firstLine="0"/>
              <w:jc w:val="left"/>
              <w:rPr>
                <w:szCs w:val="26"/>
                <w:lang w:val="en-US"/>
              </w:rPr>
            </w:pPr>
            <w:r>
              <w:rPr>
                <w:szCs w:val="26"/>
                <w:lang w:val="en-US"/>
              </w:rPr>
              <w:t>ChinhSuaThongTin()</w:t>
            </w:r>
          </w:p>
        </w:tc>
        <w:tc>
          <w:tcPr>
            <w:tcW w:w="2240" w:type="dxa"/>
          </w:tcPr>
          <w:p w14:paraId="3FD6AA92" w14:textId="5B0DEDD4" w:rsidR="00CD638F" w:rsidRPr="00D1560B" w:rsidRDefault="007A25AA">
            <w:pPr>
              <w:ind w:firstLine="0"/>
              <w:jc w:val="left"/>
              <w:rPr>
                <w:lang w:val="en-US"/>
              </w:rPr>
            </w:pPr>
            <w:r>
              <w:rPr>
                <w:lang w:val="en-US"/>
              </w:rPr>
              <w:t>public</w:t>
            </w:r>
          </w:p>
        </w:tc>
        <w:tc>
          <w:tcPr>
            <w:tcW w:w="4374" w:type="dxa"/>
          </w:tcPr>
          <w:p w14:paraId="0C67B897" w14:textId="6164A0E3" w:rsidR="00CD638F" w:rsidRPr="00E05740" w:rsidRDefault="00D66DD0">
            <w:pPr>
              <w:ind w:firstLine="0"/>
              <w:jc w:val="left"/>
              <w:rPr>
                <w:szCs w:val="26"/>
                <w:lang w:val="en-US"/>
              </w:rPr>
            </w:pPr>
            <w:r w:rsidRPr="00D66DD0">
              <w:rPr>
                <w:szCs w:val="26"/>
              </w:rPr>
              <w:t>Cập nhật thông tin người dùng</w:t>
            </w:r>
          </w:p>
        </w:tc>
      </w:tr>
    </w:tbl>
    <w:p w14:paraId="301ECC01" w14:textId="525C21F0" w:rsidR="0033094C" w:rsidRPr="00DC01FE" w:rsidRDefault="0033094C" w:rsidP="00DC01FE">
      <w:pPr>
        <w:ind w:firstLine="0"/>
        <w:rPr>
          <w:b/>
          <w:bCs/>
          <w:szCs w:val="26"/>
        </w:rPr>
      </w:pPr>
    </w:p>
    <w:p w14:paraId="013AADE1" w14:textId="67A46294" w:rsidR="00254CFB" w:rsidRDefault="00D2578C" w:rsidP="00254CFB">
      <w:pPr>
        <w:pStyle w:val="u3"/>
        <w:rPr>
          <w:lang w:val="en-US"/>
        </w:rPr>
      </w:pPr>
      <w:bookmarkStart w:id="55" w:name="_Toc211632467"/>
      <w:r>
        <w:rPr>
          <w:lang w:val="en-US"/>
        </w:rPr>
        <w:lastRenderedPageBreak/>
        <w:t xml:space="preserve">Lớp </w:t>
      </w:r>
      <w:r w:rsidR="0020454C">
        <w:rPr>
          <w:lang w:val="en-US"/>
        </w:rPr>
        <w:t>&lt;</w:t>
      </w:r>
      <w:r>
        <w:rPr>
          <w:lang w:val="en-US"/>
        </w:rPr>
        <w:t>Organizer</w:t>
      </w:r>
      <w:r w:rsidR="0020454C">
        <w:rPr>
          <w:lang w:val="en-US"/>
        </w:rPr>
        <w:t>&gt;</w:t>
      </w:r>
      <w:bookmarkEnd w:id="55"/>
    </w:p>
    <w:p w14:paraId="277704FD" w14:textId="39C91EEA" w:rsidR="00D2578C" w:rsidRDefault="00D2578C" w:rsidP="00D2578C">
      <w:r w:rsidRPr="10A53E63">
        <w:rPr>
          <w:b/>
          <w:bCs/>
          <w:szCs w:val="26"/>
        </w:rPr>
        <w:t>Mục đích:</w:t>
      </w:r>
      <w:r w:rsidRPr="10A53E63">
        <w:rPr>
          <w:szCs w:val="26"/>
        </w:rPr>
        <w:t xml:space="preserve"> </w:t>
      </w:r>
      <w:r w:rsidR="001F1985" w:rsidRPr="001F1985">
        <w:rPr>
          <w:szCs w:val="26"/>
        </w:rPr>
        <w:t xml:space="preserve">Đại diện </w:t>
      </w:r>
      <w:r w:rsidR="00D71DB3">
        <w:rPr>
          <w:szCs w:val="26"/>
          <w:lang w:val="en-US"/>
        </w:rPr>
        <w:t>nhà</w:t>
      </w:r>
      <w:r w:rsidR="001F1985" w:rsidRPr="001F1985">
        <w:rPr>
          <w:szCs w:val="26"/>
        </w:rPr>
        <w:t xml:space="preserve"> tổ chức sự kiện. Kế thừa User</w:t>
      </w:r>
      <w:r w:rsidRPr="10A53E63">
        <w:rPr>
          <w:szCs w:val="26"/>
        </w:rPr>
        <w:t>.</w:t>
      </w:r>
    </w:p>
    <w:p w14:paraId="63CBE516" w14:textId="77777777" w:rsidR="00E74F31" w:rsidRDefault="00D2578C" w:rsidP="00D2578C">
      <w:pPr>
        <w:rPr>
          <w:szCs w:val="26"/>
          <w:lang w:val="en-US"/>
        </w:rPr>
      </w:pPr>
      <w:r w:rsidRPr="2AA9B059">
        <w:rPr>
          <w:b/>
          <w:bCs/>
          <w:szCs w:val="26"/>
        </w:rPr>
        <w:t>Quan hệ:</w:t>
      </w:r>
      <w:r w:rsidRPr="2AA9B059">
        <w:rPr>
          <w:szCs w:val="26"/>
        </w:rPr>
        <w:t xml:space="preserve"> </w:t>
      </w:r>
      <w:r w:rsidR="00E74F31" w:rsidRPr="00E74F31">
        <w:rPr>
          <w:szCs w:val="26"/>
        </w:rPr>
        <w:t>Kế thừa User. Organizer sở hữu/ quản lý nhiều Event (mối quan hệ 1 -&gt; 0..* Event).</w:t>
      </w:r>
    </w:p>
    <w:p w14:paraId="5A6BA402" w14:textId="27EDAB28" w:rsidR="00D2578C" w:rsidRDefault="00D2578C" w:rsidP="00D2578C">
      <w:pPr>
        <w:rPr>
          <w:b/>
          <w:bCs/>
          <w:szCs w:val="26"/>
          <w:lang w:val="en-US"/>
        </w:rPr>
      </w:pPr>
      <w:r w:rsidRPr="00405588">
        <w:rPr>
          <w:b/>
          <w:bCs/>
          <w:szCs w:val="26"/>
        </w:rPr>
        <w:t xml:space="preserve">Thuộc tính: </w:t>
      </w:r>
      <w:r w:rsidRPr="00405588">
        <w:rPr>
          <w:b/>
          <w:bCs/>
          <w:szCs w:val="26"/>
        </w:rPr>
        <w:tab/>
      </w:r>
    </w:p>
    <w:p w14:paraId="165EFC25" w14:textId="77777777" w:rsidR="00E74F31" w:rsidRPr="00E74F31" w:rsidRDefault="00E74F31" w:rsidP="00D2578C">
      <w:pPr>
        <w:rPr>
          <w:b/>
          <w:bCs/>
          <w:szCs w:val="26"/>
          <w:lang w:val="en-US"/>
        </w:rPr>
      </w:pPr>
    </w:p>
    <w:p w14:paraId="6339A471" w14:textId="6BF8DF72" w:rsidR="00437F4A" w:rsidRDefault="00437F4A" w:rsidP="00437F4A">
      <w:pPr>
        <w:pStyle w:val="Chuthich"/>
        <w:keepNext/>
      </w:pPr>
      <w:bookmarkStart w:id="56" w:name="_Toc211632422"/>
      <w:proofErr w:type="spellStart"/>
      <w:r>
        <w:t>Bảng</w:t>
      </w:r>
      <w:proofErr w:type="spellEnd"/>
      <w:r>
        <w:t xml:space="preserve"> </w:t>
      </w:r>
      <w:fldSimple w:instr=" STYLEREF 1 \s ">
        <w:r w:rsidR="00EE0F5B">
          <w:rPr>
            <w:noProof/>
          </w:rPr>
          <w:t>3</w:t>
        </w:r>
      </w:fldSimple>
      <w:r w:rsidR="00A4388F">
        <w:noBreakHyphen/>
      </w:r>
      <w:fldSimple w:instr=" SEQ Bảng \* ARABIC \s 1 ">
        <w:r w:rsidR="00EE0F5B">
          <w:rPr>
            <w:noProof/>
          </w:rPr>
          <w:t>3</w:t>
        </w:r>
      </w:fldSimple>
      <w:r>
        <w:rPr>
          <w:noProof/>
          <w:lang w:val="vi-VN"/>
        </w:rPr>
        <w:t xml:space="preserve"> Thuộc tính</w:t>
      </w:r>
      <w:r w:rsidRPr="00685E37">
        <w:rPr>
          <w:noProof/>
          <w:lang w:val="vi-VN"/>
        </w:rPr>
        <w:t>&lt;Organizer&gt;</w:t>
      </w:r>
      <w:bookmarkEnd w:id="56"/>
    </w:p>
    <w:tbl>
      <w:tblPr>
        <w:tblStyle w:val="LiBang"/>
        <w:tblW w:w="8907" w:type="dxa"/>
        <w:jc w:val="left"/>
        <w:tblLook w:val="06A0" w:firstRow="1" w:lastRow="0" w:firstColumn="1" w:lastColumn="0" w:noHBand="1" w:noVBand="1"/>
      </w:tblPr>
      <w:tblGrid>
        <w:gridCol w:w="2035"/>
        <w:gridCol w:w="2037"/>
        <w:gridCol w:w="1515"/>
        <w:gridCol w:w="3320"/>
      </w:tblGrid>
      <w:tr w:rsidR="00D2578C" w14:paraId="598D64FD" w14:textId="77777777" w:rsidTr="0055579B">
        <w:trPr>
          <w:trHeight w:val="300"/>
          <w:jc w:val="left"/>
        </w:trPr>
        <w:tc>
          <w:tcPr>
            <w:tcW w:w="0" w:type="auto"/>
          </w:tcPr>
          <w:p w14:paraId="6E7FD17E" w14:textId="77777777" w:rsidR="00D2578C" w:rsidRDefault="00D2578C">
            <w:pPr>
              <w:spacing w:before="0" w:beforeAutospacing="0" w:after="0" w:afterAutospacing="0"/>
              <w:ind w:firstLine="0"/>
              <w:jc w:val="center"/>
            </w:pPr>
            <w:r w:rsidRPr="612B0361">
              <w:rPr>
                <w:b/>
                <w:bCs/>
              </w:rPr>
              <w:t>Tên thuộc tính</w:t>
            </w:r>
          </w:p>
        </w:tc>
        <w:tc>
          <w:tcPr>
            <w:tcW w:w="2058" w:type="dxa"/>
          </w:tcPr>
          <w:p w14:paraId="3894B6C6" w14:textId="77777777" w:rsidR="00D2578C" w:rsidRDefault="00D2578C">
            <w:pPr>
              <w:spacing w:before="0" w:beforeAutospacing="0" w:after="0" w:afterAutospacing="0"/>
              <w:ind w:firstLine="0"/>
              <w:jc w:val="center"/>
            </w:pPr>
            <w:r w:rsidRPr="612B0361">
              <w:rPr>
                <w:b/>
                <w:bCs/>
              </w:rPr>
              <w:t>Phạm vi truy cập</w:t>
            </w:r>
          </w:p>
        </w:tc>
        <w:tc>
          <w:tcPr>
            <w:tcW w:w="1440" w:type="dxa"/>
          </w:tcPr>
          <w:p w14:paraId="3C34A844" w14:textId="77777777" w:rsidR="00D2578C" w:rsidRDefault="00D2578C">
            <w:pPr>
              <w:spacing w:before="0" w:beforeAutospacing="0" w:after="0" w:afterAutospacing="0"/>
              <w:ind w:firstLine="0"/>
              <w:jc w:val="center"/>
            </w:pPr>
            <w:r w:rsidRPr="612B0361">
              <w:rPr>
                <w:b/>
                <w:bCs/>
              </w:rPr>
              <w:t>Kiểu dữ liệu</w:t>
            </w:r>
          </w:p>
        </w:tc>
        <w:tc>
          <w:tcPr>
            <w:tcW w:w="3360" w:type="dxa"/>
          </w:tcPr>
          <w:p w14:paraId="4B28067A" w14:textId="77777777" w:rsidR="00D2578C" w:rsidRDefault="00D2578C">
            <w:pPr>
              <w:spacing w:before="0" w:beforeAutospacing="0" w:after="0" w:afterAutospacing="0"/>
              <w:jc w:val="center"/>
            </w:pPr>
            <w:r w:rsidRPr="612B0361">
              <w:rPr>
                <w:b/>
                <w:bCs/>
              </w:rPr>
              <w:t>Mô tả</w:t>
            </w:r>
          </w:p>
        </w:tc>
      </w:tr>
      <w:tr w:rsidR="00381F61" w14:paraId="694B6B5F" w14:textId="77777777" w:rsidTr="0055579B">
        <w:trPr>
          <w:trHeight w:val="300"/>
          <w:jc w:val="left"/>
        </w:trPr>
        <w:tc>
          <w:tcPr>
            <w:tcW w:w="0" w:type="auto"/>
          </w:tcPr>
          <w:p w14:paraId="5843C954" w14:textId="4DCA3152" w:rsidR="00381F61" w:rsidRPr="008C537F" w:rsidRDefault="00381F61" w:rsidP="00381F61">
            <w:pPr>
              <w:ind w:firstLine="0"/>
              <w:jc w:val="left"/>
            </w:pPr>
            <w:r w:rsidRPr="008C537F">
              <w:t>or</w:t>
            </w:r>
            <w:r>
              <w:t>ganizationId</w:t>
            </w:r>
          </w:p>
        </w:tc>
        <w:tc>
          <w:tcPr>
            <w:tcW w:w="2058" w:type="dxa"/>
          </w:tcPr>
          <w:p w14:paraId="3B8F8012" w14:textId="1D984F95" w:rsidR="00381F61" w:rsidRDefault="00381F61" w:rsidP="00381F61">
            <w:pPr>
              <w:ind w:firstLine="0"/>
              <w:jc w:val="left"/>
            </w:pPr>
            <w:r>
              <w:t>Private</w:t>
            </w:r>
          </w:p>
        </w:tc>
        <w:tc>
          <w:tcPr>
            <w:tcW w:w="1440" w:type="dxa"/>
          </w:tcPr>
          <w:p w14:paraId="0B31033E" w14:textId="57C93E62" w:rsidR="00381F61" w:rsidRDefault="00CB156F" w:rsidP="00381F61">
            <w:pPr>
              <w:ind w:firstLine="0"/>
              <w:jc w:val="left"/>
              <w:rPr>
                <w:lang w:val="en-US"/>
              </w:rPr>
            </w:pPr>
            <w:r>
              <w:rPr>
                <w:lang w:val="en-US"/>
              </w:rPr>
              <w:t>Int</w:t>
            </w:r>
          </w:p>
        </w:tc>
        <w:tc>
          <w:tcPr>
            <w:tcW w:w="3360" w:type="dxa"/>
          </w:tcPr>
          <w:p w14:paraId="725606AF" w14:textId="575A3560" w:rsidR="00381F61" w:rsidRPr="00CB156F" w:rsidRDefault="00CB156F" w:rsidP="00381F61">
            <w:pPr>
              <w:ind w:firstLine="0"/>
              <w:jc w:val="left"/>
              <w:rPr>
                <w:szCs w:val="26"/>
              </w:rPr>
            </w:pPr>
            <w:r>
              <w:rPr>
                <w:szCs w:val="26"/>
                <w:lang w:val="en-US"/>
              </w:rPr>
              <w:t>Khóa</w:t>
            </w:r>
            <w:r>
              <w:rPr>
                <w:szCs w:val="26"/>
              </w:rPr>
              <w:t xml:space="preserve"> </w:t>
            </w:r>
            <w:r w:rsidR="00945526">
              <w:rPr>
                <w:szCs w:val="26"/>
              </w:rPr>
              <w:t>định danh người tổ chức</w:t>
            </w:r>
          </w:p>
        </w:tc>
      </w:tr>
      <w:tr w:rsidR="00381F61" w14:paraId="0FF7EEF5" w14:textId="77777777" w:rsidTr="0055579B">
        <w:trPr>
          <w:trHeight w:val="300"/>
          <w:jc w:val="left"/>
        </w:trPr>
        <w:tc>
          <w:tcPr>
            <w:tcW w:w="0" w:type="auto"/>
          </w:tcPr>
          <w:p w14:paraId="2068229E" w14:textId="4E6F44D7" w:rsidR="00381F61" w:rsidRPr="003B2D54" w:rsidRDefault="00381F61" w:rsidP="00381F61">
            <w:pPr>
              <w:ind w:firstLine="0"/>
              <w:jc w:val="left"/>
              <w:rPr>
                <w:lang w:val="en-US"/>
              </w:rPr>
            </w:pPr>
            <w:r w:rsidRPr="008C537F">
              <w:t>organizationName</w:t>
            </w:r>
          </w:p>
        </w:tc>
        <w:tc>
          <w:tcPr>
            <w:tcW w:w="2058" w:type="dxa"/>
          </w:tcPr>
          <w:p w14:paraId="5604BFAB" w14:textId="36874294" w:rsidR="00381F61" w:rsidRDefault="00381F61" w:rsidP="00381F61">
            <w:pPr>
              <w:ind w:firstLine="0"/>
              <w:jc w:val="left"/>
            </w:pPr>
            <w:r>
              <w:t>Private</w:t>
            </w:r>
          </w:p>
        </w:tc>
        <w:tc>
          <w:tcPr>
            <w:tcW w:w="1440" w:type="dxa"/>
          </w:tcPr>
          <w:p w14:paraId="0F39ECC6" w14:textId="5C42B8A2" w:rsidR="00381F61" w:rsidRPr="00945526" w:rsidRDefault="00945526" w:rsidP="00381F61">
            <w:pPr>
              <w:ind w:firstLine="0"/>
              <w:jc w:val="left"/>
            </w:pPr>
            <w:r>
              <w:rPr>
                <w:lang w:val="en-US"/>
              </w:rPr>
              <w:t>Varchar</w:t>
            </w:r>
            <w:r>
              <w:t>(255)</w:t>
            </w:r>
          </w:p>
        </w:tc>
        <w:tc>
          <w:tcPr>
            <w:tcW w:w="3360" w:type="dxa"/>
          </w:tcPr>
          <w:p w14:paraId="3C3D1FC0" w14:textId="04556B2B" w:rsidR="00381F61" w:rsidRPr="00610FEC" w:rsidRDefault="00381F61" w:rsidP="00381F61">
            <w:pPr>
              <w:ind w:firstLine="0"/>
              <w:jc w:val="left"/>
              <w:rPr>
                <w:szCs w:val="26"/>
                <w:lang w:val="en-US"/>
              </w:rPr>
            </w:pPr>
            <w:r>
              <w:rPr>
                <w:szCs w:val="26"/>
                <w:lang w:val="en-US"/>
              </w:rPr>
              <w:t>Tên tổ chức</w:t>
            </w:r>
          </w:p>
        </w:tc>
      </w:tr>
      <w:tr w:rsidR="00381F61" w14:paraId="6C1D8F66" w14:textId="77777777" w:rsidTr="0055579B">
        <w:trPr>
          <w:trHeight w:val="300"/>
          <w:jc w:val="left"/>
        </w:trPr>
        <w:tc>
          <w:tcPr>
            <w:tcW w:w="0" w:type="auto"/>
          </w:tcPr>
          <w:p w14:paraId="16A8033D" w14:textId="13119D9F" w:rsidR="00381F61" w:rsidRPr="008C537F" w:rsidRDefault="00910510" w:rsidP="00381F61">
            <w:pPr>
              <w:ind w:firstLine="0"/>
              <w:jc w:val="left"/>
            </w:pPr>
            <w:r w:rsidRPr="008C537F">
              <w:t>or</w:t>
            </w:r>
            <w:r>
              <w:t>ganizationInfo</w:t>
            </w:r>
          </w:p>
        </w:tc>
        <w:tc>
          <w:tcPr>
            <w:tcW w:w="2058" w:type="dxa"/>
          </w:tcPr>
          <w:p w14:paraId="4690E9B1" w14:textId="14BD3E82" w:rsidR="00381F61" w:rsidRPr="00D71DB3" w:rsidRDefault="00381F61" w:rsidP="00381F61">
            <w:pPr>
              <w:ind w:firstLine="0"/>
              <w:jc w:val="left"/>
              <w:rPr>
                <w:lang w:val="en-US"/>
              </w:rPr>
            </w:pPr>
            <w:r>
              <w:rPr>
                <w:lang w:val="en-US"/>
              </w:rPr>
              <w:t>Private</w:t>
            </w:r>
          </w:p>
        </w:tc>
        <w:tc>
          <w:tcPr>
            <w:tcW w:w="1440" w:type="dxa"/>
          </w:tcPr>
          <w:p w14:paraId="4061FD6C" w14:textId="7739545D" w:rsidR="00381F61" w:rsidRDefault="00910510" w:rsidP="00381F61">
            <w:pPr>
              <w:ind w:firstLine="0"/>
              <w:jc w:val="left"/>
              <w:rPr>
                <w:lang w:val="en-US"/>
              </w:rPr>
            </w:pPr>
            <w:r>
              <w:rPr>
                <w:lang w:val="en-US"/>
              </w:rPr>
              <w:t>Varchar</w:t>
            </w:r>
            <w:r>
              <w:t>(255)</w:t>
            </w:r>
          </w:p>
        </w:tc>
        <w:tc>
          <w:tcPr>
            <w:tcW w:w="3360" w:type="dxa"/>
          </w:tcPr>
          <w:p w14:paraId="0A43F513" w14:textId="61593F98" w:rsidR="00381F61" w:rsidRPr="00910510" w:rsidRDefault="00910510" w:rsidP="00381F61">
            <w:pPr>
              <w:ind w:firstLine="0"/>
              <w:jc w:val="left"/>
              <w:rPr>
                <w:szCs w:val="26"/>
              </w:rPr>
            </w:pPr>
            <w:r>
              <w:rPr>
                <w:szCs w:val="26"/>
                <w:lang w:val="en-US"/>
              </w:rPr>
              <w:t>Thông</w:t>
            </w:r>
            <w:r>
              <w:rPr>
                <w:szCs w:val="26"/>
              </w:rPr>
              <w:t xml:space="preserve"> tin của người tổ chức</w:t>
            </w:r>
          </w:p>
        </w:tc>
      </w:tr>
    </w:tbl>
    <w:p w14:paraId="3596D731" w14:textId="77777777" w:rsidR="00D2578C" w:rsidRDefault="00D2578C" w:rsidP="00D2578C">
      <w:pPr>
        <w:rPr>
          <w:b/>
          <w:bCs/>
          <w:szCs w:val="26"/>
          <w:lang w:val="en-US"/>
        </w:rPr>
      </w:pPr>
      <w:r>
        <w:rPr>
          <w:b/>
          <w:bCs/>
          <w:szCs w:val="26"/>
          <w:lang w:val="en-US"/>
        </w:rPr>
        <w:t>Phương thức:</w:t>
      </w:r>
    </w:p>
    <w:p w14:paraId="0467833E" w14:textId="691572DC" w:rsidR="00437F4A" w:rsidRDefault="00437F4A" w:rsidP="00437F4A">
      <w:pPr>
        <w:pStyle w:val="Chuthich"/>
        <w:keepNext/>
      </w:pPr>
      <w:bookmarkStart w:id="57" w:name="_Toc211632423"/>
      <w:proofErr w:type="spellStart"/>
      <w:r>
        <w:t>Bảng</w:t>
      </w:r>
      <w:proofErr w:type="spellEnd"/>
      <w:r>
        <w:t xml:space="preserve"> </w:t>
      </w:r>
      <w:fldSimple w:instr=" STYLEREF 1 \s ">
        <w:r w:rsidR="00EE0F5B">
          <w:rPr>
            <w:noProof/>
          </w:rPr>
          <w:t>3</w:t>
        </w:r>
      </w:fldSimple>
      <w:r w:rsidR="00A4388F">
        <w:noBreakHyphen/>
      </w:r>
      <w:fldSimple w:instr=" SEQ Bảng \* ARABIC \s 1 ">
        <w:r w:rsidR="00EE0F5B">
          <w:rPr>
            <w:noProof/>
          </w:rPr>
          <w:t>4</w:t>
        </w:r>
      </w:fldSimple>
      <w:r>
        <w:rPr>
          <w:lang w:val="vi-VN"/>
        </w:rPr>
        <w:t xml:space="preserve"> Phương </w:t>
      </w:r>
      <w:r w:rsidR="00FF0438">
        <w:rPr>
          <w:lang w:val="vi-VN"/>
        </w:rPr>
        <w:t>thứ</w:t>
      </w:r>
      <w:r>
        <w:rPr>
          <w:lang w:val="vi-VN"/>
        </w:rPr>
        <w:t>c</w:t>
      </w:r>
      <w:r w:rsidRPr="00FA6485">
        <w:rPr>
          <w:lang w:val="vi-VN"/>
        </w:rPr>
        <w:t>&lt;</w:t>
      </w:r>
      <w:proofErr w:type="spellStart"/>
      <w:r w:rsidRPr="00FA6485">
        <w:rPr>
          <w:lang w:val="vi-VN"/>
        </w:rPr>
        <w:t>Organizer</w:t>
      </w:r>
      <w:proofErr w:type="spellEnd"/>
      <w:r w:rsidRPr="00FA6485">
        <w:rPr>
          <w:lang w:val="vi-VN"/>
        </w:rPr>
        <w:t>&gt;</w:t>
      </w:r>
      <w:bookmarkEnd w:id="57"/>
    </w:p>
    <w:tbl>
      <w:tblPr>
        <w:tblStyle w:val="LiBang"/>
        <w:tblW w:w="8967" w:type="dxa"/>
        <w:jc w:val="left"/>
        <w:tblLook w:val="06A0" w:firstRow="1" w:lastRow="0" w:firstColumn="1" w:lastColumn="0" w:noHBand="1" w:noVBand="1"/>
      </w:tblPr>
      <w:tblGrid>
        <w:gridCol w:w="2945"/>
        <w:gridCol w:w="2068"/>
        <w:gridCol w:w="3954"/>
      </w:tblGrid>
      <w:tr w:rsidR="007665D7" w14:paraId="33CD9E3B" w14:textId="77777777" w:rsidTr="007665D7">
        <w:trPr>
          <w:trHeight w:val="300"/>
          <w:jc w:val="left"/>
        </w:trPr>
        <w:tc>
          <w:tcPr>
            <w:tcW w:w="0" w:type="auto"/>
          </w:tcPr>
          <w:p w14:paraId="76CA3064" w14:textId="77777777" w:rsidR="00D2578C" w:rsidRPr="00A51177" w:rsidRDefault="00D2578C">
            <w:pPr>
              <w:spacing w:before="0" w:beforeAutospacing="0" w:after="0" w:afterAutospacing="0"/>
              <w:ind w:firstLine="0"/>
              <w:jc w:val="center"/>
              <w:rPr>
                <w:lang w:val="en-US"/>
              </w:rPr>
            </w:pPr>
            <w:r>
              <w:rPr>
                <w:b/>
                <w:bCs/>
                <w:lang w:val="en-US"/>
              </w:rPr>
              <w:t>Tên phương thức</w:t>
            </w:r>
          </w:p>
        </w:tc>
        <w:tc>
          <w:tcPr>
            <w:tcW w:w="2068" w:type="dxa"/>
          </w:tcPr>
          <w:p w14:paraId="45AF5201" w14:textId="77777777" w:rsidR="00D2578C" w:rsidRDefault="00D2578C">
            <w:pPr>
              <w:spacing w:before="0" w:beforeAutospacing="0" w:after="0" w:afterAutospacing="0"/>
              <w:ind w:firstLine="0"/>
              <w:jc w:val="center"/>
            </w:pPr>
            <w:r w:rsidRPr="612B0361">
              <w:rPr>
                <w:b/>
                <w:bCs/>
              </w:rPr>
              <w:t>Phạm vi truy cập</w:t>
            </w:r>
          </w:p>
        </w:tc>
        <w:tc>
          <w:tcPr>
            <w:tcW w:w="3954" w:type="dxa"/>
          </w:tcPr>
          <w:p w14:paraId="71E9DCEF" w14:textId="77777777" w:rsidR="00D2578C" w:rsidRDefault="00D2578C">
            <w:pPr>
              <w:spacing w:before="0" w:beforeAutospacing="0" w:after="0" w:afterAutospacing="0"/>
              <w:jc w:val="center"/>
            </w:pPr>
            <w:r w:rsidRPr="612B0361">
              <w:rPr>
                <w:b/>
                <w:bCs/>
              </w:rPr>
              <w:t>Mô tả</w:t>
            </w:r>
          </w:p>
        </w:tc>
      </w:tr>
      <w:tr w:rsidR="007665D7" w14:paraId="1E0324BC" w14:textId="77777777" w:rsidTr="007665D7">
        <w:trPr>
          <w:trHeight w:val="300"/>
          <w:jc w:val="left"/>
        </w:trPr>
        <w:tc>
          <w:tcPr>
            <w:tcW w:w="0" w:type="auto"/>
          </w:tcPr>
          <w:p w14:paraId="4BC681B8" w14:textId="5AD68D7C" w:rsidR="00D2578C" w:rsidRPr="004C538A" w:rsidRDefault="004C538A">
            <w:pPr>
              <w:ind w:firstLine="0"/>
              <w:jc w:val="left"/>
              <w:rPr>
                <w:szCs w:val="26"/>
                <w:lang w:val="en-US"/>
              </w:rPr>
            </w:pPr>
            <w:r>
              <w:rPr>
                <w:szCs w:val="26"/>
                <w:lang w:val="en-US"/>
              </w:rPr>
              <w:t>HuySuKien()</w:t>
            </w:r>
          </w:p>
        </w:tc>
        <w:tc>
          <w:tcPr>
            <w:tcW w:w="2068" w:type="dxa"/>
          </w:tcPr>
          <w:p w14:paraId="196B4EDB" w14:textId="77777777" w:rsidR="00D2578C" w:rsidRPr="00D1560B" w:rsidRDefault="00D2578C">
            <w:pPr>
              <w:ind w:firstLine="0"/>
              <w:jc w:val="left"/>
              <w:rPr>
                <w:lang w:val="en-US"/>
              </w:rPr>
            </w:pPr>
            <w:r>
              <w:rPr>
                <w:lang w:val="en-US"/>
              </w:rPr>
              <w:t>public</w:t>
            </w:r>
          </w:p>
        </w:tc>
        <w:tc>
          <w:tcPr>
            <w:tcW w:w="3954" w:type="dxa"/>
          </w:tcPr>
          <w:p w14:paraId="44BCE753" w14:textId="53D3D5BE" w:rsidR="00D2578C" w:rsidRPr="00C92CBD" w:rsidRDefault="004C538A">
            <w:pPr>
              <w:ind w:firstLine="0"/>
              <w:jc w:val="left"/>
              <w:rPr>
                <w:szCs w:val="26"/>
                <w:lang w:val="en-US"/>
              </w:rPr>
            </w:pPr>
            <w:r>
              <w:rPr>
                <w:szCs w:val="26"/>
                <w:lang w:val="en-US"/>
              </w:rPr>
              <w:t>Hủy bỏ sự kiện, nếu sự kiện đã được phát hành thì không cho hủy</w:t>
            </w:r>
          </w:p>
        </w:tc>
      </w:tr>
      <w:tr w:rsidR="00D2578C" w14:paraId="3BAE34FE" w14:textId="77777777" w:rsidTr="007665D7">
        <w:trPr>
          <w:trHeight w:val="300"/>
          <w:jc w:val="left"/>
        </w:trPr>
        <w:tc>
          <w:tcPr>
            <w:tcW w:w="0" w:type="auto"/>
          </w:tcPr>
          <w:p w14:paraId="79A50201" w14:textId="4DE1C35C" w:rsidR="00D2578C" w:rsidRPr="00CA1707" w:rsidRDefault="007665D7">
            <w:pPr>
              <w:ind w:firstLine="0"/>
              <w:jc w:val="left"/>
              <w:rPr>
                <w:szCs w:val="26"/>
                <w:lang w:val="en-US"/>
              </w:rPr>
            </w:pPr>
            <w:r>
              <w:rPr>
                <w:szCs w:val="26"/>
                <w:lang w:val="en-US"/>
              </w:rPr>
              <w:t>DatLich</w:t>
            </w:r>
            <w:r w:rsidR="00BB3E9B">
              <w:rPr>
                <w:szCs w:val="26"/>
                <w:lang w:val="en-US"/>
              </w:rPr>
              <w:t>PhatHanhSuKien()</w:t>
            </w:r>
          </w:p>
        </w:tc>
        <w:tc>
          <w:tcPr>
            <w:tcW w:w="2068" w:type="dxa"/>
          </w:tcPr>
          <w:p w14:paraId="4A4AEC08" w14:textId="77777777" w:rsidR="00D2578C" w:rsidRDefault="00D2578C">
            <w:pPr>
              <w:ind w:firstLine="0"/>
              <w:jc w:val="left"/>
              <w:rPr>
                <w:lang w:val="en-US"/>
              </w:rPr>
            </w:pPr>
            <w:r>
              <w:rPr>
                <w:lang w:val="en-US"/>
              </w:rPr>
              <w:t>public</w:t>
            </w:r>
          </w:p>
        </w:tc>
        <w:tc>
          <w:tcPr>
            <w:tcW w:w="3954" w:type="dxa"/>
          </w:tcPr>
          <w:p w14:paraId="374DB890" w14:textId="1AC3522C" w:rsidR="00D2578C" w:rsidRPr="00F17F71" w:rsidRDefault="007665D7">
            <w:pPr>
              <w:ind w:firstLine="0"/>
              <w:jc w:val="left"/>
              <w:rPr>
                <w:szCs w:val="26"/>
                <w:lang w:val="en-US"/>
              </w:rPr>
            </w:pPr>
            <w:r>
              <w:rPr>
                <w:szCs w:val="26"/>
                <w:lang w:val="en-US"/>
              </w:rPr>
              <w:t>Đặt lịch phát hành sự kiện</w:t>
            </w:r>
          </w:p>
        </w:tc>
      </w:tr>
    </w:tbl>
    <w:p w14:paraId="59959948" w14:textId="77777777" w:rsidR="00D2578C" w:rsidRPr="00D2578C" w:rsidRDefault="00D2578C" w:rsidP="00D2578C"/>
    <w:p w14:paraId="40E5ABB7" w14:textId="3B5993B9" w:rsidR="0059174D" w:rsidRDefault="005918CA" w:rsidP="0059174D">
      <w:pPr>
        <w:pStyle w:val="u3"/>
        <w:rPr>
          <w:lang w:val="en-US"/>
        </w:rPr>
      </w:pPr>
      <w:bookmarkStart w:id="58" w:name="_Toc211632468"/>
      <w:r>
        <w:rPr>
          <w:lang w:val="en-US"/>
        </w:rPr>
        <w:t>Lớp</w:t>
      </w:r>
      <w:r w:rsidR="00E91A36">
        <w:rPr>
          <w:lang w:val="en-US"/>
        </w:rPr>
        <w:t xml:space="preserve"> </w:t>
      </w:r>
      <w:r w:rsidR="0020454C">
        <w:rPr>
          <w:lang w:val="en-US"/>
        </w:rPr>
        <w:t>&lt;</w:t>
      </w:r>
      <w:r w:rsidR="00E91A36" w:rsidRPr="00E91A36">
        <w:t>Event</w:t>
      </w:r>
      <w:r w:rsidR="0020454C">
        <w:rPr>
          <w:lang w:val="en-US"/>
        </w:rPr>
        <w:t>&gt;</w:t>
      </w:r>
      <w:bookmarkEnd w:id="58"/>
    </w:p>
    <w:p w14:paraId="3B1B9441" w14:textId="38510704" w:rsidR="00240672" w:rsidRPr="00ED0CF3" w:rsidRDefault="00240672" w:rsidP="00240672">
      <w:pPr>
        <w:rPr>
          <w:lang w:val="en-US"/>
        </w:rPr>
      </w:pPr>
      <w:r w:rsidRPr="10A53E63">
        <w:rPr>
          <w:b/>
          <w:bCs/>
          <w:szCs w:val="26"/>
        </w:rPr>
        <w:t>Mục đích:</w:t>
      </w:r>
      <w:r w:rsidRPr="10A53E63">
        <w:rPr>
          <w:szCs w:val="26"/>
        </w:rPr>
        <w:t xml:space="preserve"> </w:t>
      </w:r>
      <w:r w:rsidR="00ED0CF3">
        <w:rPr>
          <w:szCs w:val="26"/>
          <w:lang w:val="en-US"/>
        </w:rPr>
        <w:t>Biểu diễn cho một sự kiện cụ thể.</w:t>
      </w:r>
    </w:p>
    <w:p w14:paraId="54D66E3A" w14:textId="77777777" w:rsidR="00862F71" w:rsidRDefault="00240672" w:rsidP="00862F71">
      <w:pPr>
        <w:rPr>
          <w:szCs w:val="26"/>
          <w:lang w:val="en-US"/>
        </w:rPr>
      </w:pPr>
      <w:r w:rsidRPr="2AA9B059">
        <w:rPr>
          <w:b/>
          <w:bCs/>
          <w:szCs w:val="26"/>
        </w:rPr>
        <w:t>Quan hệ:</w:t>
      </w:r>
      <w:r w:rsidRPr="2AA9B059">
        <w:rPr>
          <w:szCs w:val="26"/>
        </w:rPr>
        <w:t xml:space="preserve"> </w:t>
      </w:r>
    </w:p>
    <w:p w14:paraId="43F19EC3" w14:textId="3F12F1E3" w:rsidR="00862F71" w:rsidRPr="00862F71" w:rsidRDefault="00862F71" w:rsidP="00862F71">
      <w:pPr>
        <w:pStyle w:val="oancuaDanhsach"/>
        <w:numPr>
          <w:ilvl w:val="0"/>
          <w:numId w:val="45"/>
        </w:numPr>
        <w:rPr>
          <w:szCs w:val="26"/>
          <w:lang w:val="en-US"/>
        </w:rPr>
      </w:pPr>
      <w:r w:rsidRPr="00862F71">
        <w:rPr>
          <w:szCs w:val="26"/>
          <w:lang w:val="en-US"/>
        </w:rPr>
        <w:t>Mỗi Event liên kết với 1 Organizer.</w:t>
      </w:r>
    </w:p>
    <w:p w14:paraId="27648724" w14:textId="24A1CEF8" w:rsidR="00862F71" w:rsidRPr="00862F71" w:rsidRDefault="00862F71" w:rsidP="00862F71">
      <w:pPr>
        <w:pStyle w:val="oancuaDanhsach"/>
        <w:numPr>
          <w:ilvl w:val="0"/>
          <w:numId w:val="45"/>
        </w:numPr>
        <w:rPr>
          <w:szCs w:val="26"/>
          <w:lang w:val="en-US"/>
        </w:rPr>
      </w:pPr>
      <w:r w:rsidRPr="00862F71">
        <w:rPr>
          <w:szCs w:val="26"/>
          <w:lang w:val="en-US"/>
        </w:rPr>
        <w:t>Mỗi Event có 1 Venue</w:t>
      </w:r>
      <w:r w:rsidR="00B47220">
        <w:rPr>
          <w:szCs w:val="26"/>
          <w:lang w:val="en-US"/>
        </w:rPr>
        <w:t xml:space="preserve"> (</w:t>
      </w:r>
      <w:r w:rsidR="000C0BBB">
        <w:rPr>
          <w:szCs w:val="26"/>
          <w:lang w:val="en-US"/>
        </w:rPr>
        <w:t>Địa điểm</w:t>
      </w:r>
      <w:r w:rsidR="00B47220">
        <w:rPr>
          <w:szCs w:val="26"/>
          <w:lang w:val="en-US"/>
        </w:rPr>
        <w:t xml:space="preserve"> tổ chức)</w:t>
      </w:r>
      <w:r w:rsidRPr="00862F71">
        <w:rPr>
          <w:szCs w:val="26"/>
          <w:lang w:val="en-US"/>
        </w:rPr>
        <w:t>.</w:t>
      </w:r>
    </w:p>
    <w:p w14:paraId="56A143EC" w14:textId="25E42158" w:rsidR="00862F71" w:rsidRPr="00862F71" w:rsidRDefault="00862F71" w:rsidP="00862F71">
      <w:pPr>
        <w:pStyle w:val="oancuaDanhsach"/>
        <w:numPr>
          <w:ilvl w:val="0"/>
          <w:numId w:val="45"/>
        </w:numPr>
        <w:rPr>
          <w:szCs w:val="26"/>
          <w:lang w:val="en-US"/>
        </w:rPr>
      </w:pPr>
      <w:r w:rsidRPr="00862F71">
        <w:rPr>
          <w:szCs w:val="26"/>
          <w:lang w:val="en-US"/>
        </w:rPr>
        <w:t>Mỗi Event có nhiều TicketType (1..*)</w:t>
      </w:r>
    </w:p>
    <w:p w14:paraId="7BB41950" w14:textId="77777777" w:rsidR="00240672" w:rsidRDefault="00240672" w:rsidP="00240672">
      <w:pPr>
        <w:rPr>
          <w:b/>
          <w:bCs/>
          <w:szCs w:val="26"/>
          <w:lang w:val="en-US"/>
        </w:rPr>
      </w:pPr>
      <w:r w:rsidRPr="00405588">
        <w:rPr>
          <w:b/>
          <w:bCs/>
          <w:szCs w:val="26"/>
        </w:rPr>
        <w:t xml:space="preserve">Thuộc tính: </w:t>
      </w:r>
      <w:r w:rsidRPr="00405588">
        <w:rPr>
          <w:b/>
          <w:bCs/>
          <w:szCs w:val="26"/>
        </w:rPr>
        <w:tab/>
      </w:r>
    </w:p>
    <w:p w14:paraId="473C05FA" w14:textId="77777777" w:rsidR="00240672" w:rsidRPr="00E74F31" w:rsidRDefault="00240672" w:rsidP="00240672">
      <w:pPr>
        <w:rPr>
          <w:b/>
          <w:bCs/>
          <w:szCs w:val="26"/>
          <w:lang w:val="en-US"/>
        </w:rPr>
      </w:pPr>
    </w:p>
    <w:p w14:paraId="1EAEE3AA" w14:textId="2369A06E" w:rsidR="00FF0438" w:rsidRDefault="00FF0438" w:rsidP="00FF0438">
      <w:pPr>
        <w:pStyle w:val="Chuthich"/>
        <w:keepNext/>
      </w:pPr>
      <w:bookmarkStart w:id="59" w:name="_Toc211632424"/>
      <w:proofErr w:type="spellStart"/>
      <w:r>
        <w:lastRenderedPageBreak/>
        <w:t>Bảng</w:t>
      </w:r>
      <w:proofErr w:type="spellEnd"/>
      <w:r>
        <w:t xml:space="preserve"> </w:t>
      </w:r>
      <w:fldSimple w:instr=" STYLEREF 1 \s ">
        <w:r w:rsidR="00EE0F5B">
          <w:rPr>
            <w:noProof/>
          </w:rPr>
          <w:t>3</w:t>
        </w:r>
      </w:fldSimple>
      <w:r w:rsidR="00A4388F">
        <w:noBreakHyphen/>
      </w:r>
      <w:fldSimple w:instr=" SEQ Bảng \* ARABIC \s 1 ">
        <w:r w:rsidR="00EE0F5B">
          <w:rPr>
            <w:noProof/>
          </w:rPr>
          <w:t>5</w:t>
        </w:r>
      </w:fldSimple>
      <w:r>
        <w:rPr>
          <w:noProof/>
          <w:lang w:val="vi-VN"/>
        </w:rPr>
        <w:t xml:space="preserve"> Thuộc tính</w:t>
      </w:r>
      <w:r w:rsidRPr="00EE410D">
        <w:rPr>
          <w:noProof/>
          <w:lang w:val="vi-VN"/>
        </w:rPr>
        <w:t>&lt;Event&gt;</w:t>
      </w:r>
      <w:bookmarkEnd w:id="59"/>
    </w:p>
    <w:tbl>
      <w:tblPr>
        <w:tblStyle w:val="LiBang"/>
        <w:tblW w:w="8907" w:type="dxa"/>
        <w:jc w:val="left"/>
        <w:tblLook w:val="06A0" w:firstRow="1" w:lastRow="0" w:firstColumn="1" w:lastColumn="0" w:noHBand="1" w:noVBand="1"/>
      </w:tblPr>
      <w:tblGrid>
        <w:gridCol w:w="2108"/>
        <w:gridCol w:w="2016"/>
        <w:gridCol w:w="1515"/>
        <w:gridCol w:w="3268"/>
      </w:tblGrid>
      <w:tr w:rsidR="00A0336A" w14:paraId="40BBA88B" w14:textId="77777777" w:rsidTr="00C50D40">
        <w:trPr>
          <w:trHeight w:val="300"/>
          <w:jc w:val="left"/>
        </w:trPr>
        <w:tc>
          <w:tcPr>
            <w:tcW w:w="0" w:type="auto"/>
          </w:tcPr>
          <w:p w14:paraId="64BE21A8" w14:textId="77777777" w:rsidR="00240672" w:rsidRDefault="00240672">
            <w:pPr>
              <w:spacing w:before="0" w:beforeAutospacing="0" w:after="0" w:afterAutospacing="0"/>
              <w:ind w:firstLine="0"/>
              <w:jc w:val="center"/>
            </w:pPr>
            <w:r w:rsidRPr="612B0361">
              <w:rPr>
                <w:b/>
                <w:bCs/>
              </w:rPr>
              <w:t>Tên thuộc tính</w:t>
            </w:r>
          </w:p>
        </w:tc>
        <w:tc>
          <w:tcPr>
            <w:tcW w:w="2016" w:type="dxa"/>
          </w:tcPr>
          <w:p w14:paraId="6D1E2210" w14:textId="77777777" w:rsidR="00240672" w:rsidRDefault="00240672">
            <w:pPr>
              <w:spacing w:before="0" w:beforeAutospacing="0" w:after="0" w:afterAutospacing="0"/>
              <w:ind w:firstLine="0"/>
              <w:jc w:val="center"/>
            </w:pPr>
            <w:r w:rsidRPr="612B0361">
              <w:rPr>
                <w:b/>
                <w:bCs/>
              </w:rPr>
              <w:t>Phạm vi truy cập</w:t>
            </w:r>
          </w:p>
        </w:tc>
        <w:tc>
          <w:tcPr>
            <w:tcW w:w="1515" w:type="dxa"/>
          </w:tcPr>
          <w:p w14:paraId="380DBF91" w14:textId="77777777" w:rsidR="00240672" w:rsidRDefault="00240672">
            <w:pPr>
              <w:spacing w:before="0" w:beforeAutospacing="0" w:after="0" w:afterAutospacing="0"/>
              <w:ind w:firstLine="0"/>
              <w:jc w:val="center"/>
            </w:pPr>
            <w:r w:rsidRPr="612B0361">
              <w:rPr>
                <w:b/>
                <w:bCs/>
              </w:rPr>
              <w:t>Kiểu dữ liệu</w:t>
            </w:r>
          </w:p>
        </w:tc>
        <w:tc>
          <w:tcPr>
            <w:tcW w:w="3268" w:type="dxa"/>
          </w:tcPr>
          <w:p w14:paraId="027AEBFB" w14:textId="77777777" w:rsidR="00240672" w:rsidRDefault="00240672">
            <w:pPr>
              <w:spacing w:before="0" w:beforeAutospacing="0" w:after="0" w:afterAutospacing="0"/>
              <w:jc w:val="center"/>
            </w:pPr>
            <w:r w:rsidRPr="612B0361">
              <w:rPr>
                <w:b/>
                <w:bCs/>
              </w:rPr>
              <w:t>Mô tả</w:t>
            </w:r>
          </w:p>
        </w:tc>
      </w:tr>
      <w:tr w:rsidR="00A0336A" w14:paraId="72D3747D" w14:textId="77777777" w:rsidTr="00C50D40">
        <w:trPr>
          <w:trHeight w:val="300"/>
          <w:jc w:val="left"/>
        </w:trPr>
        <w:tc>
          <w:tcPr>
            <w:tcW w:w="0" w:type="auto"/>
          </w:tcPr>
          <w:p w14:paraId="7A3DA45A" w14:textId="2DF51B6C" w:rsidR="00240672" w:rsidRPr="003B2D54" w:rsidRDefault="002C256F">
            <w:pPr>
              <w:ind w:firstLine="0"/>
              <w:jc w:val="left"/>
              <w:rPr>
                <w:lang w:val="en-US"/>
              </w:rPr>
            </w:pPr>
            <w:r w:rsidRPr="002C256F">
              <w:t>eventId</w:t>
            </w:r>
          </w:p>
        </w:tc>
        <w:tc>
          <w:tcPr>
            <w:tcW w:w="2016" w:type="dxa"/>
          </w:tcPr>
          <w:p w14:paraId="29D708F5" w14:textId="77777777" w:rsidR="00240672" w:rsidRDefault="00240672">
            <w:pPr>
              <w:ind w:firstLine="0"/>
              <w:jc w:val="left"/>
            </w:pPr>
            <w:r>
              <w:t>private</w:t>
            </w:r>
          </w:p>
        </w:tc>
        <w:tc>
          <w:tcPr>
            <w:tcW w:w="1515" w:type="dxa"/>
          </w:tcPr>
          <w:p w14:paraId="397F6703" w14:textId="76E9A75F" w:rsidR="00240672" w:rsidRPr="00610FEC" w:rsidRDefault="002C256F">
            <w:pPr>
              <w:ind w:firstLine="0"/>
              <w:jc w:val="left"/>
              <w:rPr>
                <w:lang w:val="en-US"/>
              </w:rPr>
            </w:pPr>
            <w:r>
              <w:rPr>
                <w:lang w:val="en-US"/>
              </w:rPr>
              <w:t>int</w:t>
            </w:r>
          </w:p>
        </w:tc>
        <w:tc>
          <w:tcPr>
            <w:tcW w:w="3268" w:type="dxa"/>
          </w:tcPr>
          <w:p w14:paraId="679FA6EB" w14:textId="47316447" w:rsidR="00240672" w:rsidRPr="00610FEC" w:rsidRDefault="002C256F">
            <w:pPr>
              <w:ind w:firstLine="0"/>
              <w:jc w:val="left"/>
              <w:rPr>
                <w:szCs w:val="26"/>
                <w:lang w:val="en-US"/>
              </w:rPr>
            </w:pPr>
            <w:r>
              <w:rPr>
                <w:szCs w:val="26"/>
                <w:lang w:val="en-US"/>
              </w:rPr>
              <w:t>ID sự kiện</w:t>
            </w:r>
          </w:p>
        </w:tc>
      </w:tr>
      <w:tr w:rsidR="00240672" w14:paraId="29BB5B93" w14:textId="77777777" w:rsidTr="00C50D40">
        <w:trPr>
          <w:trHeight w:val="300"/>
          <w:jc w:val="left"/>
        </w:trPr>
        <w:tc>
          <w:tcPr>
            <w:tcW w:w="0" w:type="auto"/>
          </w:tcPr>
          <w:p w14:paraId="3528C790" w14:textId="7FB19BEB" w:rsidR="00240672" w:rsidRPr="00351A96" w:rsidRDefault="00A0153F">
            <w:pPr>
              <w:ind w:firstLine="0"/>
              <w:jc w:val="left"/>
              <w:rPr>
                <w:lang w:val="en-US"/>
              </w:rPr>
            </w:pPr>
            <w:r>
              <w:rPr>
                <w:lang w:val="en-US"/>
              </w:rPr>
              <w:t>T</w:t>
            </w:r>
            <w:r w:rsidR="00351A96">
              <w:rPr>
                <w:lang w:val="en-US"/>
              </w:rPr>
              <w:t>itle</w:t>
            </w:r>
          </w:p>
        </w:tc>
        <w:tc>
          <w:tcPr>
            <w:tcW w:w="2016" w:type="dxa"/>
          </w:tcPr>
          <w:p w14:paraId="787CA55E" w14:textId="77777777" w:rsidR="00240672" w:rsidRPr="00D71DB3" w:rsidRDefault="00240672">
            <w:pPr>
              <w:ind w:firstLine="0"/>
              <w:jc w:val="left"/>
              <w:rPr>
                <w:lang w:val="en-US"/>
              </w:rPr>
            </w:pPr>
            <w:r>
              <w:rPr>
                <w:lang w:val="en-US"/>
              </w:rPr>
              <w:t>private</w:t>
            </w:r>
          </w:p>
        </w:tc>
        <w:tc>
          <w:tcPr>
            <w:tcW w:w="1515" w:type="dxa"/>
          </w:tcPr>
          <w:p w14:paraId="60E100FB" w14:textId="522A2AD7" w:rsidR="00240672" w:rsidRDefault="00BE2430">
            <w:pPr>
              <w:ind w:firstLine="0"/>
              <w:jc w:val="left"/>
              <w:rPr>
                <w:lang w:val="en-US"/>
              </w:rPr>
            </w:pPr>
            <w:r>
              <w:rPr>
                <w:lang w:val="en-US"/>
              </w:rPr>
              <w:t>Varchar</w:t>
            </w:r>
            <w:r>
              <w:t>(255)</w:t>
            </w:r>
          </w:p>
        </w:tc>
        <w:tc>
          <w:tcPr>
            <w:tcW w:w="3268" w:type="dxa"/>
          </w:tcPr>
          <w:p w14:paraId="32EF8483" w14:textId="51F23814" w:rsidR="00240672" w:rsidRDefault="00351A96">
            <w:pPr>
              <w:ind w:firstLine="0"/>
              <w:jc w:val="left"/>
              <w:rPr>
                <w:szCs w:val="26"/>
                <w:lang w:val="en-US"/>
              </w:rPr>
            </w:pPr>
            <w:r>
              <w:rPr>
                <w:szCs w:val="26"/>
                <w:lang w:val="en-US"/>
              </w:rPr>
              <w:t xml:space="preserve">Tiêu </w:t>
            </w:r>
            <w:r w:rsidR="001A42DE">
              <w:rPr>
                <w:szCs w:val="26"/>
                <w:lang w:val="en-US"/>
              </w:rPr>
              <w:t>đề của sự kiện</w:t>
            </w:r>
          </w:p>
        </w:tc>
      </w:tr>
      <w:tr w:rsidR="00D80EA3" w14:paraId="18ED6138" w14:textId="77777777" w:rsidTr="00C50D40">
        <w:trPr>
          <w:trHeight w:val="300"/>
          <w:jc w:val="left"/>
        </w:trPr>
        <w:tc>
          <w:tcPr>
            <w:tcW w:w="0" w:type="auto"/>
          </w:tcPr>
          <w:p w14:paraId="77C6D236" w14:textId="14257FF8" w:rsidR="00D80EA3" w:rsidRPr="00D80EA3" w:rsidRDefault="00D80EA3">
            <w:pPr>
              <w:ind w:firstLine="0"/>
              <w:jc w:val="left"/>
              <w:rPr>
                <w:lang w:val="en-US"/>
              </w:rPr>
            </w:pPr>
            <w:r>
              <w:rPr>
                <w:lang w:val="en-US"/>
              </w:rPr>
              <w:t>startTime</w:t>
            </w:r>
          </w:p>
        </w:tc>
        <w:tc>
          <w:tcPr>
            <w:tcW w:w="2016" w:type="dxa"/>
          </w:tcPr>
          <w:p w14:paraId="217B54B6" w14:textId="4E8D05F4" w:rsidR="00D80EA3" w:rsidRDefault="00D80EA3">
            <w:pPr>
              <w:ind w:firstLine="0"/>
              <w:jc w:val="left"/>
              <w:rPr>
                <w:lang w:val="en-US"/>
              </w:rPr>
            </w:pPr>
            <w:r>
              <w:rPr>
                <w:lang w:val="en-US"/>
              </w:rPr>
              <w:t>private</w:t>
            </w:r>
          </w:p>
        </w:tc>
        <w:tc>
          <w:tcPr>
            <w:tcW w:w="1515" w:type="dxa"/>
          </w:tcPr>
          <w:p w14:paraId="136D7D99" w14:textId="399C5C42" w:rsidR="00D80EA3" w:rsidRDefault="002047CD">
            <w:pPr>
              <w:ind w:firstLine="0"/>
              <w:jc w:val="left"/>
              <w:rPr>
                <w:lang w:val="en-US"/>
              </w:rPr>
            </w:pPr>
            <w:r>
              <w:rPr>
                <w:lang w:val="en-US"/>
              </w:rPr>
              <w:t>Timestamp</w:t>
            </w:r>
          </w:p>
        </w:tc>
        <w:tc>
          <w:tcPr>
            <w:tcW w:w="3268" w:type="dxa"/>
          </w:tcPr>
          <w:p w14:paraId="6A7801E3" w14:textId="3804220C" w:rsidR="00D80EA3" w:rsidRDefault="00B93B5D">
            <w:pPr>
              <w:ind w:firstLine="0"/>
              <w:jc w:val="left"/>
              <w:rPr>
                <w:szCs w:val="26"/>
                <w:lang w:val="en-US"/>
              </w:rPr>
            </w:pPr>
            <w:r>
              <w:rPr>
                <w:szCs w:val="26"/>
                <w:lang w:val="en-US"/>
              </w:rPr>
              <w:t>Thời gian bắt đầu sự kiện</w:t>
            </w:r>
          </w:p>
        </w:tc>
      </w:tr>
      <w:tr w:rsidR="00B93B5D" w14:paraId="1AB52940" w14:textId="77777777" w:rsidTr="00C50D40">
        <w:trPr>
          <w:trHeight w:val="300"/>
          <w:jc w:val="left"/>
        </w:trPr>
        <w:tc>
          <w:tcPr>
            <w:tcW w:w="0" w:type="auto"/>
          </w:tcPr>
          <w:p w14:paraId="6C044920" w14:textId="5FA90B6B" w:rsidR="00B93B5D" w:rsidRDefault="00B93B5D" w:rsidP="00B93B5D">
            <w:pPr>
              <w:ind w:firstLine="0"/>
              <w:jc w:val="left"/>
              <w:rPr>
                <w:lang w:val="en-US"/>
              </w:rPr>
            </w:pPr>
            <w:r>
              <w:rPr>
                <w:lang w:val="en-US"/>
              </w:rPr>
              <w:t>endTime</w:t>
            </w:r>
          </w:p>
        </w:tc>
        <w:tc>
          <w:tcPr>
            <w:tcW w:w="2016" w:type="dxa"/>
          </w:tcPr>
          <w:p w14:paraId="7B763EFE" w14:textId="14EF2A8B" w:rsidR="00B93B5D" w:rsidRDefault="00B93B5D" w:rsidP="00B93B5D">
            <w:pPr>
              <w:ind w:firstLine="0"/>
              <w:jc w:val="left"/>
              <w:rPr>
                <w:lang w:val="en-US"/>
              </w:rPr>
            </w:pPr>
            <w:r>
              <w:rPr>
                <w:lang w:val="en-US"/>
              </w:rPr>
              <w:t>private</w:t>
            </w:r>
          </w:p>
        </w:tc>
        <w:tc>
          <w:tcPr>
            <w:tcW w:w="1515" w:type="dxa"/>
          </w:tcPr>
          <w:p w14:paraId="025B858C" w14:textId="571B4E1E" w:rsidR="00B93B5D" w:rsidRDefault="002047CD" w:rsidP="00B93B5D">
            <w:pPr>
              <w:ind w:firstLine="0"/>
              <w:jc w:val="left"/>
              <w:rPr>
                <w:lang w:val="en-US"/>
              </w:rPr>
            </w:pPr>
            <w:r>
              <w:rPr>
                <w:lang w:val="en-US"/>
              </w:rPr>
              <w:t>Timestamp</w:t>
            </w:r>
          </w:p>
        </w:tc>
        <w:tc>
          <w:tcPr>
            <w:tcW w:w="3268" w:type="dxa"/>
          </w:tcPr>
          <w:p w14:paraId="0C1EF54C" w14:textId="6117EA56" w:rsidR="00B93B5D" w:rsidRDefault="00B93B5D" w:rsidP="00B93B5D">
            <w:pPr>
              <w:ind w:firstLine="0"/>
              <w:jc w:val="left"/>
              <w:rPr>
                <w:szCs w:val="26"/>
                <w:lang w:val="en-US"/>
              </w:rPr>
            </w:pPr>
            <w:r>
              <w:rPr>
                <w:szCs w:val="26"/>
                <w:lang w:val="en-US"/>
              </w:rPr>
              <w:t>Thời gian kết thúc sự kiện</w:t>
            </w:r>
          </w:p>
        </w:tc>
      </w:tr>
      <w:tr w:rsidR="00A0336A" w14:paraId="7F0846C0" w14:textId="77777777" w:rsidTr="00C50D40">
        <w:trPr>
          <w:trHeight w:val="300"/>
          <w:jc w:val="left"/>
        </w:trPr>
        <w:tc>
          <w:tcPr>
            <w:tcW w:w="0" w:type="auto"/>
          </w:tcPr>
          <w:p w14:paraId="5A3AA046" w14:textId="4E4F9A3B" w:rsidR="00A0336A" w:rsidRDefault="004E753F" w:rsidP="00B93B5D">
            <w:pPr>
              <w:ind w:firstLine="0"/>
              <w:jc w:val="left"/>
              <w:rPr>
                <w:lang w:val="en-US"/>
              </w:rPr>
            </w:pPr>
            <w:r>
              <w:rPr>
                <w:lang w:val="en-US"/>
              </w:rPr>
              <w:t>status</w:t>
            </w:r>
          </w:p>
        </w:tc>
        <w:tc>
          <w:tcPr>
            <w:tcW w:w="2016" w:type="dxa"/>
          </w:tcPr>
          <w:p w14:paraId="16238E6D" w14:textId="2FA73733" w:rsidR="00A0336A" w:rsidRDefault="004E753F" w:rsidP="00B93B5D">
            <w:pPr>
              <w:ind w:firstLine="0"/>
              <w:jc w:val="left"/>
              <w:rPr>
                <w:lang w:val="en-US"/>
              </w:rPr>
            </w:pPr>
            <w:r>
              <w:rPr>
                <w:lang w:val="en-US"/>
              </w:rPr>
              <w:t>private</w:t>
            </w:r>
          </w:p>
        </w:tc>
        <w:tc>
          <w:tcPr>
            <w:tcW w:w="1515" w:type="dxa"/>
          </w:tcPr>
          <w:p w14:paraId="6D1B9BC6" w14:textId="035DD989" w:rsidR="00A0336A" w:rsidRPr="00F01B2E" w:rsidRDefault="00F01B2E" w:rsidP="00B93B5D">
            <w:pPr>
              <w:ind w:firstLine="0"/>
              <w:jc w:val="left"/>
            </w:pPr>
            <w:r>
              <w:rPr>
                <w:lang w:val="en-US"/>
              </w:rPr>
              <w:t>Enum</w:t>
            </w:r>
            <w:r>
              <w:t>[]</w:t>
            </w:r>
          </w:p>
        </w:tc>
        <w:tc>
          <w:tcPr>
            <w:tcW w:w="3268" w:type="dxa"/>
          </w:tcPr>
          <w:p w14:paraId="5733F343" w14:textId="08B2E215" w:rsidR="00A0336A" w:rsidRDefault="004E753F" w:rsidP="00B93B5D">
            <w:pPr>
              <w:ind w:firstLine="0"/>
              <w:jc w:val="left"/>
              <w:rPr>
                <w:szCs w:val="26"/>
                <w:lang w:val="en-US"/>
              </w:rPr>
            </w:pPr>
            <w:r>
              <w:rPr>
                <w:szCs w:val="26"/>
                <w:lang w:val="en-US"/>
              </w:rPr>
              <w:t>Tình trạng sự kiện, ví dụ ( Chưa phát hành</w:t>
            </w:r>
            <w:r w:rsidR="00EF3DBD">
              <w:rPr>
                <w:szCs w:val="26"/>
                <w:lang w:val="en-US"/>
              </w:rPr>
              <w:t xml:space="preserve">, </w:t>
            </w:r>
            <w:r w:rsidR="00235B95">
              <w:rPr>
                <w:szCs w:val="26"/>
                <w:lang w:val="en-US"/>
              </w:rPr>
              <w:t>Mở bán vé, Đang diễn ra)</w:t>
            </w:r>
          </w:p>
        </w:tc>
      </w:tr>
      <w:tr w:rsidR="00236450" w14:paraId="176C50FE" w14:textId="77777777" w:rsidTr="00C50D40">
        <w:trPr>
          <w:trHeight w:val="300"/>
          <w:jc w:val="left"/>
        </w:trPr>
        <w:tc>
          <w:tcPr>
            <w:tcW w:w="0" w:type="auto"/>
          </w:tcPr>
          <w:p w14:paraId="354A77A6" w14:textId="10177331" w:rsidR="00236450" w:rsidRDefault="00236450" w:rsidP="00B93B5D">
            <w:pPr>
              <w:ind w:firstLine="0"/>
              <w:jc w:val="left"/>
              <w:rPr>
                <w:lang w:val="en-US"/>
              </w:rPr>
            </w:pPr>
            <w:r>
              <w:rPr>
                <w:lang w:val="en-US"/>
              </w:rPr>
              <w:t>eventImage</w:t>
            </w:r>
          </w:p>
        </w:tc>
        <w:tc>
          <w:tcPr>
            <w:tcW w:w="2016" w:type="dxa"/>
          </w:tcPr>
          <w:p w14:paraId="04DCFC6A" w14:textId="622A8624" w:rsidR="00236450" w:rsidRDefault="00236450" w:rsidP="00B93B5D">
            <w:pPr>
              <w:ind w:firstLine="0"/>
              <w:jc w:val="left"/>
              <w:rPr>
                <w:lang w:val="en-US"/>
              </w:rPr>
            </w:pPr>
            <w:r>
              <w:rPr>
                <w:lang w:val="en-US"/>
              </w:rPr>
              <w:t>private</w:t>
            </w:r>
          </w:p>
        </w:tc>
        <w:tc>
          <w:tcPr>
            <w:tcW w:w="1515" w:type="dxa"/>
          </w:tcPr>
          <w:p w14:paraId="2CCC3192" w14:textId="36BA5764" w:rsidR="00236450" w:rsidRDefault="00BE2430" w:rsidP="00B93B5D">
            <w:pPr>
              <w:ind w:firstLine="0"/>
              <w:jc w:val="left"/>
              <w:rPr>
                <w:lang w:val="en-US"/>
              </w:rPr>
            </w:pPr>
            <w:r>
              <w:rPr>
                <w:lang w:val="en-US"/>
              </w:rPr>
              <w:t>Varchar</w:t>
            </w:r>
            <w:r>
              <w:t>(255)</w:t>
            </w:r>
          </w:p>
        </w:tc>
        <w:tc>
          <w:tcPr>
            <w:tcW w:w="3268" w:type="dxa"/>
          </w:tcPr>
          <w:p w14:paraId="30967752" w14:textId="77777777" w:rsidR="00236450" w:rsidRDefault="00236450" w:rsidP="00B93B5D">
            <w:pPr>
              <w:ind w:firstLine="0"/>
              <w:jc w:val="left"/>
              <w:rPr>
                <w:szCs w:val="26"/>
                <w:lang w:val="en-US"/>
              </w:rPr>
            </w:pPr>
          </w:p>
        </w:tc>
      </w:tr>
      <w:tr w:rsidR="00C50D40" w14:paraId="511691B6" w14:textId="77777777" w:rsidTr="00C50D40">
        <w:trPr>
          <w:trHeight w:val="300"/>
          <w:jc w:val="left"/>
        </w:trPr>
        <w:tc>
          <w:tcPr>
            <w:tcW w:w="0" w:type="auto"/>
          </w:tcPr>
          <w:p w14:paraId="1C903DFE" w14:textId="4B62AF9F" w:rsidR="00C50D40" w:rsidRDefault="00C50D40" w:rsidP="00C50D40">
            <w:pPr>
              <w:ind w:firstLine="0"/>
              <w:jc w:val="left"/>
              <w:rPr>
                <w:lang w:val="en-US"/>
              </w:rPr>
            </w:pPr>
            <w:r>
              <w:rPr>
                <w:lang w:val="en-US"/>
              </w:rPr>
              <w:t>venueId</w:t>
            </w:r>
          </w:p>
        </w:tc>
        <w:tc>
          <w:tcPr>
            <w:tcW w:w="2016" w:type="dxa"/>
          </w:tcPr>
          <w:p w14:paraId="64A706BF" w14:textId="216909BF" w:rsidR="00C50D40" w:rsidRDefault="00C50D40" w:rsidP="00C50D40">
            <w:pPr>
              <w:ind w:firstLine="0"/>
              <w:jc w:val="left"/>
              <w:rPr>
                <w:lang w:val="en-US"/>
              </w:rPr>
            </w:pPr>
            <w:r>
              <w:rPr>
                <w:lang w:val="en-US"/>
              </w:rPr>
              <w:t>private</w:t>
            </w:r>
          </w:p>
        </w:tc>
        <w:tc>
          <w:tcPr>
            <w:tcW w:w="1515" w:type="dxa"/>
          </w:tcPr>
          <w:p w14:paraId="76BAC68B" w14:textId="04638708" w:rsidR="00C50D40" w:rsidRDefault="00C50D40" w:rsidP="00C50D40">
            <w:pPr>
              <w:ind w:firstLine="0"/>
              <w:jc w:val="left"/>
              <w:rPr>
                <w:lang w:val="en-US"/>
              </w:rPr>
            </w:pPr>
            <w:r>
              <w:rPr>
                <w:lang w:val="en-US"/>
              </w:rPr>
              <w:t>Int</w:t>
            </w:r>
          </w:p>
        </w:tc>
        <w:tc>
          <w:tcPr>
            <w:tcW w:w="3268" w:type="dxa"/>
          </w:tcPr>
          <w:p w14:paraId="765FB7AE" w14:textId="77777777" w:rsidR="00C50D40" w:rsidRDefault="00C50D40" w:rsidP="00C50D40">
            <w:pPr>
              <w:ind w:firstLine="0"/>
              <w:jc w:val="left"/>
              <w:rPr>
                <w:szCs w:val="26"/>
              </w:rPr>
            </w:pPr>
          </w:p>
        </w:tc>
      </w:tr>
      <w:tr w:rsidR="00C50D40" w14:paraId="461BBE36" w14:textId="77777777" w:rsidTr="00C50D40">
        <w:trPr>
          <w:trHeight w:val="300"/>
          <w:jc w:val="left"/>
        </w:trPr>
        <w:tc>
          <w:tcPr>
            <w:tcW w:w="0" w:type="auto"/>
          </w:tcPr>
          <w:p w14:paraId="76C179AB" w14:textId="39A0120C" w:rsidR="00C50D40" w:rsidRDefault="00C50D40" w:rsidP="00C50D40">
            <w:pPr>
              <w:ind w:firstLine="0"/>
              <w:jc w:val="left"/>
              <w:rPr>
                <w:lang w:val="en-US"/>
              </w:rPr>
            </w:pPr>
            <w:r>
              <w:rPr>
                <w:lang w:val="en-US"/>
              </w:rPr>
              <w:t>organizerId</w:t>
            </w:r>
          </w:p>
        </w:tc>
        <w:tc>
          <w:tcPr>
            <w:tcW w:w="2016" w:type="dxa"/>
          </w:tcPr>
          <w:p w14:paraId="776585E3" w14:textId="5596F48F" w:rsidR="00C50D40" w:rsidRDefault="00C50D40" w:rsidP="00C50D40">
            <w:pPr>
              <w:ind w:firstLine="0"/>
              <w:jc w:val="left"/>
              <w:rPr>
                <w:lang w:val="en-US"/>
              </w:rPr>
            </w:pPr>
            <w:r>
              <w:rPr>
                <w:lang w:val="en-US"/>
              </w:rPr>
              <w:t>private</w:t>
            </w:r>
          </w:p>
        </w:tc>
        <w:tc>
          <w:tcPr>
            <w:tcW w:w="1515" w:type="dxa"/>
          </w:tcPr>
          <w:p w14:paraId="0CCE3D8B" w14:textId="668A3358" w:rsidR="00C50D40" w:rsidRDefault="00C50D40" w:rsidP="00C50D40">
            <w:pPr>
              <w:ind w:firstLine="0"/>
              <w:jc w:val="left"/>
              <w:rPr>
                <w:lang w:val="en-US"/>
              </w:rPr>
            </w:pPr>
            <w:r>
              <w:rPr>
                <w:lang w:val="en-US"/>
              </w:rPr>
              <w:t>Int</w:t>
            </w:r>
          </w:p>
        </w:tc>
        <w:tc>
          <w:tcPr>
            <w:tcW w:w="3268" w:type="dxa"/>
          </w:tcPr>
          <w:p w14:paraId="5F1BBC82" w14:textId="35FD4A5D" w:rsidR="00C50D40" w:rsidRPr="00944CF8" w:rsidRDefault="00C50D40" w:rsidP="00C50D40">
            <w:pPr>
              <w:ind w:firstLine="0"/>
              <w:jc w:val="left"/>
              <w:rPr>
                <w:szCs w:val="26"/>
              </w:rPr>
            </w:pPr>
            <w:r>
              <w:rPr>
                <w:szCs w:val="26"/>
              </w:rPr>
              <w:t xml:space="preserve">Khóa ngoại liên kết đến </w:t>
            </w:r>
            <w:r>
              <w:rPr>
                <w:lang w:val="en-US"/>
              </w:rPr>
              <w:t>organizer</w:t>
            </w:r>
          </w:p>
        </w:tc>
      </w:tr>
      <w:tr w:rsidR="00433D85" w14:paraId="04DF5E0A" w14:textId="77777777" w:rsidTr="00C50D40">
        <w:trPr>
          <w:trHeight w:val="300"/>
          <w:jc w:val="left"/>
        </w:trPr>
        <w:tc>
          <w:tcPr>
            <w:tcW w:w="0" w:type="auto"/>
          </w:tcPr>
          <w:p w14:paraId="5968ED11" w14:textId="2166BB9D" w:rsidR="00433D85" w:rsidRDefault="00433D85" w:rsidP="00C50D40">
            <w:pPr>
              <w:ind w:firstLine="0"/>
              <w:jc w:val="left"/>
              <w:rPr>
                <w:lang w:val="en-US"/>
              </w:rPr>
            </w:pPr>
            <w:r>
              <w:rPr>
                <w:lang w:val="en-US"/>
              </w:rPr>
              <w:t>categoryId</w:t>
            </w:r>
          </w:p>
        </w:tc>
        <w:tc>
          <w:tcPr>
            <w:tcW w:w="2016" w:type="dxa"/>
          </w:tcPr>
          <w:p w14:paraId="295B9379" w14:textId="3D6C4748" w:rsidR="00433D85" w:rsidRDefault="00433D85" w:rsidP="00C50D40">
            <w:pPr>
              <w:ind w:firstLine="0"/>
              <w:jc w:val="left"/>
              <w:rPr>
                <w:lang w:val="en-US"/>
              </w:rPr>
            </w:pPr>
            <w:r>
              <w:rPr>
                <w:lang w:val="en-US"/>
              </w:rPr>
              <w:t>private</w:t>
            </w:r>
          </w:p>
        </w:tc>
        <w:tc>
          <w:tcPr>
            <w:tcW w:w="1515" w:type="dxa"/>
          </w:tcPr>
          <w:p w14:paraId="39354AD2" w14:textId="72632CCE" w:rsidR="00433D85" w:rsidRDefault="00433D85" w:rsidP="00C50D40">
            <w:pPr>
              <w:ind w:firstLine="0"/>
              <w:jc w:val="left"/>
              <w:rPr>
                <w:lang w:val="en-US"/>
              </w:rPr>
            </w:pPr>
            <w:r>
              <w:rPr>
                <w:lang w:val="en-US"/>
              </w:rPr>
              <w:t>Int</w:t>
            </w:r>
          </w:p>
        </w:tc>
        <w:tc>
          <w:tcPr>
            <w:tcW w:w="3268" w:type="dxa"/>
          </w:tcPr>
          <w:p w14:paraId="4C84272A" w14:textId="763B7718" w:rsidR="00433D85" w:rsidRPr="00783DEE" w:rsidRDefault="00783DEE" w:rsidP="00C50D40">
            <w:pPr>
              <w:ind w:firstLine="0"/>
              <w:jc w:val="left"/>
              <w:rPr>
                <w:szCs w:val="26"/>
              </w:rPr>
            </w:pPr>
            <w:r>
              <w:rPr>
                <w:szCs w:val="26"/>
              </w:rPr>
              <w:t>Khóa ngoại liên kết đến category</w:t>
            </w:r>
          </w:p>
        </w:tc>
      </w:tr>
      <w:tr w:rsidR="00D97A86" w14:paraId="45ADEBAD" w14:textId="77777777" w:rsidTr="00C50D40">
        <w:trPr>
          <w:trHeight w:val="300"/>
          <w:jc w:val="left"/>
        </w:trPr>
        <w:tc>
          <w:tcPr>
            <w:tcW w:w="0" w:type="auto"/>
          </w:tcPr>
          <w:p w14:paraId="1CD07E8C" w14:textId="056B0BEF" w:rsidR="00D97A86" w:rsidRDefault="00D97A86" w:rsidP="00D97A86">
            <w:pPr>
              <w:ind w:firstLine="0"/>
              <w:jc w:val="left"/>
              <w:rPr>
                <w:lang w:val="en-US"/>
              </w:rPr>
            </w:pPr>
            <w:r>
              <w:rPr>
                <w:lang w:val="en-US"/>
              </w:rPr>
              <w:t>emailSettingId</w:t>
            </w:r>
          </w:p>
        </w:tc>
        <w:tc>
          <w:tcPr>
            <w:tcW w:w="2016" w:type="dxa"/>
          </w:tcPr>
          <w:p w14:paraId="059389EB" w14:textId="62ABB924" w:rsidR="00D97A86" w:rsidRDefault="00D97A86" w:rsidP="00D97A86">
            <w:pPr>
              <w:ind w:firstLine="0"/>
              <w:jc w:val="left"/>
              <w:rPr>
                <w:lang w:val="en-US"/>
              </w:rPr>
            </w:pPr>
            <w:r>
              <w:rPr>
                <w:lang w:val="en-US"/>
              </w:rPr>
              <w:t>private</w:t>
            </w:r>
          </w:p>
        </w:tc>
        <w:tc>
          <w:tcPr>
            <w:tcW w:w="1515" w:type="dxa"/>
          </w:tcPr>
          <w:p w14:paraId="081EB3AC" w14:textId="5F71671C" w:rsidR="00D97A86" w:rsidRDefault="00D97A86" w:rsidP="00D97A86">
            <w:pPr>
              <w:ind w:firstLine="0"/>
              <w:jc w:val="left"/>
              <w:rPr>
                <w:lang w:val="en-US"/>
              </w:rPr>
            </w:pPr>
            <w:r>
              <w:rPr>
                <w:lang w:val="en-US"/>
              </w:rPr>
              <w:t>Int</w:t>
            </w:r>
          </w:p>
        </w:tc>
        <w:tc>
          <w:tcPr>
            <w:tcW w:w="3268" w:type="dxa"/>
          </w:tcPr>
          <w:p w14:paraId="1CDF82E9" w14:textId="34BA8F98" w:rsidR="00D97A86" w:rsidRDefault="00D97A86" w:rsidP="00D97A86">
            <w:pPr>
              <w:ind w:firstLine="0"/>
              <w:jc w:val="left"/>
              <w:rPr>
                <w:szCs w:val="26"/>
              </w:rPr>
            </w:pPr>
            <w:r>
              <w:rPr>
                <w:szCs w:val="26"/>
              </w:rPr>
              <w:t xml:space="preserve">Khóa ngoại liên kết </w:t>
            </w:r>
            <w:r w:rsidR="00B00B7D">
              <w:rPr>
                <w:szCs w:val="26"/>
              </w:rPr>
              <w:t>đến emailSetting</w:t>
            </w:r>
          </w:p>
        </w:tc>
      </w:tr>
      <w:tr w:rsidR="00F64B7C" w14:paraId="40BFD7A3" w14:textId="77777777" w:rsidTr="00C50D40">
        <w:trPr>
          <w:trHeight w:val="300"/>
          <w:jc w:val="left"/>
        </w:trPr>
        <w:tc>
          <w:tcPr>
            <w:tcW w:w="0" w:type="auto"/>
          </w:tcPr>
          <w:p w14:paraId="719EFE13" w14:textId="4478D3D6" w:rsidR="00F64B7C" w:rsidRDefault="00F64B7C" w:rsidP="00D97A86">
            <w:pPr>
              <w:ind w:firstLine="0"/>
              <w:jc w:val="left"/>
              <w:rPr>
                <w:lang w:val="en-US"/>
              </w:rPr>
            </w:pPr>
            <w:r>
              <w:rPr>
                <w:lang w:val="en-US"/>
              </w:rPr>
              <w:t>eventInfo</w:t>
            </w:r>
          </w:p>
        </w:tc>
        <w:tc>
          <w:tcPr>
            <w:tcW w:w="2016" w:type="dxa"/>
          </w:tcPr>
          <w:p w14:paraId="7B8612D0" w14:textId="17D7CBDB" w:rsidR="00F64B7C" w:rsidRDefault="00F64B7C" w:rsidP="00D97A86">
            <w:pPr>
              <w:ind w:firstLine="0"/>
              <w:jc w:val="left"/>
              <w:rPr>
                <w:lang w:val="en-US"/>
              </w:rPr>
            </w:pPr>
            <w:r>
              <w:rPr>
                <w:lang w:val="en-US"/>
              </w:rPr>
              <w:t>Private</w:t>
            </w:r>
          </w:p>
        </w:tc>
        <w:tc>
          <w:tcPr>
            <w:tcW w:w="1515" w:type="dxa"/>
          </w:tcPr>
          <w:p w14:paraId="618CB5C3" w14:textId="3188730B" w:rsidR="00F64B7C" w:rsidRDefault="00F64B7C" w:rsidP="00D97A86">
            <w:pPr>
              <w:ind w:firstLine="0"/>
              <w:jc w:val="left"/>
              <w:rPr>
                <w:lang w:val="en-US"/>
              </w:rPr>
            </w:pPr>
            <w:r>
              <w:rPr>
                <w:lang w:val="en-US"/>
              </w:rPr>
              <w:t>LongText</w:t>
            </w:r>
          </w:p>
        </w:tc>
        <w:tc>
          <w:tcPr>
            <w:tcW w:w="3268" w:type="dxa"/>
          </w:tcPr>
          <w:p w14:paraId="6E25F1F3" w14:textId="0B96054E" w:rsidR="00F64B7C" w:rsidRDefault="003A08A0" w:rsidP="00D97A86">
            <w:pPr>
              <w:ind w:firstLine="0"/>
              <w:jc w:val="left"/>
              <w:rPr>
                <w:szCs w:val="26"/>
              </w:rPr>
            </w:pPr>
            <w:r>
              <w:rPr>
                <w:szCs w:val="26"/>
              </w:rPr>
              <w:t>Thông tin sự kiện</w:t>
            </w:r>
          </w:p>
        </w:tc>
      </w:tr>
    </w:tbl>
    <w:p w14:paraId="103DF00F" w14:textId="140D6AF6" w:rsidR="007814F4" w:rsidRDefault="00240672" w:rsidP="007814F4">
      <w:pPr>
        <w:rPr>
          <w:b/>
          <w:bCs/>
          <w:szCs w:val="26"/>
          <w:lang w:val="en-US"/>
        </w:rPr>
      </w:pPr>
      <w:r>
        <w:rPr>
          <w:b/>
          <w:bCs/>
          <w:szCs w:val="26"/>
          <w:lang w:val="en-US"/>
        </w:rPr>
        <w:t>Phương thức:</w:t>
      </w:r>
    </w:p>
    <w:p w14:paraId="45485CA3" w14:textId="73978ED7" w:rsidR="00FF0438" w:rsidRDefault="00FF0438" w:rsidP="00FF0438">
      <w:pPr>
        <w:pStyle w:val="Chuthich"/>
        <w:keepNext/>
      </w:pPr>
      <w:bookmarkStart w:id="60" w:name="_Toc211632425"/>
      <w:proofErr w:type="spellStart"/>
      <w:r>
        <w:t>Bảng</w:t>
      </w:r>
      <w:proofErr w:type="spellEnd"/>
      <w:r>
        <w:t xml:space="preserve"> </w:t>
      </w:r>
      <w:fldSimple w:instr=" STYLEREF 1 \s ">
        <w:r w:rsidR="00EE0F5B">
          <w:rPr>
            <w:noProof/>
          </w:rPr>
          <w:t>3</w:t>
        </w:r>
      </w:fldSimple>
      <w:r w:rsidR="00A4388F">
        <w:noBreakHyphen/>
      </w:r>
      <w:fldSimple w:instr=" SEQ Bảng \* ARABIC \s 1 ">
        <w:r w:rsidR="00EE0F5B">
          <w:rPr>
            <w:noProof/>
          </w:rPr>
          <w:t>6</w:t>
        </w:r>
      </w:fldSimple>
      <w:r>
        <w:rPr>
          <w:lang w:val="vi-VN"/>
        </w:rPr>
        <w:t xml:space="preserve"> Phương thức</w:t>
      </w:r>
      <w:r w:rsidRPr="00EB1C58">
        <w:rPr>
          <w:lang w:val="vi-VN"/>
        </w:rPr>
        <w:t>&lt;</w:t>
      </w:r>
      <w:proofErr w:type="spellStart"/>
      <w:r w:rsidRPr="00EB1C58">
        <w:rPr>
          <w:lang w:val="vi-VN"/>
        </w:rPr>
        <w:t>Event</w:t>
      </w:r>
      <w:proofErr w:type="spellEnd"/>
      <w:r w:rsidRPr="00EB1C58">
        <w:rPr>
          <w:lang w:val="vi-VN"/>
        </w:rPr>
        <w:t>&gt;</w:t>
      </w:r>
      <w:bookmarkEnd w:id="60"/>
    </w:p>
    <w:tbl>
      <w:tblPr>
        <w:tblStyle w:val="LiBang"/>
        <w:tblW w:w="8967" w:type="dxa"/>
        <w:jc w:val="left"/>
        <w:tblLook w:val="06A0" w:firstRow="1" w:lastRow="0" w:firstColumn="1" w:lastColumn="0" w:noHBand="1" w:noVBand="1"/>
      </w:tblPr>
      <w:tblGrid>
        <w:gridCol w:w="3104"/>
        <w:gridCol w:w="2019"/>
        <w:gridCol w:w="3844"/>
      </w:tblGrid>
      <w:tr w:rsidR="00240672" w14:paraId="5E9FA3A2" w14:textId="77777777">
        <w:trPr>
          <w:trHeight w:val="300"/>
          <w:jc w:val="left"/>
        </w:trPr>
        <w:tc>
          <w:tcPr>
            <w:tcW w:w="0" w:type="auto"/>
          </w:tcPr>
          <w:p w14:paraId="1D71A338" w14:textId="77777777" w:rsidR="00240672" w:rsidRPr="00A51177" w:rsidRDefault="00240672">
            <w:pPr>
              <w:spacing w:before="0" w:beforeAutospacing="0" w:after="0" w:afterAutospacing="0"/>
              <w:ind w:firstLine="0"/>
              <w:jc w:val="center"/>
              <w:rPr>
                <w:lang w:val="en-US"/>
              </w:rPr>
            </w:pPr>
            <w:r>
              <w:rPr>
                <w:b/>
                <w:bCs/>
                <w:lang w:val="en-US"/>
              </w:rPr>
              <w:t>Tên phương thức</w:t>
            </w:r>
          </w:p>
        </w:tc>
        <w:tc>
          <w:tcPr>
            <w:tcW w:w="2068" w:type="dxa"/>
          </w:tcPr>
          <w:p w14:paraId="2B8F5304" w14:textId="77777777" w:rsidR="00240672" w:rsidRDefault="00240672">
            <w:pPr>
              <w:spacing w:before="0" w:beforeAutospacing="0" w:after="0" w:afterAutospacing="0"/>
              <w:ind w:firstLine="0"/>
              <w:jc w:val="center"/>
            </w:pPr>
            <w:r w:rsidRPr="612B0361">
              <w:rPr>
                <w:b/>
                <w:bCs/>
              </w:rPr>
              <w:t>Phạm vi truy cập</w:t>
            </w:r>
          </w:p>
        </w:tc>
        <w:tc>
          <w:tcPr>
            <w:tcW w:w="3954" w:type="dxa"/>
          </w:tcPr>
          <w:p w14:paraId="347098B8" w14:textId="77777777" w:rsidR="00240672" w:rsidRDefault="00240672">
            <w:pPr>
              <w:spacing w:before="0" w:beforeAutospacing="0" w:after="0" w:afterAutospacing="0"/>
              <w:jc w:val="center"/>
            </w:pPr>
            <w:r w:rsidRPr="612B0361">
              <w:rPr>
                <w:b/>
                <w:bCs/>
              </w:rPr>
              <w:t>Mô tả</w:t>
            </w:r>
          </w:p>
        </w:tc>
      </w:tr>
      <w:tr w:rsidR="00240672" w14:paraId="14806368" w14:textId="77777777">
        <w:trPr>
          <w:trHeight w:val="300"/>
          <w:jc w:val="left"/>
        </w:trPr>
        <w:tc>
          <w:tcPr>
            <w:tcW w:w="0" w:type="auto"/>
          </w:tcPr>
          <w:p w14:paraId="2D55610F" w14:textId="30483391" w:rsidR="00240672" w:rsidRPr="00CD638F" w:rsidRDefault="007D6602">
            <w:pPr>
              <w:ind w:firstLine="0"/>
              <w:jc w:val="left"/>
              <w:rPr>
                <w:lang w:val="en-US"/>
              </w:rPr>
            </w:pPr>
            <w:r>
              <w:rPr>
                <w:lang w:val="en-US"/>
              </w:rPr>
              <w:t>Them</w:t>
            </w:r>
            <w:r w:rsidR="00121A43">
              <w:rPr>
                <w:lang w:val="en-US"/>
              </w:rPr>
              <w:t>Hang</w:t>
            </w:r>
            <w:r>
              <w:rPr>
                <w:lang w:val="en-US"/>
              </w:rPr>
              <w:t>Ve</w:t>
            </w:r>
            <w:r w:rsidR="00240672" w:rsidRPr="00CD7734">
              <w:t>()</w:t>
            </w:r>
          </w:p>
        </w:tc>
        <w:tc>
          <w:tcPr>
            <w:tcW w:w="2068" w:type="dxa"/>
          </w:tcPr>
          <w:p w14:paraId="3F7942CF" w14:textId="77777777" w:rsidR="00240672" w:rsidRPr="003B7C67" w:rsidRDefault="00240672">
            <w:pPr>
              <w:ind w:firstLine="0"/>
              <w:jc w:val="left"/>
              <w:rPr>
                <w:lang w:val="en-US"/>
              </w:rPr>
            </w:pPr>
            <w:r>
              <w:rPr>
                <w:lang w:val="en-US"/>
              </w:rPr>
              <w:t>public</w:t>
            </w:r>
          </w:p>
        </w:tc>
        <w:tc>
          <w:tcPr>
            <w:tcW w:w="3954" w:type="dxa"/>
          </w:tcPr>
          <w:p w14:paraId="2A04C82E" w14:textId="5244EF13" w:rsidR="00240672" w:rsidRPr="00C92CBD" w:rsidRDefault="007D6602">
            <w:pPr>
              <w:ind w:firstLine="0"/>
              <w:jc w:val="left"/>
              <w:rPr>
                <w:szCs w:val="26"/>
                <w:lang w:val="en-US"/>
              </w:rPr>
            </w:pPr>
            <w:r>
              <w:rPr>
                <w:szCs w:val="26"/>
                <w:lang w:val="en-US"/>
              </w:rPr>
              <w:t>Thêm hạng vé mới</w:t>
            </w:r>
          </w:p>
        </w:tc>
      </w:tr>
      <w:tr w:rsidR="00240672" w14:paraId="40276D50" w14:textId="77777777">
        <w:trPr>
          <w:trHeight w:val="300"/>
          <w:jc w:val="left"/>
        </w:trPr>
        <w:tc>
          <w:tcPr>
            <w:tcW w:w="0" w:type="auto"/>
          </w:tcPr>
          <w:p w14:paraId="1C724654" w14:textId="0F1F7200" w:rsidR="00240672" w:rsidRPr="004C538A" w:rsidRDefault="00755FEF">
            <w:pPr>
              <w:ind w:firstLine="0"/>
              <w:jc w:val="left"/>
              <w:rPr>
                <w:szCs w:val="26"/>
                <w:lang w:val="en-US"/>
              </w:rPr>
            </w:pPr>
            <w:r>
              <w:rPr>
                <w:szCs w:val="26"/>
                <w:lang w:val="en-US"/>
              </w:rPr>
              <w:t>Chon</w:t>
            </w:r>
            <w:r w:rsidR="00121A43">
              <w:rPr>
                <w:szCs w:val="26"/>
                <w:lang w:val="en-US"/>
              </w:rPr>
              <w:t>Hang</w:t>
            </w:r>
            <w:r>
              <w:rPr>
                <w:szCs w:val="26"/>
                <w:lang w:val="en-US"/>
              </w:rPr>
              <w:t>Ve</w:t>
            </w:r>
            <w:r w:rsidR="00240672">
              <w:rPr>
                <w:szCs w:val="26"/>
                <w:lang w:val="en-US"/>
              </w:rPr>
              <w:t>()</w:t>
            </w:r>
          </w:p>
        </w:tc>
        <w:tc>
          <w:tcPr>
            <w:tcW w:w="2068" w:type="dxa"/>
          </w:tcPr>
          <w:p w14:paraId="6700CB2C" w14:textId="77777777" w:rsidR="00240672" w:rsidRPr="00D1560B" w:rsidRDefault="00240672">
            <w:pPr>
              <w:ind w:firstLine="0"/>
              <w:jc w:val="left"/>
              <w:rPr>
                <w:lang w:val="en-US"/>
              </w:rPr>
            </w:pPr>
            <w:r>
              <w:rPr>
                <w:lang w:val="en-US"/>
              </w:rPr>
              <w:t>public</w:t>
            </w:r>
          </w:p>
        </w:tc>
        <w:tc>
          <w:tcPr>
            <w:tcW w:w="3954" w:type="dxa"/>
          </w:tcPr>
          <w:p w14:paraId="247F3BD7" w14:textId="33D88240" w:rsidR="00240672" w:rsidRPr="00C92CBD" w:rsidRDefault="00755FEF">
            <w:pPr>
              <w:ind w:firstLine="0"/>
              <w:jc w:val="left"/>
              <w:rPr>
                <w:szCs w:val="26"/>
                <w:lang w:val="en-US"/>
              </w:rPr>
            </w:pPr>
            <w:r>
              <w:rPr>
                <w:szCs w:val="26"/>
                <w:lang w:val="en-US"/>
              </w:rPr>
              <w:t>Chọn hạng vé theo nhu cầu</w:t>
            </w:r>
          </w:p>
        </w:tc>
      </w:tr>
      <w:tr w:rsidR="00095187" w14:paraId="641987BD" w14:textId="77777777">
        <w:trPr>
          <w:trHeight w:val="300"/>
          <w:jc w:val="left"/>
        </w:trPr>
        <w:tc>
          <w:tcPr>
            <w:tcW w:w="0" w:type="auto"/>
          </w:tcPr>
          <w:p w14:paraId="43997778" w14:textId="4FB87A1E" w:rsidR="00240672" w:rsidRPr="00CA1707" w:rsidRDefault="00095187">
            <w:pPr>
              <w:ind w:firstLine="0"/>
              <w:jc w:val="left"/>
              <w:rPr>
                <w:szCs w:val="26"/>
                <w:lang w:val="en-US"/>
              </w:rPr>
            </w:pPr>
            <w:r>
              <w:rPr>
                <w:szCs w:val="26"/>
                <w:lang w:val="en-US"/>
              </w:rPr>
              <w:t>CapNhatTinhTrangSuKien</w:t>
            </w:r>
            <w:r w:rsidR="00240672">
              <w:rPr>
                <w:szCs w:val="26"/>
                <w:lang w:val="en-US"/>
              </w:rPr>
              <w:t>()</w:t>
            </w:r>
          </w:p>
        </w:tc>
        <w:tc>
          <w:tcPr>
            <w:tcW w:w="2068" w:type="dxa"/>
          </w:tcPr>
          <w:p w14:paraId="71891586" w14:textId="77777777" w:rsidR="00240672" w:rsidRDefault="00240672">
            <w:pPr>
              <w:ind w:firstLine="0"/>
              <w:jc w:val="left"/>
              <w:rPr>
                <w:lang w:val="en-US"/>
              </w:rPr>
            </w:pPr>
            <w:r>
              <w:rPr>
                <w:lang w:val="en-US"/>
              </w:rPr>
              <w:t>public</w:t>
            </w:r>
          </w:p>
        </w:tc>
        <w:tc>
          <w:tcPr>
            <w:tcW w:w="3954" w:type="dxa"/>
          </w:tcPr>
          <w:p w14:paraId="330BBB34" w14:textId="0CE3B4EF" w:rsidR="00240672" w:rsidRPr="00F17F71" w:rsidRDefault="00095187">
            <w:pPr>
              <w:ind w:firstLine="0"/>
              <w:jc w:val="left"/>
              <w:rPr>
                <w:szCs w:val="26"/>
                <w:lang w:val="en-US"/>
              </w:rPr>
            </w:pPr>
            <w:r>
              <w:rPr>
                <w:szCs w:val="26"/>
                <w:lang w:val="en-US"/>
              </w:rPr>
              <w:t>Cập nhật tình trạng sự kiện (V</w:t>
            </w:r>
            <w:r w:rsidR="00975D88">
              <w:rPr>
                <w:szCs w:val="26"/>
                <w:lang w:val="en-US"/>
              </w:rPr>
              <w:t>D: Đang diễn ra -&gt; Đã kết thúc)</w:t>
            </w:r>
          </w:p>
        </w:tc>
      </w:tr>
      <w:tr w:rsidR="00240672" w14:paraId="5BFF8C53" w14:textId="77777777">
        <w:trPr>
          <w:trHeight w:val="300"/>
          <w:jc w:val="left"/>
        </w:trPr>
        <w:tc>
          <w:tcPr>
            <w:tcW w:w="0" w:type="auto"/>
          </w:tcPr>
          <w:p w14:paraId="4279534C" w14:textId="4E14153B" w:rsidR="00240672" w:rsidRDefault="002E054E">
            <w:pPr>
              <w:ind w:firstLine="0"/>
              <w:jc w:val="left"/>
              <w:rPr>
                <w:szCs w:val="26"/>
                <w:lang w:val="en-US"/>
              </w:rPr>
            </w:pPr>
            <w:r>
              <w:rPr>
                <w:szCs w:val="26"/>
                <w:lang w:val="en-US"/>
              </w:rPr>
              <w:t>KiemTraSucChua()</w:t>
            </w:r>
          </w:p>
        </w:tc>
        <w:tc>
          <w:tcPr>
            <w:tcW w:w="2068" w:type="dxa"/>
          </w:tcPr>
          <w:p w14:paraId="437D6B31" w14:textId="77777777" w:rsidR="00240672" w:rsidRDefault="00240672">
            <w:pPr>
              <w:ind w:firstLine="0"/>
              <w:jc w:val="left"/>
              <w:rPr>
                <w:lang w:val="en-US"/>
              </w:rPr>
            </w:pPr>
            <w:r>
              <w:rPr>
                <w:lang w:val="en-US"/>
              </w:rPr>
              <w:t>public</w:t>
            </w:r>
          </w:p>
        </w:tc>
        <w:tc>
          <w:tcPr>
            <w:tcW w:w="3954" w:type="dxa"/>
          </w:tcPr>
          <w:p w14:paraId="3D8615CF" w14:textId="4A55D7C8" w:rsidR="00240672" w:rsidRDefault="002E054E">
            <w:pPr>
              <w:ind w:firstLine="0"/>
              <w:jc w:val="left"/>
              <w:rPr>
                <w:szCs w:val="26"/>
                <w:lang w:val="en-US"/>
              </w:rPr>
            </w:pPr>
            <w:r>
              <w:rPr>
                <w:szCs w:val="26"/>
                <w:lang w:val="en-US"/>
              </w:rPr>
              <w:t>Kiểm tra xem còn vé để bán hay không</w:t>
            </w:r>
          </w:p>
        </w:tc>
      </w:tr>
    </w:tbl>
    <w:p w14:paraId="343DB5CA" w14:textId="77777777" w:rsidR="005918CA" w:rsidRPr="005918CA" w:rsidRDefault="005918CA" w:rsidP="00DE07C5">
      <w:pPr>
        <w:ind w:firstLine="0"/>
        <w:rPr>
          <w:lang w:val="en-US"/>
        </w:rPr>
      </w:pPr>
    </w:p>
    <w:p w14:paraId="1730BD5B" w14:textId="28FD7B7A" w:rsidR="0059174D" w:rsidRDefault="0020454C" w:rsidP="0059174D">
      <w:pPr>
        <w:pStyle w:val="u3"/>
        <w:rPr>
          <w:lang w:val="en-US"/>
        </w:rPr>
      </w:pPr>
      <w:bookmarkStart w:id="61" w:name="_Toc211632469"/>
      <w:r>
        <w:rPr>
          <w:lang w:val="en-US"/>
        </w:rPr>
        <w:lastRenderedPageBreak/>
        <w:t>Lớp &lt;TicketType&gt;</w:t>
      </w:r>
      <w:bookmarkEnd w:id="61"/>
    </w:p>
    <w:p w14:paraId="6A1CD1B5" w14:textId="50B049F4" w:rsidR="00DE07C5" w:rsidRPr="00124771" w:rsidRDefault="00DE07C5" w:rsidP="00DE07C5">
      <w:pPr>
        <w:rPr>
          <w:lang w:val="en-US"/>
        </w:rPr>
      </w:pPr>
      <w:r w:rsidRPr="10A53E63">
        <w:rPr>
          <w:b/>
          <w:bCs/>
          <w:szCs w:val="26"/>
        </w:rPr>
        <w:t>Mục đích:</w:t>
      </w:r>
      <w:r w:rsidRPr="10A53E63">
        <w:rPr>
          <w:szCs w:val="26"/>
        </w:rPr>
        <w:t xml:space="preserve"> </w:t>
      </w:r>
      <w:r w:rsidR="00124771" w:rsidRPr="00124771">
        <w:rPr>
          <w:szCs w:val="26"/>
        </w:rPr>
        <w:t xml:space="preserve">Định nghĩa </w:t>
      </w:r>
      <w:r w:rsidR="00DC51C2">
        <w:rPr>
          <w:szCs w:val="26"/>
          <w:lang w:val="en-US"/>
        </w:rPr>
        <w:t>hạng</w:t>
      </w:r>
      <w:r w:rsidR="00124771" w:rsidRPr="00124771">
        <w:rPr>
          <w:szCs w:val="26"/>
        </w:rPr>
        <w:t xml:space="preserve"> vé trong 1 event (ví dụ vé VIP, vé thường) cùng số lượng, giá, bản đồ chỗ ngồ</w:t>
      </w:r>
      <w:r w:rsidR="00124771">
        <w:rPr>
          <w:szCs w:val="26"/>
          <w:lang w:val="en-US"/>
        </w:rPr>
        <w:t>i.</w:t>
      </w:r>
    </w:p>
    <w:p w14:paraId="6EA5FDF8" w14:textId="68B94422" w:rsidR="00DE07C5" w:rsidRDefault="00DE07C5" w:rsidP="00DE07C5">
      <w:pPr>
        <w:rPr>
          <w:szCs w:val="26"/>
          <w:lang w:val="en-US"/>
        </w:rPr>
      </w:pPr>
      <w:r w:rsidRPr="2AA9B059">
        <w:rPr>
          <w:b/>
          <w:bCs/>
          <w:szCs w:val="26"/>
        </w:rPr>
        <w:t>Quan hệ:</w:t>
      </w:r>
      <w:r w:rsidRPr="2AA9B059">
        <w:rPr>
          <w:szCs w:val="26"/>
        </w:rPr>
        <w:t xml:space="preserve"> </w:t>
      </w:r>
      <w:r w:rsidR="00DC51C2" w:rsidRPr="00DC51C2">
        <w:rPr>
          <w:szCs w:val="26"/>
        </w:rPr>
        <w:t>Mỗi TicketType liên kết tới 1 Event (Event có nhiều TicketType). BookingItem tham chiếu TicketType. Ticket tham chiếu TicketType</w:t>
      </w:r>
    </w:p>
    <w:p w14:paraId="0522E793" w14:textId="77777777" w:rsidR="00DE07C5" w:rsidRDefault="00DE07C5" w:rsidP="00DE07C5">
      <w:pPr>
        <w:rPr>
          <w:b/>
          <w:bCs/>
          <w:szCs w:val="26"/>
          <w:lang w:val="en-US"/>
        </w:rPr>
      </w:pPr>
      <w:r w:rsidRPr="00405588">
        <w:rPr>
          <w:b/>
          <w:bCs/>
          <w:szCs w:val="26"/>
        </w:rPr>
        <w:t xml:space="preserve">Thuộc tính: </w:t>
      </w:r>
      <w:r w:rsidRPr="00405588">
        <w:rPr>
          <w:b/>
          <w:bCs/>
          <w:szCs w:val="26"/>
        </w:rPr>
        <w:tab/>
      </w:r>
    </w:p>
    <w:p w14:paraId="271AA4D5" w14:textId="77777777" w:rsidR="00DE07C5" w:rsidRPr="00E74F31" w:rsidRDefault="00DE07C5" w:rsidP="00DE07C5">
      <w:pPr>
        <w:rPr>
          <w:b/>
          <w:bCs/>
          <w:szCs w:val="26"/>
          <w:lang w:val="en-US"/>
        </w:rPr>
      </w:pPr>
    </w:p>
    <w:p w14:paraId="58879804" w14:textId="1E2D9FF2" w:rsidR="00FF0438" w:rsidRDefault="00FF0438" w:rsidP="00FF0438">
      <w:pPr>
        <w:pStyle w:val="Chuthich"/>
        <w:keepNext/>
      </w:pPr>
      <w:bookmarkStart w:id="62" w:name="_Toc211632426"/>
      <w:proofErr w:type="spellStart"/>
      <w:r>
        <w:t>Bảng</w:t>
      </w:r>
      <w:proofErr w:type="spellEnd"/>
      <w:r>
        <w:t xml:space="preserve"> </w:t>
      </w:r>
      <w:fldSimple w:instr=" STYLEREF 1 \s ">
        <w:r w:rsidR="00EE0F5B">
          <w:rPr>
            <w:noProof/>
          </w:rPr>
          <w:t>3</w:t>
        </w:r>
      </w:fldSimple>
      <w:r w:rsidR="00A4388F">
        <w:noBreakHyphen/>
      </w:r>
      <w:fldSimple w:instr=" SEQ Bảng \* ARABIC \s 1 ">
        <w:r w:rsidR="00EE0F5B">
          <w:rPr>
            <w:noProof/>
          </w:rPr>
          <w:t>7</w:t>
        </w:r>
      </w:fldSimple>
      <w:r>
        <w:rPr>
          <w:noProof/>
          <w:lang w:val="vi-VN"/>
        </w:rPr>
        <w:t xml:space="preserve"> Thuộc tính</w:t>
      </w:r>
      <w:r w:rsidRPr="00EB6762">
        <w:rPr>
          <w:noProof/>
          <w:lang w:val="vi-VN"/>
        </w:rPr>
        <w:t>&lt;TicketType&gt;</w:t>
      </w:r>
      <w:bookmarkEnd w:id="62"/>
    </w:p>
    <w:tbl>
      <w:tblPr>
        <w:tblStyle w:val="LiBang"/>
        <w:tblW w:w="8907" w:type="dxa"/>
        <w:jc w:val="left"/>
        <w:tblLook w:val="06A0" w:firstRow="1" w:lastRow="0" w:firstColumn="1" w:lastColumn="0" w:noHBand="1" w:noVBand="1"/>
      </w:tblPr>
      <w:tblGrid>
        <w:gridCol w:w="1978"/>
        <w:gridCol w:w="2016"/>
        <w:gridCol w:w="1645"/>
        <w:gridCol w:w="3268"/>
      </w:tblGrid>
      <w:tr w:rsidR="00DE07C5" w14:paraId="0D2F199F" w14:textId="77777777" w:rsidTr="001B615C">
        <w:trPr>
          <w:trHeight w:val="300"/>
          <w:jc w:val="left"/>
        </w:trPr>
        <w:tc>
          <w:tcPr>
            <w:tcW w:w="0" w:type="auto"/>
          </w:tcPr>
          <w:p w14:paraId="44323C39" w14:textId="77777777" w:rsidR="00DE07C5" w:rsidRDefault="00DE07C5">
            <w:pPr>
              <w:spacing w:before="0" w:beforeAutospacing="0" w:after="0" w:afterAutospacing="0"/>
              <w:ind w:firstLine="0"/>
              <w:jc w:val="center"/>
            </w:pPr>
            <w:r w:rsidRPr="612B0361">
              <w:rPr>
                <w:b/>
                <w:bCs/>
              </w:rPr>
              <w:t>Tên thuộc tính</w:t>
            </w:r>
          </w:p>
        </w:tc>
        <w:tc>
          <w:tcPr>
            <w:tcW w:w="2016" w:type="dxa"/>
          </w:tcPr>
          <w:p w14:paraId="563D1D10" w14:textId="77777777" w:rsidR="00DE07C5" w:rsidRDefault="00DE07C5">
            <w:pPr>
              <w:spacing w:before="0" w:beforeAutospacing="0" w:after="0" w:afterAutospacing="0"/>
              <w:ind w:firstLine="0"/>
              <w:jc w:val="center"/>
            </w:pPr>
            <w:r w:rsidRPr="612B0361">
              <w:rPr>
                <w:b/>
                <w:bCs/>
              </w:rPr>
              <w:t>Phạm vi truy cập</w:t>
            </w:r>
          </w:p>
        </w:tc>
        <w:tc>
          <w:tcPr>
            <w:tcW w:w="1645" w:type="dxa"/>
          </w:tcPr>
          <w:p w14:paraId="0190DE29" w14:textId="77777777" w:rsidR="00DE07C5" w:rsidRDefault="00DE07C5">
            <w:pPr>
              <w:spacing w:before="0" w:beforeAutospacing="0" w:after="0" w:afterAutospacing="0"/>
              <w:ind w:firstLine="0"/>
              <w:jc w:val="center"/>
            </w:pPr>
            <w:r w:rsidRPr="612B0361">
              <w:rPr>
                <w:b/>
                <w:bCs/>
              </w:rPr>
              <w:t>Kiểu dữ liệu</w:t>
            </w:r>
          </w:p>
        </w:tc>
        <w:tc>
          <w:tcPr>
            <w:tcW w:w="3268" w:type="dxa"/>
          </w:tcPr>
          <w:p w14:paraId="2DA77B3A" w14:textId="77777777" w:rsidR="00DE07C5" w:rsidRDefault="00DE07C5">
            <w:pPr>
              <w:spacing w:before="0" w:beforeAutospacing="0" w:after="0" w:afterAutospacing="0"/>
              <w:jc w:val="center"/>
            </w:pPr>
            <w:r w:rsidRPr="612B0361">
              <w:rPr>
                <w:b/>
                <w:bCs/>
              </w:rPr>
              <w:t>Mô tả</w:t>
            </w:r>
          </w:p>
        </w:tc>
      </w:tr>
      <w:tr w:rsidR="00DE07C5" w14:paraId="241CF73C" w14:textId="77777777" w:rsidTr="001B615C">
        <w:trPr>
          <w:trHeight w:val="300"/>
          <w:jc w:val="left"/>
        </w:trPr>
        <w:tc>
          <w:tcPr>
            <w:tcW w:w="0" w:type="auto"/>
          </w:tcPr>
          <w:p w14:paraId="62F6948E" w14:textId="493D5C18" w:rsidR="00DE07C5" w:rsidRPr="00467FBC" w:rsidRDefault="00552F67">
            <w:pPr>
              <w:ind w:firstLine="0"/>
              <w:jc w:val="left"/>
              <w:rPr>
                <w:lang w:val="en-US"/>
              </w:rPr>
            </w:pPr>
            <w:r>
              <w:rPr>
                <w:lang w:val="en-US"/>
              </w:rPr>
              <w:t>tickeTypeId</w:t>
            </w:r>
          </w:p>
        </w:tc>
        <w:tc>
          <w:tcPr>
            <w:tcW w:w="2016" w:type="dxa"/>
          </w:tcPr>
          <w:p w14:paraId="28ADFF17" w14:textId="77777777" w:rsidR="00DE07C5" w:rsidRDefault="00DE07C5">
            <w:pPr>
              <w:ind w:firstLine="0"/>
              <w:jc w:val="left"/>
            </w:pPr>
            <w:r>
              <w:t>private</w:t>
            </w:r>
          </w:p>
        </w:tc>
        <w:tc>
          <w:tcPr>
            <w:tcW w:w="1645" w:type="dxa"/>
          </w:tcPr>
          <w:p w14:paraId="361FDBF0" w14:textId="77777777" w:rsidR="00DE07C5" w:rsidRPr="00610FEC" w:rsidRDefault="00DE07C5">
            <w:pPr>
              <w:ind w:firstLine="0"/>
              <w:jc w:val="left"/>
              <w:rPr>
                <w:lang w:val="en-US"/>
              </w:rPr>
            </w:pPr>
            <w:r>
              <w:rPr>
                <w:lang w:val="en-US"/>
              </w:rPr>
              <w:t>int</w:t>
            </w:r>
          </w:p>
        </w:tc>
        <w:tc>
          <w:tcPr>
            <w:tcW w:w="3268" w:type="dxa"/>
          </w:tcPr>
          <w:p w14:paraId="7F456412" w14:textId="3DCCB843" w:rsidR="00DE07C5" w:rsidRPr="00610FEC" w:rsidRDefault="00DE07C5">
            <w:pPr>
              <w:ind w:firstLine="0"/>
              <w:jc w:val="left"/>
              <w:rPr>
                <w:szCs w:val="26"/>
                <w:lang w:val="en-US"/>
              </w:rPr>
            </w:pPr>
            <w:r>
              <w:rPr>
                <w:szCs w:val="26"/>
                <w:lang w:val="en-US"/>
              </w:rPr>
              <w:t xml:space="preserve">ID </w:t>
            </w:r>
            <w:r w:rsidR="00552F67">
              <w:rPr>
                <w:szCs w:val="26"/>
                <w:lang w:val="en-US"/>
              </w:rPr>
              <w:t>hạng vé</w:t>
            </w:r>
          </w:p>
        </w:tc>
      </w:tr>
      <w:tr w:rsidR="0085667A" w14:paraId="37EFFBAA" w14:textId="77777777" w:rsidTr="001B615C">
        <w:trPr>
          <w:trHeight w:val="300"/>
          <w:jc w:val="left"/>
        </w:trPr>
        <w:tc>
          <w:tcPr>
            <w:tcW w:w="0" w:type="auto"/>
          </w:tcPr>
          <w:p w14:paraId="43B61420" w14:textId="538DB630" w:rsidR="0085667A" w:rsidRDefault="0085667A">
            <w:pPr>
              <w:ind w:firstLine="0"/>
              <w:jc w:val="left"/>
              <w:rPr>
                <w:lang w:val="en-US"/>
              </w:rPr>
            </w:pPr>
            <w:r>
              <w:rPr>
                <w:lang w:val="en-US"/>
              </w:rPr>
              <w:t>ticketTypeName</w:t>
            </w:r>
          </w:p>
        </w:tc>
        <w:tc>
          <w:tcPr>
            <w:tcW w:w="2016" w:type="dxa"/>
          </w:tcPr>
          <w:p w14:paraId="3B2EF29B" w14:textId="4734C6BB" w:rsidR="0085667A" w:rsidRDefault="0085667A">
            <w:pPr>
              <w:ind w:firstLine="0"/>
              <w:jc w:val="left"/>
              <w:rPr>
                <w:lang w:val="en-US"/>
              </w:rPr>
            </w:pPr>
            <w:r>
              <w:rPr>
                <w:lang w:val="en-US"/>
              </w:rPr>
              <w:t>Private</w:t>
            </w:r>
          </w:p>
        </w:tc>
        <w:tc>
          <w:tcPr>
            <w:tcW w:w="1645" w:type="dxa"/>
          </w:tcPr>
          <w:p w14:paraId="131DFC21" w14:textId="315C9EE4" w:rsidR="0085667A" w:rsidRPr="00943662" w:rsidRDefault="00943662">
            <w:pPr>
              <w:ind w:firstLine="0"/>
              <w:jc w:val="left"/>
            </w:pPr>
            <w:r>
              <w:rPr>
                <w:lang w:val="en-US"/>
              </w:rPr>
              <w:t>Varchar</w:t>
            </w:r>
            <w:r>
              <w:t>(255)</w:t>
            </w:r>
          </w:p>
        </w:tc>
        <w:tc>
          <w:tcPr>
            <w:tcW w:w="3268" w:type="dxa"/>
          </w:tcPr>
          <w:p w14:paraId="005E2CF9" w14:textId="1CE4E7B1" w:rsidR="0085667A" w:rsidRPr="00943662" w:rsidRDefault="00943662">
            <w:pPr>
              <w:ind w:firstLine="0"/>
              <w:jc w:val="left"/>
              <w:rPr>
                <w:szCs w:val="26"/>
              </w:rPr>
            </w:pPr>
            <w:r>
              <w:rPr>
                <w:szCs w:val="26"/>
                <w:lang w:val="en-US"/>
              </w:rPr>
              <w:t>Tên</w:t>
            </w:r>
            <w:r>
              <w:rPr>
                <w:szCs w:val="26"/>
              </w:rPr>
              <w:t xml:space="preserve"> hạng vé</w:t>
            </w:r>
          </w:p>
        </w:tc>
      </w:tr>
      <w:tr w:rsidR="00943662" w14:paraId="3A4C5742" w14:textId="77777777" w:rsidTr="001B615C">
        <w:trPr>
          <w:trHeight w:val="300"/>
          <w:jc w:val="left"/>
        </w:trPr>
        <w:tc>
          <w:tcPr>
            <w:tcW w:w="0" w:type="auto"/>
          </w:tcPr>
          <w:p w14:paraId="63B0775A" w14:textId="5043FB7B" w:rsidR="00943662" w:rsidRDefault="000B40C0">
            <w:pPr>
              <w:ind w:firstLine="0"/>
              <w:jc w:val="left"/>
              <w:rPr>
                <w:lang w:val="en-US"/>
              </w:rPr>
            </w:pPr>
            <w:r>
              <w:rPr>
                <w:lang w:val="en-US"/>
              </w:rPr>
              <w:t>description</w:t>
            </w:r>
          </w:p>
        </w:tc>
        <w:tc>
          <w:tcPr>
            <w:tcW w:w="2016" w:type="dxa"/>
          </w:tcPr>
          <w:p w14:paraId="03DF9BE1" w14:textId="5428F487" w:rsidR="00943662" w:rsidRDefault="000B40C0">
            <w:pPr>
              <w:ind w:firstLine="0"/>
              <w:jc w:val="left"/>
              <w:rPr>
                <w:lang w:val="en-US"/>
              </w:rPr>
            </w:pPr>
            <w:r>
              <w:rPr>
                <w:lang w:val="en-US"/>
              </w:rPr>
              <w:t>Private</w:t>
            </w:r>
          </w:p>
        </w:tc>
        <w:tc>
          <w:tcPr>
            <w:tcW w:w="1645" w:type="dxa"/>
          </w:tcPr>
          <w:p w14:paraId="346BB498" w14:textId="47E1254D" w:rsidR="00943662" w:rsidRPr="000B40C0" w:rsidRDefault="000B40C0">
            <w:pPr>
              <w:ind w:firstLine="0"/>
              <w:jc w:val="left"/>
            </w:pPr>
            <w:r>
              <w:rPr>
                <w:lang w:val="en-US"/>
              </w:rPr>
              <w:t>Varchar</w:t>
            </w:r>
            <w:r>
              <w:t>(1000)</w:t>
            </w:r>
          </w:p>
        </w:tc>
        <w:tc>
          <w:tcPr>
            <w:tcW w:w="3268" w:type="dxa"/>
          </w:tcPr>
          <w:p w14:paraId="22FC0B5B" w14:textId="3341F0EA" w:rsidR="00943662" w:rsidRPr="00535741" w:rsidRDefault="00535741">
            <w:pPr>
              <w:ind w:firstLine="0"/>
              <w:jc w:val="left"/>
              <w:rPr>
                <w:szCs w:val="26"/>
              </w:rPr>
            </w:pPr>
            <w:r>
              <w:rPr>
                <w:szCs w:val="26"/>
                <w:lang w:val="en-US"/>
              </w:rPr>
              <w:t>Mô</w:t>
            </w:r>
            <w:r>
              <w:rPr>
                <w:szCs w:val="26"/>
              </w:rPr>
              <w:t xml:space="preserve"> tả hạng vé</w:t>
            </w:r>
          </w:p>
        </w:tc>
      </w:tr>
      <w:tr w:rsidR="00DE07C5" w14:paraId="65A2A145" w14:textId="77777777" w:rsidTr="001B615C">
        <w:trPr>
          <w:trHeight w:val="300"/>
          <w:jc w:val="left"/>
        </w:trPr>
        <w:tc>
          <w:tcPr>
            <w:tcW w:w="0" w:type="auto"/>
          </w:tcPr>
          <w:p w14:paraId="06457378" w14:textId="2FF420C3" w:rsidR="00DE07C5" w:rsidRPr="00351A96" w:rsidRDefault="00DE07C5">
            <w:pPr>
              <w:ind w:firstLine="0"/>
              <w:jc w:val="left"/>
              <w:rPr>
                <w:lang w:val="en-US"/>
              </w:rPr>
            </w:pPr>
            <w:r>
              <w:rPr>
                <w:lang w:val="en-US"/>
              </w:rPr>
              <w:t>t</w:t>
            </w:r>
            <w:r w:rsidR="00552F67">
              <w:rPr>
                <w:lang w:val="en-US"/>
              </w:rPr>
              <w:t>otalQuantity</w:t>
            </w:r>
          </w:p>
        </w:tc>
        <w:tc>
          <w:tcPr>
            <w:tcW w:w="2016" w:type="dxa"/>
          </w:tcPr>
          <w:p w14:paraId="316B7EB0" w14:textId="77777777" w:rsidR="00DE07C5" w:rsidRPr="00D71DB3" w:rsidRDefault="00DE07C5">
            <w:pPr>
              <w:ind w:firstLine="0"/>
              <w:jc w:val="left"/>
              <w:rPr>
                <w:lang w:val="en-US"/>
              </w:rPr>
            </w:pPr>
            <w:r>
              <w:rPr>
                <w:lang w:val="en-US"/>
              </w:rPr>
              <w:t>private</w:t>
            </w:r>
          </w:p>
        </w:tc>
        <w:tc>
          <w:tcPr>
            <w:tcW w:w="1645" w:type="dxa"/>
          </w:tcPr>
          <w:p w14:paraId="03E7F358" w14:textId="53AEDD94" w:rsidR="00DE07C5" w:rsidRDefault="00552F67">
            <w:pPr>
              <w:ind w:firstLine="0"/>
              <w:jc w:val="left"/>
              <w:rPr>
                <w:lang w:val="en-US"/>
              </w:rPr>
            </w:pPr>
            <w:r>
              <w:rPr>
                <w:lang w:val="en-US"/>
              </w:rPr>
              <w:t>int</w:t>
            </w:r>
          </w:p>
        </w:tc>
        <w:tc>
          <w:tcPr>
            <w:tcW w:w="3268" w:type="dxa"/>
          </w:tcPr>
          <w:p w14:paraId="746F1C6E" w14:textId="4F391EC5" w:rsidR="00DE07C5" w:rsidRDefault="00A63B7E">
            <w:pPr>
              <w:ind w:firstLine="0"/>
              <w:jc w:val="left"/>
              <w:rPr>
                <w:szCs w:val="26"/>
                <w:lang w:val="en-US"/>
              </w:rPr>
            </w:pPr>
            <w:r>
              <w:rPr>
                <w:szCs w:val="26"/>
                <w:lang w:val="en-US"/>
              </w:rPr>
              <w:t>Số lượng vé của hạng vé này</w:t>
            </w:r>
          </w:p>
        </w:tc>
      </w:tr>
      <w:tr w:rsidR="00DE07C5" w14:paraId="60DD47DD" w14:textId="77777777" w:rsidTr="001B615C">
        <w:trPr>
          <w:trHeight w:val="300"/>
          <w:jc w:val="left"/>
        </w:trPr>
        <w:tc>
          <w:tcPr>
            <w:tcW w:w="0" w:type="auto"/>
          </w:tcPr>
          <w:p w14:paraId="2B11B0E7" w14:textId="06FBAB71" w:rsidR="00DE07C5" w:rsidRPr="00EA5018" w:rsidRDefault="00535741">
            <w:pPr>
              <w:ind w:firstLine="0"/>
              <w:jc w:val="left"/>
              <w:rPr>
                <w:lang w:val="en-US"/>
              </w:rPr>
            </w:pPr>
            <w:r>
              <w:rPr>
                <w:lang w:val="en-US"/>
              </w:rPr>
              <w:t>soldTicket</w:t>
            </w:r>
          </w:p>
        </w:tc>
        <w:tc>
          <w:tcPr>
            <w:tcW w:w="2016" w:type="dxa"/>
          </w:tcPr>
          <w:p w14:paraId="60BC69C7" w14:textId="58872F96" w:rsidR="00DE07C5" w:rsidRDefault="00671F22">
            <w:pPr>
              <w:ind w:firstLine="0"/>
              <w:jc w:val="left"/>
              <w:rPr>
                <w:lang w:val="en-US"/>
              </w:rPr>
            </w:pPr>
            <w:r>
              <w:rPr>
                <w:lang w:val="en-US"/>
              </w:rPr>
              <w:t>P</w:t>
            </w:r>
            <w:r w:rsidR="00DE07C5">
              <w:rPr>
                <w:lang w:val="en-US"/>
              </w:rPr>
              <w:t>rivate</w:t>
            </w:r>
          </w:p>
        </w:tc>
        <w:tc>
          <w:tcPr>
            <w:tcW w:w="1645" w:type="dxa"/>
          </w:tcPr>
          <w:p w14:paraId="3732EBA8" w14:textId="2CE35A25" w:rsidR="00DE07C5" w:rsidRDefault="008E67AE">
            <w:pPr>
              <w:ind w:firstLine="0"/>
              <w:jc w:val="left"/>
              <w:rPr>
                <w:lang w:val="en-US"/>
              </w:rPr>
            </w:pPr>
            <w:r>
              <w:rPr>
                <w:lang w:val="en-US"/>
              </w:rPr>
              <w:t>int</w:t>
            </w:r>
          </w:p>
        </w:tc>
        <w:tc>
          <w:tcPr>
            <w:tcW w:w="3268" w:type="dxa"/>
          </w:tcPr>
          <w:p w14:paraId="3787693E" w14:textId="2E7C1DAA" w:rsidR="00DE07C5" w:rsidRDefault="0089442A">
            <w:pPr>
              <w:ind w:firstLine="0"/>
              <w:jc w:val="left"/>
              <w:rPr>
                <w:szCs w:val="26"/>
                <w:lang w:val="en-US"/>
              </w:rPr>
            </w:pPr>
            <w:r>
              <w:rPr>
                <w:szCs w:val="26"/>
                <w:lang w:val="en-US"/>
              </w:rPr>
              <w:t>Số lượng vé c</w:t>
            </w:r>
            <w:r w:rsidR="00132C2B">
              <w:rPr>
                <w:szCs w:val="26"/>
                <w:lang w:val="en-US"/>
              </w:rPr>
              <w:t xml:space="preserve">òn lại </w:t>
            </w:r>
          </w:p>
        </w:tc>
      </w:tr>
      <w:tr w:rsidR="001B615C" w14:paraId="790BFFCF" w14:textId="77777777" w:rsidTr="001B615C">
        <w:trPr>
          <w:trHeight w:val="300"/>
          <w:jc w:val="left"/>
        </w:trPr>
        <w:tc>
          <w:tcPr>
            <w:tcW w:w="0" w:type="auto"/>
          </w:tcPr>
          <w:p w14:paraId="2CBCB969" w14:textId="4CD7E975" w:rsidR="001B615C" w:rsidRDefault="001B615C">
            <w:pPr>
              <w:ind w:firstLine="0"/>
              <w:jc w:val="left"/>
              <w:rPr>
                <w:lang w:val="en-US"/>
              </w:rPr>
            </w:pPr>
            <w:r>
              <w:rPr>
                <w:lang w:val="en-US"/>
              </w:rPr>
              <w:t>maxPerUser</w:t>
            </w:r>
          </w:p>
        </w:tc>
        <w:tc>
          <w:tcPr>
            <w:tcW w:w="2016" w:type="dxa"/>
          </w:tcPr>
          <w:p w14:paraId="5F21B255" w14:textId="60B50204" w:rsidR="001B615C" w:rsidRDefault="001B615C">
            <w:pPr>
              <w:ind w:firstLine="0"/>
              <w:jc w:val="left"/>
              <w:rPr>
                <w:lang w:val="en-US"/>
              </w:rPr>
            </w:pPr>
            <w:r>
              <w:rPr>
                <w:lang w:val="en-US"/>
              </w:rPr>
              <w:t>Private</w:t>
            </w:r>
          </w:p>
        </w:tc>
        <w:tc>
          <w:tcPr>
            <w:tcW w:w="1645" w:type="dxa"/>
          </w:tcPr>
          <w:p w14:paraId="2AC341C5" w14:textId="739AE544" w:rsidR="001B615C" w:rsidRDefault="001B615C">
            <w:pPr>
              <w:ind w:firstLine="0"/>
              <w:jc w:val="left"/>
              <w:rPr>
                <w:lang w:val="en-US"/>
              </w:rPr>
            </w:pPr>
            <w:r>
              <w:rPr>
                <w:lang w:val="en-US"/>
              </w:rPr>
              <w:t>Int</w:t>
            </w:r>
          </w:p>
        </w:tc>
        <w:tc>
          <w:tcPr>
            <w:tcW w:w="3268" w:type="dxa"/>
          </w:tcPr>
          <w:p w14:paraId="1FBEE2B5" w14:textId="4CBAFB76" w:rsidR="001B615C" w:rsidRPr="001B615C" w:rsidRDefault="001B615C">
            <w:pPr>
              <w:ind w:firstLine="0"/>
              <w:jc w:val="left"/>
              <w:rPr>
                <w:szCs w:val="26"/>
              </w:rPr>
            </w:pPr>
            <w:r>
              <w:rPr>
                <w:szCs w:val="26"/>
                <w:lang w:val="en-US"/>
              </w:rPr>
              <w:t>Số</w:t>
            </w:r>
            <w:r>
              <w:rPr>
                <w:szCs w:val="26"/>
              </w:rPr>
              <w:t xml:space="preserve"> lượng tối đa có thể đặt</w:t>
            </w:r>
          </w:p>
        </w:tc>
      </w:tr>
      <w:tr w:rsidR="001B615C" w14:paraId="6626D07B" w14:textId="77777777" w:rsidTr="001B615C">
        <w:trPr>
          <w:trHeight w:val="300"/>
          <w:jc w:val="left"/>
        </w:trPr>
        <w:tc>
          <w:tcPr>
            <w:tcW w:w="0" w:type="auto"/>
          </w:tcPr>
          <w:p w14:paraId="126159D6" w14:textId="1206DFAF" w:rsidR="001B615C" w:rsidRDefault="001B615C">
            <w:pPr>
              <w:ind w:firstLine="0"/>
              <w:jc w:val="left"/>
              <w:rPr>
                <w:lang w:val="en-US"/>
              </w:rPr>
            </w:pPr>
            <w:r>
              <w:rPr>
                <w:lang w:val="en-US"/>
              </w:rPr>
              <w:t>minPerUser</w:t>
            </w:r>
          </w:p>
        </w:tc>
        <w:tc>
          <w:tcPr>
            <w:tcW w:w="2016" w:type="dxa"/>
          </w:tcPr>
          <w:p w14:paraId="3BC00F0E" w14:textId="74BF3588" w:rsidR="001B615C" w:rsidRDefault="001B615C">
            <w:pPr>
              <w:ind w:firstLine="0"/>
              <w:jc w:val="left"/>
              <w:rPr>
                <w:lang w:val="en-US"/>
              </w:rPr>
            </w:pPr>
            <w:r>
              <w:rPr>
                <w:lang w:val="en-US"/>
              </w:rPr>
              <w:t>Private</w:t>
            </w:r>
          </w:p>
        </w:tc>
        <w:tc>
          <w:tcPr>
            <w:tcW w:w="1645" w:type="dxa"/>
          </w:tcPr>
          <w:p w14:paraId="520E5B49" w14:textId="763DF4A7" w:rsidR="001B615C" w:rsidRDefault="001B615C">
            <w:pPr>
              <w:ind w:firstLine="0"/>
              <w:jc w:val="left"/>
              <w:rPr>
                <w:lang w:val="en-US"/>
              </w:rPr>
            </w:pPr>
            <w:r>
              <w:rPr>
                <w:lang w:val="en-US"/>
              </w:rPr>
              <w:t>Int</w:t>
            </w:r>
          </w:p>
        </w:tc>
        <w:tc>
          <w:tcPr>
            <w:tcW w:w="3268" w:type="dxa"/>
          </w:tcPr>
          <w:p w14:paraId="0BD0D923" w14:textId="5CC0B24E" w:rsidR="001B615C" w:rsidRPr="001B615C" w:rsidRDefault="001B615C">
            <w:pPr>
              <w:ind w:firstLine="0"/>
              <w:jc w:val="left"/>
              <w:rPr>
                <w:szCs w:val="26"/>
              </w:rPr>
            </w:pPr>
            <w:r>
              <w:rPr>
                <w:szCs w:val="26"/>
                <w:lang w:val="en-US"/>
              </w:rPr>
              <w:t>Số</w:t>
            </w:r>
            <w:r>
              <w:rPr>
                <w:szCs w:val="26"/>
              </w:rPr>
              <w:t xml:space="preserve"> lượng tối thiểu có thể đặt</w:t>
            </w:r>
          </w:p>
        </w:tc>
      </w:tr>
      <w:tr w:rsidR="00DE07C5" w14:paraId="5E51F1F9" w14:textId="77777777" w:rsidTr="001B615C">
        <w:trPr>
          <w:trHeight w:val="300"/>
          <w:jc w:val="left"/>
        </w:trPr>
        <w:tc>
          <w:tcPr>
            <w:tcW w:w="0" w:type="auto"/>
          </w:tcPr>
          <w:p w14:paraId="241AC90C" w14:textId="570B87B0" w:rsidR="00DE07C5" w:rsidRPr="00D80EA3" w:rsidRDefault="00A0153F">
            <w:pPr>
              <w:ind w:firstLine="0"/>
              <w:jc w:val="left"/>
              <w:rPr>
                <w:lang w:val="en-US"/>
              </w:rPr>
            </w:pPr>
            <w:r>
              <w:rPr>
                <w:lang w:val="en-US"/>
              </w:rPr>
              <w:t>P</w:t>
            </w:r>
            <w:r w:rsidR="008E67AE">
              <w:rPr>
                <w:lang w:val="en-US"/>
              </w:rPr>
              <w:t>rice</w:t>
            </w:r>
          </w:p>
        </w:tc>
        <w:tc>
          <w:tcPr>
            <w:tcW w:w="2016" w:type="dxa"/>
          </w:tcPr>
          <w:p w14:paraId="329F8A15" w14:textId="198273EB" w:rsidR="00DE07C5" w:rsidRDefault="00671F22">
            <w:pPr>
              <w:ind w:firstLine="0"/>
              <w:jc w:val="left"/>
              <w:rPr>
                <w:lang w:val="en-US"/>
              </w:rPr>
            </w:pPr>
            <w:r>
              <w:rPr>
                <w:lang w:val="en-US"/>
              </w:rPr>
              <w:t>P</w:t>
            </w:r>
            <w:r w:rsidR="00DE07C5">
              <w:rPr>
                <w:lang w:val="en-US"/>
              </w:rPr>
              <w:t>rivate</w:t>
            </w:r>
          </w:p>
        </w:tc>
        <w:tc>
          <w:tcPr>
            <w:tcW w:w="1645" w:type="dxa"/>
          </w:tcPr>
          <w:p w14:paraId="2D810E5D" w14:textId="44D93602" w:rsidR="00DE07C5" w:rsidRPr="001B615C" w:rsidRDefault="001B615C">
            <w:pPr>
              <w:ind w:firstLine="0"/>
              <w:jc w:val="left"/>
            </w:pPr>
            <w:r>
              <w:t>Decimal(10,0)</w:t>
            </w:r>
          </w:p>
        </w:tc>
        <w:tc>
          <w:tcPr>
            <w:tcW w:w="3268" w:type="dxa"/>
          </w:tcPr>
          <w:p w14:paraId="4B10CB3E" w14:textId="17EBB0C3" w:rsidR="00DE07C5" w:rsidRPr="001B615C" w:rsidRDefault="001B615C">
            <w:pPr>
              <w:ind w:firstLine="0"/>
              <w:jc w:val="left"/>
              <w:rPr>
                <w:szCs w:val="26"/>
              </w:rPr>
            </w:pPr>
            <w:r>
              <w:rPr>
                <w:szCs w:val="26"/>
                <w:lang w:val="en-US"/>
              </w:rPr>
              <w:t>Giá</w:t>
            </w:r>
            <w:r>
              <w:rPr>
                <w:szCs w:val="26"/>
              </w:rPr>
              <w:t xml:space="preserve"> vé</w:t>
            </w:r>
          </w:p>
        </w:tc>
      </w:tr>
      <w:tr w:rsidR="00DE07C5" w14:paraId="1E3EB503" w14:textId="77777777" w:rsidTr="001B615C">
        <w:trPr>
          <w:trHeight w:val="300"/>
          <w:jc w:val="left"/>
        </w:trPr>
        <w:tc>
          <w:tcPr>
            <w:tcW w:w="0" w:type="auto"/>
          </w:tcPr>
          <w:p w14:paraId="08BCBF3E" w14:textId="5347C083" w:rsidR="00DE07C5" w:rsidRDefault="0060599D">
            <w:pPr>
              <w:ind w:firstLine="0"/>
              <w:jc w:val="left"/>
              <w:rPr>
                <w:lang w:val="en-US"/>
              </w:rPr>
            </w:pPr>
            <w:r>
              <w:rPr>
                <w:lang w:val="en-US"/>
              </w:rPr>
              <w:t>statSellDate</w:t>
            </w:r>
          </w:p>
        </w:tc>
        <w:tc>
          <w:tcPr>
            <w:tcW w:w="2016" w:type="dxa"/>
          </w:tcPr>
          <w:p w14:paraId="4C016292" w14:textId="3FD4D344" w:rsidR="00DE07C5" w:rsidRDefault="00671F22">
            <w:pPr>
              <w:ind w:firstLine="0"/>
              <w:jc w:val="left"/>
              <w:rPr>
                <w:lang w:val="en-US"/>
              </w:rPr>
            </w:pPr>
            <w:r>
              <w:rPr>
                <w:lang w:val="en-US"/>
              </w:rPr>
              <w:t>P</w:t>
            </w:r>
            <w:r w:rsidR="00DE07C5">
              <w:rPr>
                <w:lang w:val="en-US"/>
              </w:rPr>
              <w:t>rivate</w:t>
            </w:r>
          </w:p>
        </w:tc>
        <w:tc>
          <w:tcPr>
            <w:tcW w:w="1645" w:type="dxa"/>
          </w:tcPr>
          <w:p w14:paraId="6C2F6BF4" w14:textId="51EB78E1" w:rsidR="00DE07C5" w:rsidRPr="0060599D" w:rsidRDefault="0060599D">
            <w:pPr>
              <w:ind w:firstLine="0"/>
              <w:jc w:val="left"/>
            </w:pPr>
            <w:r>
              <w:t>Timestamp</w:t>
            </w:r>
          </w:p>
        </w:tc>
        <w:tc>
          <w:tcPr>
            <w:tcW w:w="3268" w:type="dxa"/>
          </w:tcPr>
          <w:p w14:paraId="724D6593" w14:textId="6C6D4731" w:rsidR="00DE07C5" w:rsidRPr="009C502B" w:rsidRDefault="009C502B">
            <w:pPr>
              <w:ind w:firstLine="0"/>
              <w:jc w:val="left"/>
              <w:rPr>
                <w:szCs w:val="26"/>
              </w:rPr>
            </w:pPr>
            <w:r>
              <w:rPr>
                <w:szCs w:val="26"/>
                <w:lang w:val="en-US"/>
              </w:rPr>
              <w:t>Thời</w:t>
            </w:r>
            <w:r>
              <w:rPr>
                <w:szCs w:val="26"/>
              </w:rPr>
              <w:t xml:space="preserve"> gian bắt đầu bán</w:t>
            </w:r>
          </w:p>
        </w:tc>
      </w:tr>
      <w:tr w:rsidR="009C502B" w14:paraId="2C17C3DC" w14:textId="77777777" w:rsidTr="001B615C">
        <w:trPr>
          <w:trHeight w:val="300"/>
          <w:jc w:val="left"/>
        </w:trPr>
        <w:tc>
          <w:tcPr>
            <w:tcW w:w="0" w:type="auto"/>
          </w:tcPr>
          <w:p w14:paraId="0FC9F784" w14:textId="0E9FE613" w:rsidR="009C502B" w:rsidRDefault="009C502B">
            <w:pPr>
              <w:ind w:firstLine="0"/>
              <w:jc w:val="left"/>
              <w:rPr>
                <w:lang w:val="en-US"/>
              </w:rPr>
            </w:pPr>
            <w:r>
              <w:rPr>
                <w:lang w:val="en-US"/>
              </w:rPr>
              <w:t>endSellDate</w:t>
            </w:r>
          </w:p>
        </w:tc>
        <w:tc>
          <w:tcPr>
            <w:tcW w:w="2016" w:type="dxa"/>
          </w:tcPr>
          <w:p w14:paraId="5229396D" w14:textId="674D62E3" w:rsidR="009C502B" w:rsidRDefault="009C502B">
            <w:pPr>
              <w:ind w:firstLine="0"/>
              <w:jc w:val="left"/>
              <w:rPr>
                <w:lang w:val="en-US"/>
              </w:rPr>
            </w:pPr>
            <w:r>
              <w:rPr>
                <w:lang w:val="en-US"/>
              </w:rPr>
              <w:t>Private</w:t>
            </w:r>
          </w:p>
        </w:tc>
        <w:tc>
          <w:tcPr>
            <w:tcW w:w="1645" w:type="dxa"/>
          </w:tcPr>
          <w:p w14:paraId="128CE676" w14:textId="0FC715D5" w:rsidR="009C502B" w:rsidRDefault="009C502B">
            <w:pPr>
              <w:ind w:firstLine="0"/>
              <w:jc w:val="left"/>
            </w:pPr>
            <w:r>
              <w:t>Timestamp</w:t>
            </w:r>
          </w:p>
        </w:tc>
        <w:tc>
          <w:tcPr>
            <w:tcW w:w="3268" w:type="dxa"/>
          </w:tcPr>
          <w:p w14:paraId="42720ADE" w14:textId="00C45869" w:rsidR="009C502B" w:rsidRPr="009C502B" w:rsidRDefault="009C502B">
            <w:pPr>
              <w:ind w:firstLine="0"/>
              <w:jc w:val="left"/>
              <w:rPr>
                <w:szCs w:val="26"/>
              </w:rPr>
            </w:pPr>
            <w:r>
              <w:rPr>
                <w:szCs w:val="26"/>
                <w:lang w:val="en-US"/>
              </w:rPr>
              <w:t>Thời</w:t>
            </w:r>
            <w:r>
              <w:rPr>
                <w:szCs w:val="26"/>
              </w:rPr>
              <w:t xml:space="preserve"> gian kết thúc bán</w:t>
            </w:r>
          </w:p>
        </w:tc>
      </w:tr>
      <w:tr w:rsidR="00BD1220" w14:paraId="47355B5C" w14:textId="77777777" w:rsidTr="001B615C">
        <w:trPr>
          <w:trHeight w:val="300"/>
          <w:jc w:val="left"/>
        </w:trPr>
        <w:tc>
          <w:tcPr>
            <w:tcW w:w="0" w:type="auto"/>
          </w:tcPr>
          <w:p w14:paraId="784BA90E" w14:textId="7B008F64" w:rsidR="00BD1220" w:rsidRPr="009C502B" w:rsidRDefault="009C502B">
            <w:pPr>
              <w:ind w:firstLine="0"/>
              <w:jc w:val="left"/>
            </w:pPr>
            <w:r>
              <w:t>eventId</w:t>
            </w:r>
          </w:p>
        </w:tc>
        <w:tc>
          <w:tcPr>
            <w:tcW w:w="2016" w:type="dxa"/>
          </w:tcPr>
          <w:p w14:paraId="09A1815D" w14:textId="08671879" w:rsidR="00BD1220" w:rsidRDefault="00671F22">
            <w:pPr>
              <w:ind w:firstLine="0"/>
              <w:jc w:val="left"/>
              <w:rPr>
                <w:lang w:val="en-US"/>
              </w:rPr>
            </w:pPr>
            <w:r>
              <w:rPr>
                <w:lang w:val="en-US"/>
              </w:rPr>
              <w:t>P</w:t>
            </w:r>
            <w:r w:rsidR="00BD1220">
              <w:rPr>
                <w:lang w:val="en-US"/>
              </w:rPr>
              <w:t>rivate</w:t>
            </w:r>
          </w:p>
        </w:tc>
        <w:tc>
          <w:tcPr>
            <w:tcW w:w="1645" w:type="dxa"/>
          </w:tcPr>
          <w:p w14:paraId="13EC8941" w14:textId="6E885691" w:rsidR="00BD1220" w:rsidRPr="009C502B" w:rsidRDefault="009C502B">
            <w:pPr>
              <w:ind w:firstLine="0"/>
              <w:jc w:val="left"/>
            </w:pPr>
            <w:r>
              <w:t>Int</w:t>
            </w:r>
          </w:p>
        </w:tc>
        <w:tc>
          <w:tcPr>
            <w:tcW w:w="3268" w:type="dxa"/>
          </w:tcPr>
          <w:p w14:paraId="745A4C7D" w14:textId="0E214519" w:rsidR="00BD1220" w:rsidRPr="009C502B" w:rsidRDefault="009C502B">
            <w:pPr>
              <w:ind w:firstLine="0"/>
              <w:jc w:val="left"/>
              <w:rPr>
                <w:szCs w:val="26"/>
              </w:rPr>
            </w:pPr>
            <w:r>
              <w:rPr>
                <w:szCs w:val="26"/>
                <w:lang w:val="en-US"/>
              </w:rPr>
              <w:t>Khóa</w:t>
            </w:r>
            <w:r>
              <w:rPr>
                <w:szCs w:val="26"/>
              </w:rPr>
              <w:t xml:space="preserve"> ngoại liên kết đến bảng </w:t>
            </w:r>
            <w:r w:rsidR="00DC1C59">
              <w:rPr>
                <w:szCs w:val="26"/>
              </w:rPr>
              <w:t>event</w:t>
            </w:r>
          </w:p>
        </w:tc>
      </w:tr>
    </w:tbl>
    <w:p w14:paraId="00A2F7CD" w14:textId="77777777" w:rsidR="00DE07C5" w:rsidRPr="00504227" w:rsidRDefault="00DE07C5" w:rsidP="006B5F39">
      <w:pPr>
        <w:ind w:firstLine="0"/>
      </w:pPr>
    </w:p>
    <w:p w14:paraId="1445F2C4" w14:textId="4DAC0BF5" w:rsidR="0059174D" w:rsidRDefault="006B5F39" w:rsidP="0059174D">
      <w:pPr>
        <w:pStyle w:val="u3"/>
        <w:rPr>
          <w:lang w:val="en-US"/>
        </w:rPr>
      </w:pPr>
      <w:bookmarkStart w:id="63" w:name="_Toc211632470"/>
      <w:r>
        <w:rPr>
          <w:lang w:val="en-US"/>
        </w:rPr>
        <w:t>Lớp &lt;Ticket&gt;</w:t>
      </w:r>
      <w:bookmarkEnd w:id="63"/>
    </w:p>
    <w:p w14:paraId="11F8E25B" w14:textId="3BE867E9" w:rsidR="006B5F39" w:rsidRPr="00124771" w:rsidRDefault="006B5F39" w:rsidP="006B5F39">
      <w:pPr>
        <w:rPr>
          <w:lang w:val="en-US"/>
        </w:rPr>
      </w:pPr>
      <w:r w:rsidRPr="10A53E63">
        <w:rPr>
          <w:b/>
          <w:bCs/>
          <w:szCs w:val="26"/>
        </w:rPr>
        <w:t>Mục đích:</w:t>
      </w:r>
      <w:r w:rsidRPr="10A53E63">
        <w:rPr>
          <w:szCs w:val="26"/>
        </w:rPr>
        <w:t xml:space="preserve"> </w:t>
      </w:r>
      <w:r w:rsidR="00367A69" w:rsidRPr="00367A69">
        <w:rPr>
          <w:szCs w:val="26"/>
        </w:rPr>
        <w:t xml:space="preserve">Vé cụ thể </w:t>
      </w:r>
      <w:r w:rsidR="00AE409B">
        <w:rPr>
          <w:szCs w:val="26"/>
          <w:lang w:val="en-US"/>
        </w:rPr>
        <w:t>được cung cấp cho</w:t>
      </w:r>
      <w:r w:rsidR="00367A69" w:rsidRPr="00367A69">
        <w:rPr>
          <w:szCs w:val="26"/>
        </w:rPr>
        <w:t xml:space="preserve"> </w:t>
      </w:r>
      <w:r w:rsidR="00AE409B">
        <w:rPr>
          <w:szCs w:val="26"/>
          <w:lang w:val="en-US"/>
        </w:rPr>
        <w:t xml:space="preserve">người tham dự sau khi người đó thanh toán xong, có </w:t>
      </w:r>
      <w:r w:rsidR="00367A69" w:rsidRPr="00367A69">
        <w:rPr>
          <w:szCs w:val="26"/>
        </w:rPr>
        <w:t>gắn mã QR.</w:t>
      </w:r>
    </w:p>
    <w:p w14:paraId="14106705" w14:textId="1B6B734A" w:rsidR="006B5F39" w:rsidRDefault="006B5F39" w:rsidP="00AE3F0F">
      <w:pPr>
        <w:rPr>
          <w:szCs w:val="26"/>
          <w:lang w:val="en-US"/>
        </w:rPr>
      </w:pPr>
      <w:r w:rsidRPr="2AA9B059">
        <w:rPr>
          <w:b/>
          <w:bCs/>
          <w:szCs w:val="26"/>
        </w:rPr>
        <w:t>Quan hệ:</w:t>
      </w:r>
      <w:r w:rsidRPr="2AA9B059">
        <w:rPr>
          <w:szCs w:val="26"/>
        </w:rPr>
        <w:t xml:space="preserve"> </w:t>
      </w:r>
      <w:r w:rsidR="00AE3F0F" w:rsidRPr="00AE3F0F">
        <w:rPr>
          <w:szCs w:val="26"/>
          <w:lang w:val="en-US"/>
        </w:rPr>
        <w:t>1 Ticket thuộc về 1 TicketType</w:t>
      </w:r>
      <w:r w:rsidR="00AE3F0F">
        <w:rPr>
          <w:szCs w:val="26"/>
          <w:lang w:val="en-US"/>
        </w:rPr>
        <w:t xml:space="preserve">, 1 </w:t>
      </w:r>
      <w:r w:rsidR="00AE3F0F" w:rsidRPr="00AE3F0F">
        <w:rPr>
          <w:szCs w:val="26"/>
          <w:lang w:val="en-US"/>
        </w:rPr>
        <w:t xml:space="preserve">Ticket có </w:t>
      </w:r>
      <w:r w:rsidR="00AE3F0F">
        <w:rPr>
          <w:szCs w:val="26"/>
          <w:lang w:val="en-US"/>
        </w:rPr>
        <w:t>1</w:t>
      </w:r>
      <w:r w:rsidR="00AE3F0F" w:rsidRPr="00AE3F0F">
        <w:rPr>
          <w:szCs w:val="26"/>
          <w:lang w:val="en-US"/>
        </w:rPr>
        <w:t xml:space="preserve"> QrCode</w:t>
      </w:r>
      <w:r w:rsidR="00AE3F0F">
        <w:rPr>
          <w:szCs w:val="26"/>
          <w:lang w:val="en-US"/>
        </w:rPr>
        <w:t xml:space="preserve"> riêng, </w:t>
      </w:r>
      <w:r w:rsidR="00AE3F0F" w:rsidRPr="00AE3F0F">
        <w:rPr>
          <w:szCs w:val="26"/>
          <w:lang w:val="en-US"/>
        </w:rPr>
        <w:t xml:space="preserve">Ticket  </w:t>
      </w:r>
      <w:r w:rsidR="00AE3F0F">
        <w:rPr>
          <w:szCs w:val="26"/>
          <w:lang w:val="en-US"/>
        </w:rPr>
        <w:t>thuộc về</w:t>
      </w:r>
      <w:r w:rsidR="001014F6">
        <w:rPr>
          <w:szCs w:val="26"/>
          <w:lang w:val="en-US"/>
        </w:rPr>
        <w:t xml:space="preserve"> </w:t>
      </w:r>
      <w:r w:rsidR="00AE3F0F" w:rsidRPr="00AE3F0F">
        <w:rPr>
          <w:szCs w:val="26"/>
          <w:lang w:val="en-US"/>
        </w:rPr>
        <w:t>Attendee.</w:t>
      </w:r>
    </w:p>
    <w:p w14:paraId="281A8554" w14:textId="0A6936D2" w:rsidR="006B5F39" w:rsidRPr="00E74F31" w:rsidRDefault="006B5F39" w:rsidP="00AE3F0F">
      <w:pPr>
        <w:rPr>
          <w:b/>
          <w:bCs/>
          <w:szCs w:val="26"/>
          <w:lang w:val="en-US"/>
        </w:rPr>
      </w:pPr>
      <w:r w:rsidRPr="00405588">
        <w:rPr>
          <w:b/>
          <w:bCs/>
          <w:szCs w:val="26"/>
        </w:rPr>
        <w:t xml:space="preserve">Thuộc tính: </w:t>
      </w:r>
      <w:r w:rsidRPr="00405588">
        <w:rPr>
          <w:b/>
          <w:bCs/>
          <w:szCs w:val="26"/>
        </w:rPr>
        <w:tab/>
      </w:r>
    </w:p>
    <w:p w14:paraId="0854295D" w14:textId="696FBD34" w:rsidR="00971416" w:rsidRDefault="00971416" w:rsidP="00971416">
      <w:pPr>
        <w:pStyle w:val="Chuthich"/>
        <w:keepNext/>
      </w:pPr>
      <w:bookmarkStart w:id="64" w:name="_Toc211632427"/>
      <w:proofErr w:type="spellStart"/>
      <w:r>
        <w:lastRenderedPageBreak/>
        <w:t>Bảng</w:t>
      </w:r>
      <w:proofErr w:type="spellEnd"/>
      <w:r>
        <w:t xml:space="preserve"> </w:t>
      </w:r>
      <w:fldSimple w:instr=" STYLEREF 1 \s ">
        <w:r w:rsidR="00EE0F5B">
          <w:rPr>
            <w:noProof/>
          </w:rPr>
          <w:t>3</w:t>
        </w:r>
      </w:fldSimple>
      <w:r w:rsidR="00A4388F">
        <w:noBreakHyphen/>
      </w:r>
      <w:fldSimple w:instr=" SEQ Bảng \* ARABIC \s 1 ">
        <w:r w:rsidR="00EE0F5B">
          <w:rPr>
            <w:noProof/>
          </w:rPr>
          <w:t>8</w:t>
        </w:r>
      </w:fldSimple>
      <w:r>
        <w:rPr>
          <w:lang w:val="vi-VN"/>
        </w:rPr>
        <w:t xml:space="preserve"> Thuộc tính</w:t>
      </w:r>
      <w:r w:rsidRPr="00176AE1">
        <w:rPr>
          <w:lang w:val="vi-VN"/>
        </w:rPr>
        <w:t>&lt;</w:t>
      </w:r>
      <w:proofErr w:type="spellStart"/>
      <w:r w:rsidRPr="00176AE1">
        <w:rPr>
          <w:lang w:val="vi-VN"/>
        </w:rPr>
        <w:t>Ticket</w:t>
      </w:r>
      <w:proofErr w:type="spellEnd"/>
      <w:r w:rsidRPr="00176AE1">
        <w:rPr>
          <w:lang w:val="vi-VN"/>
        </w:rPr>
        <w:t>&gt;</w:t>
      </w:r>
      <w:bookmarkEnd w:id="64"/>
    </w:p>
    <w:tbl>
      <w:tblPr>
        <w:tblStyle w:val="LiBang"/>
        <w:tblW w:w="8907" w:type="dxa"/>
        <w:jc w:val="left"/>
        <w:tblLook w:val="06A0" w:firstRow="1" w:lastRow="0" w:firstColumn="1" w:lastColumn="0" w:noHBand="1" w:noVBand="1"/>
      </w:tblPr>
      <w:tblGrid>
        <w:gridCol w:w="2036"/>
        <w:gridCol w:w="2016"/>
        <w:gridCol w:w="1587"/>
        <w:gridCol w:w="3268"/>
      </w:tblGrid>
      <w:tr w:rsidR="006B5F39" w14:paraId="0ABCFD6B" w14:textId="77777777" w:rsidTr="00237C18">
        <w:trPr>
          <w:trHeight w:val="300"/>
          <w:jc w:val="left"/>
        </w:trPr>
        <w:tc>
          <w:tcPr>
            <w:tcW w:w="0" w:type="auto"/>
          </w:tcPr>
          <w:p w14:paraId="1C79AC87" w14:textId="77777777" w:rsidR="006B5F39" w:rsidRDefault="006B5F39">
            <w:pPr>
              <w:spacing w:before="0" w:beforeAutospacing="0" w:after="0" w:afterAutospacing="0"/>
              <w:ind w:firstLine="0"/>
              <w:jc w:val="center"/>
            </w:pPr>
            <w:r w:rsidRPr="612B0361">
              <w:rPr>
                <w:b/>
                <w:bCs/>
              </w:rPr>
              <w:t>Tên thuộc tính</w:t>
            </w:r>
          </w:p>
        </w:tc>
        <w:tc>
          <w:tcPr>
            <w:tcW w:w="2016" w:type="dxa"/>
          </w:tcPr>
          <w:p w14:paraId="02DC75B0" w14:textId="77777777" w:rsidR="006B5F39" w:rsidRDefault="006B5F39">
            <w:pPr>
              <w:spacing w:before="0" w:beforeAutospacing="0" w:after="0" w:afterAutospacing="0"/>
              <w:ind w:firstLine="0"/>
              <w:jc w:val="center"/>
            </w:pPr>
            <w:r w:rsidRPr="612B0361">
              <w:rPr>
                <w:b/>
                <w:bCs/>
              </w:rPr>
              <w:t>Phạm vi truy cập</w:t>
            </w:r>
          </w:p>
        </w:tc>
        <w:tc>
          <w:tcPr>
            <w:tcW w:w="1587" w:type="dxa"/>
          </w:tcPr>
          <w:p w14:paraId="5E9B8EB8" w14:textId="77777777" w:rsidR="006B5F39" w:rsidRDefault="006B5F39">
            <w:pPr>
              <w:spacing w:before="0" w:beforeAutospacing="0" w:after="0" w:afterAutospacing="0"/>
              <w:ind w:firstLine="0"/>
              <w:jc w:val="center"/>
            </w:pPr>
            <w:r w:rsidRPr="612B0361">
              <w:rPr>
                <w:b/>
                <w:bCs/>
              </w:rPr>
              <w:t>Kiểu dữ liệu</w:t>
            </w:r>
          </w:p>
        </w:tc>
        <w:tc>
          <w:tcPr>
            <w:tcW w:w="3268" w:type="dxa"/>
          </w:tcPr>
          <w:p w14:paraId="10BF0204" w14:textId="77777777" w:rsidR="006B5F39" w:rsidRDefault="006B5F39">
            <w:pPr>
              <w:spacing w:before="0" w:beforeAutospacing="0" w:after="0" w:afterAutospacing="0"/>
              <w:jc w:val="center"/>
            </w:pPr>
            <w:r w:rsidRPr="612B0361">
              <w:rPr>
                <w:b/>
                <w:bCs/>
              </w:rPr>
              <w:t>Mô tả</w:t>
            </w:r>
          </w:p>
        </w:tc>
      </w:tr>
      <w:tr w:rsidR="006B5F39" w14:paraId="587DD62B" w14:textId="77777777" w:rsidTr="00237C18">
        <w:trPr>
          <w:trHeight w:val="300"/>
          <w:jc w:val="left"/>
        </w:trPr>
        <w:tc>
          <w:tcPr>
            <w:tcW w:w="0" w:type="auto"/>
          </w:tcPr>
          <w:p w14:paraId="0F529A8F" w14:textId="555D8919" w:rsidR="006B5F39" w:rsidRPr="00467FBC" w:rsidRDefault="006B5F39">
            <w:pPr>
              <w:ind w:firstLine="0"/>
              <w:jc w:val="left"/>
              <w:rPr>
                <w:lang w:val="en-US"/>
              </w:rPr>
            </w:pPr>
            <w:r>
              <w:rPr>
                <w:lang w:val="en-US"/>
              </w:rPr>
              <w:t>tickeId</w:t>
            </w:r>
          </w:p>
        </w:tc>
        <w:tc>
          <w:tcPr>
            <w:tcW w:w="2016" w:type="dxa"/>
          </w:tcPr>
          <w:p w14:paraId="6F002BA0" w14:textId="77777777" w:rsidR="006B5F39" w:rsidRDefault="006B5F39">
            <w:pPr>
              <w:ind w:firstLine="0"/>
              <w:jc w:val="left"/>
            </w:pPr>
            <w:r>
              <w:t>private</w:t>
            </w:r>
          </w:p>
        </w:tc>
        <w:tc>
          <w:tcPr>
            <w:tcW w:w="1587" w:type="dxa"/>
          </w:tcPr>
          <w:p w14:paraId="7496847F" w14:textId="77777777" w:rsidR="006B5F39" w:rsidRPr="00610FEC" w:rsidRDefault="006B5F39">
            <w:pPr>
              <w:ind w:firstLine="0"/>
              <w:jc w:val="left"/>
              <w:rPr>
                <w:lang w:val="en-US"/>
              </w:rPr>
            </w:pPr>
            <w:r>
              <w:rPr>
                <w:lang w:val="en-US"/>
              </w:rPr>
              <w:t>int</w:t>
            </w:r>
          </w:p>
        </w:tc>
        <w:tc>
          <w:tcPr>
            <w:tcW w:w="3268" w:type="dxa"/>
          </w:tcPr>
          <w:p w14:paraId="4D65E137" w14:textId="31CFFD36" w:rsidR="006B5F39" w:rsidRPr="00610FEC" w:rsidRDefault="006B5F39">
            <w:pPr>
              <w:ind w:firstLine="0"/>
              <w:jc w:val="left"/>
              <w:rPr>
                <w:szCs w:val="26"/>
                <w:lang w:val="en-US"/>
              </w:rPr>
            </w:pPr>
            <w:r>
              <w:rPr>
                <w:szCs w:val="26"/>
                <w:lang w:val="en-US"/>
              </w:rPr>
              <w:t xml:space="preserve">ID </w:t>
            </w:r>
            <w:r w:rsidR="007F606A">
              <w:rPr>
                <w:szCs w:val="26"/>
                <w:lang w:val="en-US"/>
              </w:rPr>
              <w:t>của vé</w:t>
            </w:r>
          </w:p>
        </w:tc>
      </w:tr>
      <w:tr w:rsidR="006B5F39" w14:paraId="5D4942DF" w14:textId="77777777" w:rsidTr="00237C18">
        <w:trPr>
          <w:trHeight w:val="300"/>
          <w:jc w:val="left"/>
        </w:trPr>
        <w:tc>
          <w:tcPr>
            <w:tcW w:w="0" w:type="auto"/>
          </w:tcPr>
          <w:p w14:paraId="091E2937" w14:textId="71E31F89" w:rsidR="006B5F39" w:rsidRPr="00D80EA3" w:rsidRDefault="00BF5319">
            <w:pPr>
              <w:ind w:firstLine="0"/>
              <w:jc w:val="left"/>
              <w:rPr>
                <w:lang w:val="en-US"/>
              </w:rPr>
            </w:pPr>
            <w:r>
              <w:rPr>
                <w:lang w:val="en-US"/>
              </w:rPr>
              <w:t>ticketStatus</w:t>
            </w:r>
          </w:p>
        </w:tc>
        <w:tc>
          <w:tcPr>
            <w:tcW w:w="2016" w:type="dxa"/>
          </w:tcPr>
          <w:p w14:paraId="651FD614" w14:textId="77777777" w:rsidR="006B5F39" w:rsidRDefault="006B5F39">
            <w:pPr>
              <w:ind w:firstLine="0"/>
              <w:jc w:val="left"/>
              <w:rPr>
                <w:lang w:val="en-US"/>
              </w:rPr>
            </w:pPr>
            <w:r>
              <w:rPr>
                <w:lang w:val="en-US"/>
              </w:rPr>
              <w:t>private</w:t>
            </w:r>
          </w:p>
        </w:tc>
        <w:tc>
          <w:tcPr>
            <w:tcW w:w="1587" w:type="dxa"/>
          </w:tcPr>
          <w:p w14:paraId="1164B8D3" w14:textId="0248E4B3" w:rsidR="006B5F39" w:rsidRPr="00631225" w:rsidRDefault="00631225">
            <w:pPr>
              <w:ind w:firstLine="0"/>
              <w:jc w:val="left"/>
            </w:pPr>
            <w:r>
              <w:rPr>
                <w:lang w:val="en-US"/>
              </w:rPr>
              <w:t>Enum</w:t>
            </w:r>
            <w:r>
              <w:t>[]</w:t>
            </w:r>
          </w:p>
        </w:tc>
        <w:tc>
          <w:tcPr>
            <w:tcW w:w="3268" w:type="dxa"/>
          </w:tcPr>
          <w:p w14:paraId="60133E48" w14:textId="54FD10E7" w:rsidR="006B5F39" w:rsidRDefault="00BF5319">
            <w:pPr>
              <w:ind w:firstLine="0"/>
              <w:jc w:val="left"/>
              <w:rPr>
                <w:szCs w:val="26"/>
                <w:lang w:val="en-US"/>
              </w:rPr>
            </w:pPr>
            <w:r>
              <w:rPr>
                <w:szCs w:val="26"/>
                <w:lang w:val="en-US"/>
              </w:rPr>
              <w:t>Tình trạng của vé</w:t>
            </w:r>
            <w:r w:rsidR="00870068">
              <w:rPr>
                <w:szCs w:val="26"/>
                <w:lang w:val="en-US"/>
              </w:rPr>
              <w:t>, sau khi sự kiện kết thúc thì vé bị hủy</w:t>
            </w:r>
          </w:p>
        </w:tc>
      </w:tr>
      <w:tr w:rsidR="00E45AFA" w14:paraId="3C9E5973" w14:textId="77777777" w:rsidTr="00237C18">
        <w:trPr>
          <w:trHeight w:val="300"/>
          <w:jc w:val="left"/>
        </w:trPr>
        <w:tc>
          <w:tcPr>
            <w:tcW w:w="0" w:type="auto"/>
          </w:tcPr>
          <w:p w14:paraId="615860FE" w14:textId="5004EBF4" w:rsidR="00E45AFA" w:rsidRDefault="004D180B">
            <w:pPr>
              <w:ind w:firstLine="0"/>
              <w:jc w:val="left"/>
              <w:rPr>
                <w:lang w:val="en-US"/>
              </w:rPr>
            </w:pPr>
            <w:r>
              <w:rPr>
                <w:lang w:val="en-US"/>
              </w:rPr>
              <w:t>checkedId</w:t>
            </w:r>
          </w:p>
        </w:tc>
        <w:tc>
          <w:tcPr>
            <w:tcW w:w="2016" w:type="dxa"/>
          </w:tcPr>
          <w:p w14:paraId="168DD727" w14:textId="5DCD2568" w:rsidR="00E45AFA" w:rsidRDefault="004D180B">
            <w:pPr>
              <w:ind w:firstLine="0"/>
              <w:jc w:val="left"/>
              <w:rPr>
                <w:lang w:val="en-US"/>
              </w:rPr>
            </w:pPr>
            <w:r>
              <w:rPr>
                <w:lang w:val="en-US"/>
              </w:rPr>
              <w:t>Private</w:t>
            </w:r>
          </w:p>
        </w:tc>
        <w:tc>
          <w:tcPr>
            <w:tcW w:w="1587" w:type="dxa"/>
          </w:tcPr>
          <w:p w14:paraId="5A83B5B4" w14:textId="5CF0CE0A" w:rsidR="00E45AFA" w:rsidRDefault="00F958B9">
            <w:pPr>
              <w:ind w:firstLine="0"/>
              <w:jc w:val="left"/>
              <w:rPr>
                <w:lang w:val="en-US"/>
              </w:rPr>
            </w:pPr>
            <w:r>
              <w:rPr>
                <w:lang w:val="en-US"/>
              </w:rPr>
              <w:t>Int</w:t>
            </w:r>
          </w:p>
        </w:tc>
        <w:tc>
          <w:tcPr>
            <w:tcW w:w="3268" w:type="dxa"/>
          </w:tcPr>
          <w:p w14:paraId="09DE9F9F" w14:textId="351877F3" w:rsidR="00E45AFA" w:rsidRPr="00F958B9" w:rsidRDefault="00F958B9">
            <w:pPr>
              <w:ind w:firstLine="0"/>
              <w:jc w:val="left"/>
              <w:rPr>
                <w:szCs w:val="26"/>
              </w:rPr>
            </w:pPr>
            <w:r>
              <w:rPr>
                <w:szCs w:val="26"/>
                <w:lang w:val="en-US"/>
              </w:rPr>
              <w:t>Khóa</w:t>
            </w:r>
            <w:r>
              <w:rPr>
                <w:szCs w:val="26"/>
              </w:rPr>
              <w:t xml:space="preserve"> ngoại liên kết với checked</w:t>
            </w:r>
          </w:p>
        </w:tc>
      </w:tr>
      <w:tr w:rsidR="006B5F39" w14:paraId="2EC3AE34" w14:textId="77777777" w:rsidTr="00237C18">
        <w:trPr>
          <w:trHeight w:val="300"/>
          <w:jc w:val="left"/>
        </w:trPr>
        <w:tc>
          <w:tcPr>
            <w:tcW w:w="0" w:type="auto"/>
          </w:tcPr>
          <w:p w14:paraId="5E7B8593" w14:textId="2EE2AF84" w:rsidR="006B5F39" w:rsidRPr="00B93B5D" w:rsidRDefault="006B5F39">
            <w:pPr>
              <w:ind w:firstLine="0"/>
              <w:jc w:val="left"/>
              <w:rPr>
                <w:lang w:val="en-US"/>
              </w:rPr>
            </w:pPr>
            <w:r>
              <w:rPr>
                <w:lang w:val="en-US"/>
              </w:rPr>
              <w:t>seat</w:t>
            </w:r>
            <w:r w:rsidR="00D008A7">
              <w:rPr>
                <w:lang w:val="en-US"/>
              </w:rPr>
              <w:t>Number</w:t>
            </w:r>
          </w:p>
        </w:tc>
        <w:tc>
          <w:tcPr>
            <w:tcW w:w="2016" w:type="dxa"/>
          </w:tcPr>
          <w:p w14:paraId="43C05289" w14:textId="58C78213" w:rsidR="006B5F39" w:rsidRDefault="00F513E6">
            <w:pPr>
              <w:ind w:firstLine="0"/>
              <w:jc w:val="left"/>
              <w:rPr>
                <w:lang w:val="en-US"/>
              </w:rPr>
            </w:pPr>
            <w:r>
              <w:rPr>
                <w:lang w:val="en-US"/>
              </w:rPr>
              <w:t>P</w:t>
            </w:r>
            <w:r w:rsidR="006B5F39">
              <w:rPr>
                <w:lang w:val="en-US"/>
              </w:rPr>
              <w:t>rivate</w:t>
            </w:r>
          </w:p>
        </w:tc>
        <w:tc>
          <w:tcPr>
            <w:tcW w:w="1587" w:type="dxa"/>
          </w:tcPr>
          <w:p w14:paraId="442B2E75" w14:textId="3D959E00" w:rsidR="006B5F39" w:rsidRDefault="00D008A7">
            <w:pPr>
              <w:ind w:firstLine="0"/>
              <w:jc w:val="left"/>
              <w:rPr>
                <w:lang w:val="en-US"/>
              </w:rPr>
            </w:pPr>
            <w:r>
              <w:rPr>
                <w:lang w:val="en-US"/>
              </w:rPr>
              <w:t>int</w:t>
            </w:r>
          </w:p>
        </w:tc>
        <w:tc>
          <w:tcPr>
            <w:tcW w:w="3268" w:type="dxa"/>
          </w:tcPr>
          <w:p w14:paraId="47A20C6E" w14:textId="079F472A" w:rsidR="006B5F39" w:rsidRDefault="006B5F39">
            <w:pPr>
              <w:ind w:firstLine="0"/>
              <w:jc w:val="left"/>
              <w:rPr>
                <w:szCs w:val="26"/>
                <w:lang w:val="en-US"/>
              </w:rPr>
            </w:pPr>
            <w:r>
              <w:rPr>
                <w:szCs w:val="26"/>
                <w:lang w:val="en-US"/>
              </w:rPr>
              <w:t xml:space="preserve">Vị trí </w:t>
            </w:r>
            <w:r w:rsidR="00D008A7">
              <w:rPr>
                <w:szCs w:val="26"/>
                <w:lang w:val="en-US"/>
              </w:rPr>
              <w:t xml:space="preserve">chỗ ngồi </w:t>
            </w:r>
            <w:r>
              <w:rPr>
                <w:szCs w:val="26"/>
                <w:lang w:val="en-US"/>
              </w:rPr>
              <w:t xml:space="preserve">trên khán đài </w:t>
            </w:r>
            <w:r w:rsidR="00D008A7">
              <w:rPr>
                <w:szCs w:val="26"/>
                <w:lang w:val="en-US"/>
              </w:rPr>
              <w:t>tương ứng VD (chỗ ngồi 3 trên khán đài D)</w:t>
            </w:r>
          </w:p>
        </w:tc>
      </w:tr>
      <w:tr w:rsidR="00F958B9" w14:paraId="07E87B79" w14:textId="77777777" w:rsidTr="00237C18">
        <w:trPr>
          <w:trHeight w:val="300"/>
          <w:jc w:val="left"/>
        </w:trPr>
        <w:tc>
          <w:tcPr>
            <w:tcW w:w="0" w:type="auto"/>
          </w:tcPr>
          <w:p w14:paraId="3475CF33" w14:textId="1774E5A7" w:rsidR="00F958B9" w:rsidRDefault="00F513E6">
            <w:pPr>
              <w:ind w:firstLine="0"/>
              <w:jc w:val="left"/>
              <w:rPr>
                <w:lang w:val="en-US"/>
              </w:rPr>
            </w:pPr>
            <w:r>
              <w:rPr>
                <w:lang w:val="en-US"/>
              </w:rPr>
              <w:t>ownerId</w:t>
            </w:r>
          </w:p>
        </w:tc>
        <w:tc>
          <w:tcPr>
            <w:tcW w:w="2016" w:type="dxa"/>
          </w:tcPr>
          <w:p w14:paraId="269A9725" w14:textId="501BCFA2" w:rsidR="00F958B9" w:rsidRDefault="00F513E6">
            <w:pPr>
              <w:ind w:firstLine="0"/>
              <w:jc w:val="left"/>
              <w:rPr>
                <w:lang w:val="en-US"/>
              </w:rPr>
            </w:pPr>
            <w:r>
              <w:rPr>
                <w:lang w:val="en-US"/>
              </w:rPr>
              <w:t>Private</w:t>
            </w:r>
          </w:p>
        </w:tc>
        <w:tc>
          <w:tcPr>
            <w:tcW w:w="1587" w:type="dxa"/>
          </w:tcPr>
          <w:p w14:paraId="13A52216" w14:textId="559F57AC" w:rsidR="00F958B9" w:rsidRDefault="00F513E6">
            <w:pPr>
              <w:ind w:firstLine="0"/>
              <w:jc w:val="left"/>
              <w:rPr>
                <w:lang w:val="en-US"/>
              </w:rPr>
            </w:pPr>
            <w:r>
              <w:rPr>
                <w:lang w:val="en-US"/>
              </w:rPr>
              <w:t>Int</w:t>
            </w:r>
          </w:p>
        </w:tc>
        <w:tc>
          <w:tcPr>
            <w:tcW w:w="3268" w:type="dxa"/>
          </w:tcPr>
          <w:p w14:paraId="41196FF2" w14:textId="7DC8B241" w:rsidR="00F958B9" w:rsidRPr="00F513E6" w:rsidRDefault="00F513E6">
            <w:pPr>
              <w:ind w:firstLine="0"/>
              <w:jc w:val="left"/>
              <w:rPr>
                <w:szCs w:val="26"/>
              </w:rPr>
            </w:pPr>
            <w:r>
              <w:rPr>
                <w:szCs w:val="26"/>
                <w:lang w:val="en-US"/>
              </w:rPr>
              <w:t>Khóa</w:t>
            </w:r>
            <w:r>
              <w:rPr>
                <w:szCs w:val="26"/>
              </w:rPr>
              <w:t xml:space="preserve"> ngoại liên kết với owner</w:t>
            </w:r>
          </w:p>
        </w:tc>
      </w:tr>
      <w:tr w:rsidR="00F513E6" w14:paraId="4E3A5877" w14:textId="77777777" w:rsidTr="00237C18">
        <w:trPr>
          <w:trHeight w:val="300"/>
          <w:jc w:val="left"/>
        </w:trPr>
        <w:tc>
          <w:tcPr>
            <w:tcW w:w="0" w:type="auto"/>
          </w:tcPr>
          <w:p w14:paraId="66E49431" w14:textId="50E88409" w:rsidR="00F513E6" w:rsidRDefault="00F513E6">
            <w:pPr>
              <w:ind w:firstLine="0"/>
              <w:jc w:val="left"/>
              <w:rPr>
                <w:lang w:val="en-US"/>
              </w:rPr>
            </w:pPr>
            <w:r>
              <w:rPr>
                <w:lang w:val="en-US"/>
              </w:rPr>
              <w:t>eventId</w:t>
            </w:r>
          </w:p>
        </w:tc>
        <w:tc>
          <w:tcPr>
            <w:tcW w:w="2016" w:type="dxa"/>
          </w:tcPr>
          <w:p w14:paraId="6A16079F" w14:textId="6889FADE" w:rsidR="00F513E6" w:rsidRDefault="00F513E6">
            <w:pPr>
              <w:ind w:firstLine="0"/>
              <w:jc w:val="left"/>
              <w:rPr>
                <w:lang w:val="en-US"/>
              </w:rPr>
            </w:pPr>
            <w:r>
              <w:rPr>
                <w:lang w:val="en-US"/>
              </w:rPr>
              <w:t>Private</w:t>
            </w:r>
          </w:p>
        </w:tc>
        <w:tc>
          <w:tcPr>
            <w:tcW w:w="1587" w:type="dxa"/>
          </w:tcPr>
          <w:p w14:paraId="6A2F4736" w14:textId="34E9CD2B" w:rsidR="00F513E6" w:rsidRDefault="00F513E6">
            <w:pPr>
              <w:ind w:firstLine="0"/>
              <w:jc w:val="left"/>
              <w:rPr>
                <w:lang w:val="en-US"/>
              </w:rPr>
            </w:pPr>
            <w:r>
              <w:rPr>
                <w:lang w:val="en-US"/>
              </w:rPr>
              <w:t>Int</w:t>
            </w:r>
          </w:p>
        </w:tc>
        <w:tc>
          <w:tcPr>
            <w:tcW w:w="3268" w:type="dxa"/>
          </w:tcPr>
          <w:p w14:paraId="32CBC466" w14:textId="1FBFD814" w:rsidR="00F513E6" w:rsidRPr="00333851" w:rsidRDefault="00333851">
            <w:pPr>
              <w:ind w:firstLine="0"/>
              <w:jc w:val="left"/>
              <w:rPr>
                <w:szCs w:val="26"/>
              </w:rPr>
            </w:pPr>
            <w:r>
              <w:rPr>
                <w:szCs w:val="26"/>
                <w:lang w:val="en-US"/>
              </w:rPr>
              <w:t>Khóa</w:t>
            </w:r>
            <w:r>
              <w:rPr>
                <w:szCs w:val="26"/>
              </w:rPr>
              <w:t xml:space="preserve"> ngoại liên kết với event</w:t>
            </w:r>
          </w:p>
        </w:tc>
      </w:tr>
      <w:tr w:rsidR="00333851" w14:paraId="3CF790BD" w14:textId="77777777" w:rsidTr="00237C18">
        <w:trPr>
          <w:trHeight w:val="300"/>
          <w:jc w:val="left"/>
        </w:trPr>
        <w:tc>
          <w:tcPr>
            <w:tcW w:w="0" w:type="auto"/>
          </w:tcPr>
          <w:p w14:paraId="7088B2CB" w14:textId="566021FE" w:rsidR="00333851" w:rsidRDefault="00333851">
            <w:pPr>
              <w:ind w:firstLine="0"/>
              <w:jc w:val="left"/>
              <w:rPr>
                <w:lang w:val="en-US"/>
              </w:rPr>
            </w:pPr>
            <w:r>
              <w:rPr>
                <w:lang w:val="en-US"/>
              </w:rPr>
              <w:t>createAt</w:t>
            </w:r>
          </w:p>
        </w:tc>
        <w:tc>
          <w:tcPr>
            <w:tcW w:w="2016" w:type="dxa"/>
          </w:tcPr>
          <w:p w14:paraId="474015B9" w14:textId="42A85FF9" w:rsidR="00333851" w:rsidRDefault="00333851">
            <w:pPr>
              <w:ind w:firstLine="0"/>
              <w:jc w:val="left"/>
              <w:rPr>
                <w:lang w:val="en-US"/>
              </w:rPr>
            </w:pPr>
            <w:r>
              <w:rPr>
                <w:lang w:val="en-US"/>
              </w:rPr>
              <w:t>Private</w:t>
            </w:r>
          </w:p>
        </w:tc>
        <w:tc>
          <w:tcPr>
            <w:tcW w:w="1587" w:type="dxa"/>
          </w:tcPr>
          <w:p w14:paraId="008E3D57" w14:textId="6CD3DA0E" w:rsidR="00333851" w:rsidRPr="00270336" w:rsidRDefault="00270336">
            <w:pPr>
              <w:ind w:firstLine="0"/>
              <w:jc w:val="left"/>
            </w:pPr>
            <w:r>
              <w:rPr>
                <w:lang w:val="en-US"/>
              </w:rPr>
              <w:t>Timestamp</w:t>
            </w:r>
            <w:r>
              <w:t>(6)</w:t>
            </w:r>
          </w:p>
        </w:tc>
        <w:tc>
          <w:tcPr>
            <w:tcW w:w="3268" w:type="dxa"/>
          </w:tcPr>
          <w:p w14:paraId="6BD3F1FE" w14:textId="639035C5" w:rsidR="00333851" w:rsidRPr="00237C18" w:rsidRDefault="00237C18">
            <w:pPr>
              <w:ind w:firstLine="0"/>
              <w:jc w:val="left"/>
              <w:rPr>
                <w:szCs w:val="26"/>
              </w:rPr>
            </w:pPr>
            <w:r>
              <w:rPr>
                <w:szCs w:val="26"/>
                <w:lang w:val="en-US"/>
              </w:rPr>
              <w:t>Thời</w:t>
            </w:r>
            <w:r>
              <w:rPr>
                <w:szCs w:val="26"/>
              </w:rPr>
              <w:t xml:space="preserve"> gian tạo </w:t>
            </w:r>
            <w:r w:rsidR="00DF5408">
              <w:rPr>
                <w:szCs w:val="26"/>
              </w:rPr>
              <w:t>vé</w:t>
            </w:r>
          </w:p>
        </w:tc>
      </w:tr>
      <w:tr w:rsidR="00237C18" w14:paraId="00F2DC14" w14:textId="77777777" w:rsidTr="00237C18">
        <w:trPr>
          <w:trHeight w:val="300"/>
          <w:jc w:val="left"/>
        </w:trPr>
        <w:tc>
          <w:tcPr>
            <w:tcW w:w="0" w:type="auto"/>
          </w:tcPr>
          <w:p w14:paraId="0B6C4971" w14:textId="35AA1C00" w:rsidR="00237C18" w:rsidRDefault="00DF5408">
            <w:pPr>
              <w:ind w:firstLine="0"/>
              <w:jc w:val="left"/>
              <w:rPr>
                <w:lang w:val="en-US"/>
              </w:rPr>
            </w:pPr>
            <w:r>
              <w:rPr>
                <w:lang w:val="en-US"/>
              </w:rPr>
              <w:t>ticketTypeId</w:t>
            </w:r>
          </w:p>
        </w:tc>
        <w:tc>
          <w:tcPr>
            <w:tcW w:w="2016" w:type="dxa"/>
          </w:tcPr>
          <w:p w14:paraId="544A2893" w14:textId="3E60ED8A" w:rsidR="00237C18" w:rsidRDefault="00DF5408">
            <w:pPr>
              <w:ind w:firstLine="0"/>
              <w:jc w:val="left"/>
              <w:rPr>
                <w:lang w:val="en-US"/>
              </w:rPr>
            </w:pPr>
            <w:r>
              <w:rPr>
                <w:lang w:val="en-US"/>
              </w:rPr>
              <w:t>Private</w:t>
            </w:r>
          </w:p>
        </w:tc>
        <w:tc>
          <w:tcPr>
            <w:tcW w:w="1587" w:type="dxa"/>
          </w:tcPr>
          <w:p w14:paraId="3C0375E8" w14:textId="0D63F464" w:rsidR="00237C18" w:rsidRDefault="00DF5408">
            <w:pPr>
              <w:ind w:firstLine="0"/>
              <w:jc w:val="left"/>
              <w:rPr>
                <w:lang w:val="en-US"/>
              </w:rPr>
            </w:pPr>
            <w:r>
              <w:rPr>
                <w:lang w:val="en-US"/>
              </w:rPr>
              <w:t>Int</w:t>
            </w:r>
          </w:p>
        </w:tc>
        <w:tc>
          <w:tcPr>
            <w:tcW w:w="3268" w:type="dxa"/>
          </w:tcPr>
          <w:p w14:paraId="6BCF0B56" w14:textId="5E92A386" w:rsidR="00237C18" w:rsidRPr="00DF5408" w:rsidRDefault="00DF5408">
            <w:pPr>
              <w:ind w:firstLine="0"/>
              <w:jc w:val="left"/>
              <w:rPr>
                <w:szCs w:val="26"/>
              </w:rPr>
            </w:pPr>
            <w:r>
              <w:rPr>
                <w:szCs w:val="26"/>
                <w:lang w:val="en-US"/>
              </w:rPr>
              <w:t>Khóa</w:t>
            </w:r>
            <w:r>
              <w:rPr>
                <w:szCs w:val="26"/>
              </w:rPr>
              <w:t xml:space="preserve"> ngoại liên kết với tiket-type</w:t>
            </w:r>
          </w:p>
        </w:tc>
      </w:tr>
      <w:tr w:rsidR="00990259" w14:paraId="6669DD99" w14:textId="77777777" w:rsidTr="00237C18">
        <w:trPr>
          <w:trHeight w:val="300"/>
          <w:jc w:val="left"/>
        </w:trPr>
        <w:tc>
          <w:tcPr>
            <w:tcW w:w="0" w:type="auto"/>
          </w:tcPr>
          <w:p w14:paraId="1B022C6D" w14:textId="73736B84" w:rsidR="00990259" w:rsidRDefault="00990259">
            <w:pPr>
              <w:ind w:firstLine="0"/>
              <w:jc w:val="left"/>
              <w:rPr>
                <w:lang w:val="en-US"/>
              </w:rPr>
            </w:pPr>
            <w:r>
              <w:rPr>
                <w:lang w:val="en-US"/>
              </w:rPr>
              <w:t>qrCoreId</w:t>
            </w:r>
          </w:p>
        </w:tc>
        <w:tc>
          <w:tcPr>
            <w:tcW w:w="2016" w:type="dxa"/>
          </w:tcPr>
          <w:p w14:paraId="3D6F0B38" w14:textId="0E5B61E2" w:rsidR="00990259" w:rsidRDefault="00204A6D">
            <w:pPr>
              <w:ind w:firstLine="0"/>
              <w:jc w:val="left"/>
              <w:rPr>
                <w:lang w:val="en-US"/>
              </w:rPr>
            </w:pPr>
            <w:r>
              <w:rPr>
                <w:lang w:val="en-US"/>
              </w:rPr>
              <w:t>Private</w:t>
            </w:r>
          </w:p>
        </w:tc>
        <w:tc>
          <w:tcPr>
            <w:tcW w:w="1587" w:type="dxa"/>
          </w:tcPr>
          <w:p w14:paraId="680E30F8" w14:textId="7ECE1562" w:rsidR="00990259" w:rsidRDefault="00204A6D">
            <w:pPr>
              <w:ind w:firstLine="0"/>
              <w:jc w:val="left"/>
              <w:rPr>
                <w:lang w:val="en-US"/>
              </w:rPr>
            </w:pPr>
            <w:r>
              <w:rPr>
                <w:lang w:val="en-US"/>
              </w:rPr>
              <w:t>Int</w:t>
            </w:r>
          </w:p>
        </w:tc>
        <w:tc>
          <w:tcPr>
            <w:tcW w:w="3268" w:type="dxa"/>
          </w:tcPr>
          <w:p w14:paraId="03797AD5" w14:textId="33721874" w:rsidR="00990259" w:rsidRPr="00204A6D" w:rsidRDefault="00204A6D">
            <w:pPr>
              <w:ind w:firstLine="0"/>
              <w:jc w:val="left"/>
              <w:rPr>
                <w:szCs w:val="26"/>
              </w:rPr>
            </w:pPr>
            <w:r>
              <w:rPr>
                <w:szCs w:val="26"/>
                <w:lang w:val="en-US"/>
              </w:rPr>
              <w:t>Khóa</w:t>
            </w:r>
            <w:r>
              <w:rPr>
                <w:szCs w:val="26"/>
              </w:rPr>
              <w:t xml:space="preserve"> ngoại liên kết với </w:t>
            </w:r>
            <w:r w:rsidR="00F242C5">
              <w:rPr>
                <w:szCs w:val="26"/>
              </w:rPr>
              <w:t xml:space="preserve">qrcode </w:t>
            </w:r>
          </w:p>
        </w:tc>
      </w:tr>
    </w:tbl>
    <w:p w14:paraId="23FEDD5B" w14:textId="77777777" w:rsidR="006B5F39" w:rsidRDefault="006B5F39" w:rsidP="006B5F39">
      <w:pPr>
        <w:rPr>
          <w:b/>
          <w:bCs/>
          <w:szCs w:val="26"/>
          <w:lang w:val="en-US"/>
        </w:rPr>
      </w:pPr>
      <w:r>
        <w:rPr>
          <w:b/>
          <w:bCs/>
          <w:szCs w:val="26"/>
          <w:lang w:val="en-US"/>
        </w:rPr>
        <w:t>Phương thức:</w:t>
      </w:r>
    </w:p>
    <w:p w14:paraId="7F6C78A6" w14:textId="1D2035DC" w:rsidR="00971416" w:rsidRDefault="00971416" w:rsidP="00971416">
      <w:pPr>
        <w:pStyle w:val="Chuthich"/>
        <w:keepNext/>
      </w:pPr>
      <w:bookmarkStart w:id="65" w:name="_Toc211632428"/>
      <w:proofErr w:type="spellStart"/>
      <w:r>
        <w:t>Bảng</w:t>
      </w:r>
      <w:proofErr w:type="spellEnd"/>
      <w:r>
        <w:t xml:space="preserve"> </w:t>
      </w:r>
      <w:fldSimple w:instr=" STYLEREF 1 \s ">
        <w:r w:rsidR="00EE0F5B">
          <w:rPr>
            <w:noProof/>
          </w:rPr>
          <w:t>3</w:t>
        </w:r>
      </w:fldSimple>
      <w:r w:rsidR="00A4388F">
        <w:noBreakHyphen/>
      </w:r>
      <w:fldSimple w:instr=" SEQ Bảng \* ARABIC \s 1 ">
        <w:r w:rsidR="00EE0F5B">
          <w:rPr>
            <w:noProof/>
          </w:rPr>
          <w:t>9</w:t>
        </w:r>
      </w:fldSimple>
      <w:r>
        <w:rPr>
          <w:lang w:val="vi-VN"/>
        </w:rPr>
        <w:t xml:space="preserve"> Phương thức</w:t>
      </w:r>
      <w:r w:rsidRPr="00F42964">
        <w:rPr>
          <w:lang w:val="vi-VN"/>
        </w:rPr>
        <w:t>&lt;</w:t>
      </w:r>
      <w:proofErr w:type="spellStart"/>
      <w:r w:rsidRPr="00F42964">
        <w:rPr>
          <w:lang w:val="vi-VN"/>
        </w:rPr>
        <w:t>Ticket</w:t>
      </w:r>
      <w:proofErr w:type="spellEnd"/>
      <w:r w:rsidRPr="00F42964">
        <w:rPr>
          <w:lang w:val="vi-VN"/>
        </w:rPr>
        <w:t>&gt;</w:t>
      </w:r>
      <w:bookmarkEnd w:id="65"/>
    </w:p>
    <w:tbl>
      <w:tblPr>
        <w:tblStyle w:val="LiBang"/>
        <w:tblW w:w="8967" w:type="dxa"/>
        <w:jc w:val="left"/>
        <w:tblLook w:val="06A0" w:firstRow="1" w:lastRow="0" w:firstColumn="1" w:lastColumn="0" w:noHBand="1" w:noVBand="1"/>
      </w:tblPr>
      <w:tblGrid>
        <w:gridCol w:w="3104"/>
        <w:gridCol w:w="2022"/>
        <w:gridCol w:w="3841"/>
      </w:tblGrid>
      <w:tr w:rsidR="006B5F39" w14:paraId="32439048" w14:textId="77777777">
        <w:trPr>
          <w:trHeight w:val="300"/>
          <w:jc w:val="left"/>
        </w:trPr>
        <w:tc>
          <w:tcPr>
            <w:tcW w:w="0" w:type="auto"/>
          </w:tcPr>
          <w:p w14:paraId="037EA515" w14:textId="77777777" w:rsidR="006B5F39" w:rsidRPr="00A51177" w:rsidRDefault="006B5F39">
            <w:pPr>
              <w:spacing w:before="0" w:beforeAutospacing="0" w:after="0" w:afterAutospacing="0"/>
              <w:ind w:firstLine="0"/>
              <w:jc w:val="center"/>
              <w:rPr>
                <w:lang w:val="en-US"/>
              </w:rPr>
            </w:pPr>
            <w:r>
              <w:rPr>
                <w:b/>
                <w:bCs/>
                <w:lang w:val="en-US"/>
              </w:rPr>
              <w:t>Tên phương thức</w:t>
            </w:r>
          </w:p>
        </w:tc>
        <w:tc>
          <w:tcPr>
            <w:tcW w:w="2022" w:type="dxa"/>
          </w:tcPr>
          <w:p w14:paraId="2C8FD2DF" w14:textId="77777777" w:rsidR="006B5F39" w:rsidRDefault="006B5F39">
            <w:pPr>
              <w:spacing w:before="0" w:beforeAutospacing="0" w:after="0" w:afterAutospacing="0"/>
              <w:ind w:firstLine="0"/>
              <w:jc w:val="center"/>
            </w:pPr>
            <w:r w:rsidRPr="612B0361">
              <w:rPr>
                <w:b/>
                <w:bCs/>
              </w:rPr>
              <w:t>Phạm vi truy cập</w:t>
            </w:r>
          </w:p>
        </w:tc>
        <w:tc>
          <w:tcPr>
            <w:tcW w:w="3841" w:type="dxa"/>
          </w:tcPr>
          <w:p w14:paraId="2499905A" w14:textId="77777777" w:rsidR="006B5F39" w:rsidRDefault="006B5F39">
            <w:pPr>
              <w:spacing w:before="0" w:beforeAutospacing="0" w:after="0" w:afterAutospacing="0"/>
              <w:jc w:val="center"/>
            </w:pPr>
            <w:r w:rsidRPr="612B0361">
              <w:rPr>
                <w:b/>
                <w:bCs/>
              </w:rPr>
              <w:t>Mô tả</w:t>
            </w:r>
          </w:p>
        </w:tc>
      </w:tr>
      <w:tr w:rsidR="006B5F39" w14:paraId="1E9686F5" w14:textId="77777777">
        <w:trPr>
          <w:trHeight w:val="300"/>
          <w:jc w:val="left"/>
        </w:trPr>
        <w:tc>
          <w:tcPr>
            <w:tcW w:w="0" w:type="auto"/>
          </w:tcPr>
          <w:p w14:paraId="6502EDD9" w14:textId="3562EF7B" w:rsidR="006B5F39" w:rsidRPr="00CD638F" w:rsidRDefault="00BB5D94">
            <w:pPr>
              <w:ind w:firstLine="0"/>
              <w:jc w:val="left"/>
              <w:rPr>
                <w:lang w:val="en-US"/>
              </w:rPr>
            </w:pPr>
            <w:r>
              <w:rPr>
                <w:lang w:val="en-US"/>
              </w:rPr>
              <w:t>SinhMaQrCode</w:t>
            </w:r>
            <w:r w:rsidR="005A2C05">
              <w:rPr>
                <w:lang w:val="en-US"/>
              </w:rPr>
              <w:t>()</w:t>
            </w:r>
          </w:p>
        </w:tc>
        <w:tc>
          <w:tcPr>
            <w:tcW w:w="2022" w:type="dxa"/>
          </w:tcPr>
          <w:p w14:paraId="3C6B99EA" w14:textId="77777777" w:rsidR="006B5F39" w:rsidRPr="003B7C67" w:rsidRDefault="006B5F39">
            <w:pPr>
              <w:ind w:firstLine="0"/>
              <w:jc w:val="left"/>
              <w:rPr>
                <w:lang w:val="en-US"/>
              </w:rPr>
            </w:pPr>
            <w:r>
              <w:rPr>
                <w:lang w:val="en-US"/>
              </w:rPr>
              <w:t>public</w:t>
            </w:r>
          </w:p>
        </w:tc>
        <w:tc>
          <w:tcPr>
            <w:tcW w:w="3841" w:type="dxa"/>
          </w:tcPr>
          <w:p w14:paraId="06FC780F" w14:textId="70745EEB" w:rsidR="006B5F39" w:rsidRPr="00C92CBD" w:rsidRDefault="00745ED2">
            <w:pPr>
              <w:ind w:firstLine="0"/>
              <w:jc w:val="left"/>
              <w:rPr>
                <w:szCs w:val="26"/>
                <w:lang w:val="en-US"/>
              </w:rPr>
            </w:pPr>
            <w:r>
              <w:rPr>
                <w:szCs w:val="26"/>
                <w:lang w:val="en-US"/>
              </w:rPr>
              <w:t>Tạo mã QrCode duy nhất</w:t>
            </w:r>
          </w:p>
        </w:tc>
      </w:tr>
      <w:tr w:rsidR="006B5F39" w14:paraId="57F47EB4" w14:textId="77777777">
        <w:trPr>
          <w:trHeight w:val="300"/>
          <w:jc w:val="left"/>
        </w:trPr>
        <w:tc>
          <w:tcPr>
            <w:tcW w:w="0" w:type="auto"/>
          </w:tcPr>
          <w:p w14:paraId="0FC41EA1" w14:textId="548E519B" w:rsidR="006B5F39" w:rsidRPr="004C538A" w:rsidRDefault="00FA65ED">
            <w:pPr>
              <w:ind w:firstLine="0"/>
              <w:jc w:val="left"/>
              <w:rPr>
                <w:szCs w:val="26"/>
                <w:lang w:val="en-US"/>
              </w:rPr>
            </w:pPr>
            <w:r>
              <w:rPr>
                <w:szCs w:val="26"/>
                <w:lang w:val="en-US"/>
              </w:rPr>
              <w:t>DanhDauVeDaSuDung</w:t>
            </w:r>
            <w:r w:rsidR="005A2C05">
              <w:rPr>
                <w:szCs w:val="26"/>
                <w:lang w:val="en-US"/>
              </w:rPr>
              <w:t>()</w:t>
            </w:r>
          </w:p>
        </w:tc>
        <w:tc>
          <w:tcPr>
            <w:tcW w:w="2022" w:type="dxa"/>
          </w:tcPr>
          <w:p w14:paraId="71D7ADBF" w14:textId="77777777" w:rsidR="006B5F39" w:rsidRPr="00D1560B" w:rsidRDefault="006B5F39">
            <w:pPr>
              <w:ind w:firstLine="0"/>
              <w:jc w:val="left"/>
              <w:rPr>
                <w:lang w:val="en-US"/>
              </w:rPr>
            </w:pPr>
            <w:r>
              <w:rPr>
                <w:lang w:val="en-US"/>
              </w:rPr>
              <w:t>public</w:t>
            </w:r>
          </w:p>
        </w:tc>
        <w:tc>
          <w:tcPr>
            <w:tcW w:w="3841" w:type="dxa"/>
          </w:tcPr>
          <w:p w14:paraId="7A317F7B" w14:textId="28D42F1B" w:rsidR="006B5F39" w:rsidRPr="00C92CBD" w:rsidRDefault="00FA65ED">
            <w:pPr>
              <w:ind w:firstLine="0"/>
              <w:jc w:val="left"/>
              <w:rPr>
                <w:szCs w:val="26"/>
                <w:lang w:val="en-US"/>
              </w:rPr>
            </w:pPr>
            <w:r>
              <w:rPr>
                <w:szCs w:val="26"/>
                <w:lang w:val="en-US"/>
              </w:rPr>
              <w:t>Đánh dấu vé đã được check-in</w:t>
            </w:r>
          </w:p>
        </w:tc>
      </w:tr>
      <w:tr w:rsidR="005A2C05" w14:paraId="20A0515C" w14:textId="77777777">
        <w:trPr>
          <w:trHeight w:val="300"/>
          <w:jc w:val="left"/>
        </w:trPr>
        <w:tc>
          <w:tcPr>
            <w:tcW w:w="0" w:type="auto"/>
          </w:tcPr>
          <w:p w14:paraId="0C5BDEBB" w14:textId="3652ED66" w:rsidR="005A2C05" w:rsidRDefault="005A2C05">
            <w:pPr>
              <w:ind w:firstLine="0"/>
              <w:jc w:val="left"/>
              <w:rPr>
                <w:szCs w:val="26"/>
                <w:lang w:val="en-US"/>
              </w:rPr>
            </w:pPr>
            <w:r>
              <w:rPr>
                <w:szCs w:val="26"/>
                <w:lang w:val="en-US"/>
              </w:rPr>
              <w:t>KiemTraVe()</w:t>
            </w:r>
          </w:p>
        </w:tc>
        <w:tc>
          <w:tcPr>
            <w:tcW w:w="2022" w:type="dxa"/>
          </w:tcPr>
          <w:p w14:paraId="3B7C73F1" w14:textId="57A8AA41" w:rsidR="005A2C05" w:rsidRDefault="005A2C05">
            <w:pPr>
              <w:ind w:firstLine="0"/>
              <w:jc w:val="left"/>
              <w:rPr>
                <w:lang w:val="en-US"/>
              </w:rPr>
            </w:pPr>
            <w:r>
              <w:rPr>
                <w:lang w:val="en-US"/>
              </w:rPr>
              <w:t>public</w:t>
            </w:r>
          </w:p>
        </w:tc>
        <w:tc>
          <w:tcPr>
            <w:tcW w:w="3841" w:type="dxa"/>
          </w:tcPr>
          <w:p w14:paraId="3078AD62" w14:textId="075234F9" w:rsidR="005A2C05" w:rsidRDefault="005A2C05">
            <w:pPr>
              <w:ind w:firstLine="0"/>
              <w:jc w:val="left"/>
              <w:rPr>
                <w:szCs w:val="26"/>
                <w:lang w:val="en-US"/>
              </w:rPr>
            </w:pPr>
            <w:r>
              <w:rPr>
                <w:szCs w:val="26"/>
                <w:lang w:val="en-US"/>
              </w:rPr>
              <w:t>Kiểm tra vé bằng mã QR</w:t>
            </w:r>
          </w:p>
        </w:tc>
      </w:tr>
    </w:tbl>
    <w:p w14:paraId="0FA7C1C7" w14:textId="77777777" w:rsidR="006B5F39" w:rsidRPr="006B5F39" w:rsidRDefault="006B5F39" w:rsidP="00C7563C">
      <w:pPr>
        <w:ind w:firstLine="0"/>
        <w:rPr>
          <w:lang w:val="en-US"/>
        </w:rPr>
      </w:pPr>
    </w:p>
    <w:p w14:paraId="3E81520E" w14:textId="5A3B1CD0" w:rsidR="0059174D" w:rsidRDefault="00C7563C" w:rsidP="0059174D">
      <w:pPr>
        <w:pStyle w:val="u3"/>
        <w:rPr>
          <w:lang w:val="en-US"/>
        </w:rPr>
      </w:pPr>
      <w:bookmarkStart w:id="66" w:name="_Toc211632471"/>
      <w:r>
        <w:rPr>
          <w:lang w:val="en-US"/>
        </w:rPr>
        <w:t>Lớp &lt;QrCode&gt;</w:t>
      </w:r>
      <w:bookmarkEnd w:id="66"/>
    </w:p>
    <w:p w14:paraId="28BE8E05" w14:textId="61FE1BE9" w:rsidR="00924206" w:rsidRPr="00124771" w:rsidRDefault="00924206" w:rsidP="00924206">
      <w:pPr>
        <w:rPr>
          <w:lang w:val="en-US"/>
        </w:rPr>
      </w:pPr>
      <w:r w:rsidRPr="10A53E63">
        <w:rPr>
          <w:b/>
          <w:bCs/>
          <w:szCs w:val="26"/>
        </w:rPr>
        <w:t>Mục đích:</w:t>
      </w:r>
      <w:r w:rsidRPr="10A53E63">
        <w:rPr>
          <w:szCs w:val="26"/>
        </w:rPr>
        <w:t xml:space="preserve"> </w:t>
      </w:r>
      <w:r w:rsidR="00491778" w:rsidRPr="00491778">
        <w:rPr>
          <w:szCs w:val="26"/>
          <w:lang w:val="en-US"/>
        </w:rPr>
        <w:t>T</w:t>
      </w:r>
      <w:r w:rsidR="00491778" w:rsidRPr="00491778">
        <w:rPr>
          <w:szCs w:val="26"/>
        </w:rPr>
        <w:t>hông tin mã QR</w:t>
      </w:r>
      <w:r w:rsidR="00491778">
        <w:rPr>
          <w:szCs w:val="26"/>
          <w:lang w:val="en-US"/>
        </w:rPr>
        <w:t xml:space="preserve"> duy nhất</w:t>
      </w:r>
      <w:r w:rsidR="00491778" w:rsidRPr="00491778">
        <w:rPr>
          <w:szCs w:val="26"/>
        </w:rPr>
        <w:t xml:space="preserve"> gắn với vé (dùng để check-in</w:t>
      </w:r>
      <w:r w:rsidR="00491778">
        <w:rPr>
          <w:szCs w:val="26"/>
          <w:lang w:val="en-US"/>
        </w:rPr>
        <w:t>)</w:t>
      </w:r>
      <w:r w:rsidRPr="00491778">
        <w:rPr>
          <w:szCs w:val="26"/>
        </w:rPr>
        <w:t>.</w:t>
      </w:r>
    </w:p>
    <w:p w14:paraId="315B29E3" w14:textId="77777777" w:rsidR="00924206" w:rsidRDefault="00924206" w:rsidP="00924206">
      <w:pPr>
        <w:rPr>
          <w:szCs w:val="26"/>
          <w:lang w:val="en-US"/>
        </w:rPr>
      </w:pPr>
      <w:r w:rsidRPr="2AA9B059">
        <w:rPr>
          <w:b/>
          <w:bCs/>
          <w:szCs w:val="26"/>
        </w:rPr>
        <w:lastRenderedPageBreak/>
        <w:t>Quan hệ:</w:t>
      </w:r>
      <w:r w:rsidRPr="2AA9B059">
        <w:rPr>
          <w:szCs w:val="26"/>
        </w:rPr>
        <w:t xml:space="preserve"> </w:t>
      </w:r>
      <w:r w:rsidRPr="00AE3F0F">
        <w:rPr>
          <w:szCs w:val="26"/>
          <w:lang w:val="en-US"/>
        </w:rPr>
        <w:t>1 Ticket thuộc về 1 TicketType</w:t>
      </w:r>
      <w:r>
        <w:rPr>
          <w:szCs w:val="26"/>
          <w:lang w:val="en-US"/>
        </w:rPr>
        <w:t xml:space="preserve">, 1 </w:t>
      </w:r>
      <w:r w:rsidRPr="00AE3F0F">
        <w:rPr>
          <w:szCs w:val="26"/>
          <w:lang w:val="en-US"/>
        </w:rPr>
        <w:t xml:space="preserve">Ticket có </w:t>
      </w:r>
      <w:r>
        <w:rPr>
          <w:szCs w:val="26"/>
          <w:lang w:val="en-US"/>
        </w:rPr>
        <w:t>1</w:t>
      </w:r>
      <w:r w:rsidRPr="00AE3F0F">
        <w:rPr>
          <w:szCs w:val="26"/>
          <w:lang w:val="en-US"/>
        </w:rPr>
        <w:t xml:space="preserve"> QrCode</w:t>
      </w:r>
      <w:r>
        <w:rPr>
          <w:szCs w:val="26"/>
          <w:lang w:val="en-US"/>
        </w:rPr>
        <w:t xml:space="preserve"> riêng, </w:t>
      </w:r>
      <w:r w:rsidRPr="00AE3F0F">
        <w:rPr>
          <w:szCs w:val="26"/>
          <w:lang w:val="en-US"/>
        </w:rPr>
        <w:t xml:space="preserve">Ticket  </w:t>
      </w:r>
      <w:r>
        <w:rPr>
          <w:szCs w:val="26"/>
          <w:lang w:val="en-US"/>
        </w:rPr>
        <w:t xml:space="preserve">thuộc về </w:t>
      </w:r>
      <w:r w:rsidRPr="00AE3F0F">
        <w:rPr>
          <w:szCs w:val="26"/>
          <w:lang w:val="en-US"/>
        </w:rPr>
        <w:t>Attendee.</w:t>
      </w:r>
    </w:p>
    <w:p w14:paraId="1162BBAA" w14:textId="77777777" w:rsidR="00924206" w:rsidRPr="00E74F31" w:rsidRDefault="00924206" w:rsidP="00924206">
      <w:pPr>
        <w:rPr>
          <w:b/>
          <w:bCs/>
          <w:szCs w:val="26"/>
          <w:lang w:val="en-US"/>
        </w:rPr>
      </w:pPr>
      <w:r w:rsidRPr="00405588">
        <w:rPr>
          <w:b/>
          <w:bCs/>
          <w:szCs w:val="26"/>
        </w:rPr>
        <w:t xml:space="preserve">Thuộc tính: </w:t>
      </w:r>
      <w:r w:rsidRPr="00405588">
        <w:rPr>
          <w:b/>
          <w:bCs/>
          <w:szCs w:val="26"/>
        </w:rPr>
        <w:tab/>
      </w:r>
    </w:p>
    <w:p w14:paraId="59737A65" w14:textId="5CD2BC4E" w:rsidR="00971416" w:rsidRDefault="00971416" w:rsidP="00971416">
      <w:pPr>
        <w:pStyle w:val="Chuthich"/>
        <w:keepNext/>
      </w:pPr>
      <w:bookmarkStart w:id="67" w:name="_Toc211632429"/>
      <w:proofErr w:type="spellStart"/>
      <w:r>
        <w:t>Bảng</w:t>
      </w:r>
      <w:proofErr w:type="spellEnd"/>
      <w:r>
        <w:t xml:space="preserve"> </w:t>
      </w:r>
      <w:fldSimple w:instr=" STYLEREF 1 \s ">
        <w:r w:rsidR="00EE0F5B">
          <w:rPr>
            <w:noProof/>
          </w:rPr>
          <w:t>3</w:t>
        </w:r>
      </w:fldSimple>
      <w:r w:rsidR="00A4388F">
        <w:noBreakHyphen/>
      </w:r>
      <w:fldSimple w:instr=" SEQ Bảng \* ARABIC \s 1 ">
        <w:r w:rsidR="00EE0F5B">
          <w:rPr>
            <w:noProof/>
          </w:rPr>
          <w:t>10</w:t>
        </w:r>
      </w:fldSimple>
      <w:r>
        <w:rPr>
          <w:lang w:val="vi-VN"/>
        </w:rPr>
        <w:t xml:space="preserve"> Thuộc tính</w:t>
      </w:r>
      <w:r w:rsidRPr="0087336A">
        <w:rPr>
          <w:lang w:val="vi-VN"/>
        </w:rPr>
        <w:t>&lt;</w:t>
      </w:r>
      <w:proofErr w:type="spellStart"/>
      <w:r w:rsidRPr="0087336A">
        <w:rPr>
          <w:lang w:val="vi-VN"/>
        </w:rPr>
        <w:t>QrCode</w:t>
      </w:r>
      <w:proofErr w:type="spellEnd"/>
      <w:r w:rsidRPr="0087336A">
        <w:rPr>
          <w:lang w:val="vi-VN"/>
        </w:rPr>
        <w:t>&gt;</w:t>
      </w:r>
      <w:bookmarkEnd w:id="67"/>
    </w:p>
    <w:tbl>
      <w:tblPr>
        <w:tblStyle w:val="LiBang"/>
        <w:tblW w:w="8907" w:type="dxa"/>
        <w:jc w:val="left"/>
        <w:tblLook w:val="06A0" w:firstRow="1" w:lastRow="0" w:firstColumn="1" w:lastColumn="0" w:noHBand="1" w:noVBand="1"/>
      </w:tblPr>
      <w:tblGrid>
        <w:gridCol w:w="2108"/>
        <w:gridCol w:w="2016"/>
        <w:gridCol w:w="1515"/>
        <w:gridCol w:w="3268"/>
      </w:tblGrid>
      <w:tr w:rsidR="00924206" w14:paraId="317D63C3" w14:textId="77777777">
        <w:trPr>
          <w:trHeight w:val="300"/>
          <w:jc w:val="left"/>
        </w:trPr>
        <w:tc>
          <w:tcPr>
            <w:tcW w:w="0" w:type="auto"/>
          </w:tcPr>
          <w:p w14:paraId="13C62634" w14:textId="77777777" w:rsidR="00924206" w:rsidRDefault="00924206">
            <w:pPr>
              <w:spacing w:before="0" w:beforeAutospacing="0" w:after="0" w:afterAutospacing="0"/>
              <w:ind w:firstLine="0"/>
              <w:jc w:val="center"/>
            </w:pPr>
            <w:r w:rsidRPr="612B0361">
              <w:rPr>
                <w:b/>
                <w:bCs/>
              </w:rPr>
              <w:t>Tên thuộc tính</w:t>
            </w:r>
          </w:p>
        </w:tc>
        <w:tc>
          <w:tcPr>
            <w:tcW w:w="2016" w:type="dxa"/>
          </w:tcPr>
          <w:p w14:paraId="33B44A45" w14:textId="77777777" w:rsidR="00924206" w:rsidRDefault="00924206">
            <w:pPr>
              <w:spacing w:before="0" w:beforeAutospacing="0" w:after="0" w:afterAutospacing="0"/>
              <w:ind w:firstLine="0"/>
              <w:jc w:val="center"/>
            </w:pPr>
            <w:r w:rsidRPr="612B0361">
              <w:rPr>
                <w:b/>
                <w:bCs/>
              </w:rPr>
              <w:t>Phạm vi truy cập</w:t>
            </w:r>
          </w:p>
        </w:tc>
        <w:tc>
          <w:tcPr>
            <w:tcW w:w="1415" w:type="dxa"/>
          </w:tcPr>
          <w:p w14:paraId="26920771" w14:textId="77777777" w:rsidR="00924206" w:rsidRDefault="00924206">
            <w:pPr>
              <w:spacing w:before="0" w:beforeAutospacing="0" w:after="0" w:afterAutospacing="0"/>
              <w:ind w:firstLine="0"/>
              <w:jc w:val="center"/>
            </w:pPr>
            <w:r w:rsidRPr="612B0361">
              <w:rPr>
                <w:b/>
                <w:bCs/>
              </w:rPr>
              <w:t>Kiểu dữ liệu</w:t>
            </w:r>
          </w:p>
        </w:tc>
        <w:tc>
          <w:tcPr>
            <w:tcW w:w="3268" w:type="dxa"/>
          </w:tcPr>
          <w:p w14:paraId="4B3453BD" w14:textId="77777777" w:rsidR="00924206" w:rsidRDefault="00924206">
            <w:pPr>
              <w:spacing w:before="0" w:beforeAutospacing="0" w:after="0" w:afterAutospacing="0"/>
              <w:jc w:val="center"/>
            </w:pPr>
            <w:r w:rsidRPr="612B0361">
              <w:rPr>
                <w:b/>
                <w:bCs/>
              </w:rPr>
              <w:t>Mô tả</w:t>
            </w:r>
          </w:p>
        </w:tc>
      </w:tr>
      <w:tr w:rsidR="00924206" w14:paraId="5765D912" w14:textId="77777777">
        <w:trPr>
          <w:trHeight w:val="300"/>
          <w:jc w:val="left"/>
        </w:trPr>
        <w:tc>
          <w:tcPr>
            <w:tcW w:w="0" w:type="auto"/>
          </w:tcPr>
          <w:p w14:paraId="3268EB1C" w14:textId="3E4D43E4" w:rsidR="00924206" w:rsidRPr="00467FBC" w:rsidRDefault="009D2A30">
            <w:pPr>
              <w:ind w:firstLine="0"/>
              <w:jc w:val="left"/>
              <w:rPr>
                <w:lang w:val="en-US"/>
              </w:rPr>
            </w:pPr>
            <w:r>
              <w:rPr>
                <w:lang w:val="en-US"/>
              </w:rPr>
              <w:t>qrCoreId</w:t>
            </w:r>
          </w:p>
        </w:tc>
        <w:tc>
          <w:tcPr>
            <w:tcW w:w="2016" w:type="dxa"/>
          </w:tcPr>
          <w:p w14:paraId="7E105EA5" w14:textId="77777777" w:rsidR="00924206" w:rsidRDefault="00924206">
            <w:pPr>
              <w:ind w:firstLine="0"/>
              <w:jc w:val="left"/>
            </w:pPr>
            <w:r>
              <w:t>private</w:t>
            </w:r>
          </w:p>
        </w:tc>
        <w:tc>
          <w:tcPr>
            <w:tcW w:w="1415" w:type="dxa"/>
          </w:tcPr>
          <w:p w14:paraId="550BD919" w14:textId="77777777" w:rsidR="00924206" w:rsidRPr="00610FEC" w:rsidRDefault="00924206">
            <w:pPr>
              <w:ind w:firstLine="0"/>
              <w:jc w:val="left"/>
              <w:rPr>
                <w:lang w:val="en-US"/>
              </w:rPr>
            </w:pPr>
            <w:r>
              <w:rPr>
                <w:lang w:val="en-US"/>
              </w:rPr>
              <w:t>int</w:t>
            </w:r>
          </w:p>
        </w:tc>
        <w:tc>
          <w:tcPr>
            <w:tcW w:w="3268" w:type="dxa"/>
          </w:tcPr>
          <w:p w14:paraId="42948958" w14:textId="713FF5D4" w:rsidR="00924206" w:rsidRPr="009D2A30" w:rsidRDefault="00924206">
            <w:pPr>
              <w:ind w:firstLine="0"/>
              <w:jc w:val="left"/>
              <w:rPr>
                <w:szCs w:val="26"/>
              </w:rPr>
            </w:pPr>
            <w:r>
              <w:rPr>
                <w:szCs w:val="26"/>
                <w:lang w:val="en-US"/>
              </w:rPr>
              <w:t xml:space="preserve">ID của </w:t>
            </w:r>
            <w:r w:rsidR="009D2A30">
              <w:rPr>
                <w:szCs w:val="26"/>
                <w:lang w:val="en-US"/>
              </w:rPr>
              <w:t>qr</w:t>
            </w:r>
          </w:p>
        </w:tc>
      </w:tr>
      <w:tr w:rsidR="00924206" w14:paraId="4577F07A" w14:textId="77777777">
        <w:trPr>
          <w:trHeight w:val="300"/>
          <w:jc w:val="left"/>
        </w:trPr>
        <w:tc>
          <w:tcPr>
            <w:tcW w:w="0" w:type="auto"/>
          </w:tcPr>
          <w:p w14:paraId="79457B26" w14:textId="7C131C05" w:rsidR="00924206" w:rsidRPr="00351A96" w:rsidRDefault="004E409D">
            <w:pPr>
              <w:ind w:firstLine="0"/>
              <w:jc w:val="left"/>
              <w:rPr>
                <w:lang w:val="en-US"/>
              </w:rPr>
            </w:pPr>
            <w:r>
              <w:rPr>
                <w:lang w:val="en-US"/>
              </w:rPr>
              <w:t>issuedAt</w:t>
            </w:r>
          </w:p>
        </w:tc>
        <w:tc>
          <w:tcPr>
            <w:tcW w:w="2016" w:type="dxa"/>
          </w:tcPr>
          <w:p w14:paraId="79926B6B" w14:textId="77777777" w:rsidR="00924206" w:rsidRPr="00D71DB3" w:rsidRDefault="00924206">
            <w:pPr>
              <w:ind w:firstLine="0"/>
              <w:jc w:val="left"/>
              <w:rPr>
                <w:lang w:val="en-US"/>
              </w:rPr>
            </w:pPr>
            <w:r>
              <w:rPr>
                <w:lang w:val="en-US"/>
              </w:rPr>
              <w:t>private</w:t>
            </w:r>
          </w:p>
        </w:tc>
        <w:tc>
          <w:tcPr>
            <w:tcW w:w="1415" w:type="dxa"/>
          </w:tcPr>
          <w:p w14:paraId="012FE993" w14:textId="35800A2A" w:rsidR="00924206" w:rsidRDefault="009D2A30">
            <w:pPr>
              <w:ind w:firstLine="0"/>
              <w:jc w:val="left"/>
              <w:rPr>
                <w:lang w:val="en-US"/>
              </w:rPr>
            </w:pPr>
            <w:r>
              <w:rPr>
                <w:lang w:val="en-US"/>
              </w:rPr>
              <w:t>Timestamp</w:t>
            </w:r>
          </w:p>
        </w:tc>
        <w:tc>
          <w:tcPr>
            <w:tcW w:w="3268" w:type="dxa"/>
          </w:tcPr>
          <w:p w14:paraId="26207011" w14:textId="30A78453" w:rsidR="00924206" w:rsidRDefault="004E409D">
            <w:pPr>
              <w:ind w:firstLine="0"/>
              <w:jc w:val="left"/>
              <w:rPr>
                <w:szCs w:val="26"/>
                <w:lang w:val="en-US"/>
              </w:rPr>
            </w:pPr>
            <w:r w:rsidRPr="004E409D">
              <w:rPr>
                <w:szCs w:val="26"/>
              </w:rPr>
              <w:t>Thời điểm cấp mã QR</w:t>
            </w:r>
          </w:p>
        </w:tc>
      </w:tr>
      <w:tr w:rsidR="00924206" w14:paraId="6361A1D3" w14:textId="77777777">
        <w:trPr>
          <w:trHeight w:val="300"/>
          <w:jc w:val="left"/>
        </w:trPr>
        <w:tc>
          <w:tcPr>
            <w:tcW w:w="0" w:type="auto"/>
          </w:tcPr>
          <w:p w14:paraId="2551556C" w14:textId="560B7B09" w:rsidR="00924206" w:rsidRPr="00EA5018" w:rsidRDefault="00987887">
            <w:pPr>
              <w:ind w:firstLine="0"/>
              <w:jc w:val="left"/>
              <w:rPr>
                <w:lang w:val="en-US"/>
              </w:rPr>
            </w:pPr>
            <w:r>
              <w:rPr>
                <w:lang w:val="en-US"/>
              </w:rPr>
              <w:t>exp</w:t>
            </w:r>
            <w:r w:rsidR="00BC13F4">
              <w:rPr>
                <w:lang w:val="en-US"/>
              </w:rPr>
              <w:t>iresAt</w:t>
            </w:r>
          </w:p>
        </w:tc>
        <w:tc>
          <w:tcPr>
            <w:tcW w:w="2016" w:type="dxa"/>
          </w:tcPr>
          <w:p w14:paraId="3C46CAFB" w14:textId="77777777" w:rsidR="00924206" w:rsidRDefault="00924206">
            <w:pPr>
              <w:ind w:firstLine="0"/>
              <w:jc w:val="left"/>
              <w:rPr>
                <w:lang w:val="en-US"/>
              </w:rPr>
            </w:pPr>
            <w:r>
              <w:rPr>
                <w:lang w:val="en-US"/>
              </w:rPr>
              <w:t>private</w:t>
            </w:r>
          </w:p>
        </w:tc>
        <w:tc>
          <w:tcPr>
            <w:tcW w:w="1415" w:type="dxa"/>
          </w:tcPr>
          <w:p w14:paraId="02E5C240" w14:textId="2C95C314" w:rsidR="00924206" w:rsidRDefault="009D2A30">
            <w:pPr>
              <w:ind w:firstLine="0"/>
              <w:jc w:val="left"/>
              <w:rPr>
                <w:lang w:val="en-US"/>
              </w:rPr>
            </w:pPr>
            <w:r>
              <w:rPr>
                <w:lang w:val="en-US"/>
              </w:rPr>
              <w:t>Timestamp</w:t>
            </w:r>
          </w:p>
        </w:tc>
        <w:tc>
          <w:tcPr>
            <w:tcW w:w="3268" w:type="dxa"/>
          </w:tcPr>
          <w:p w14:paraId="4359B42B" w14:textId="36791386" w:rsidR="00924206" w:rsidRPr="00BC13F4" w:rsidRDefault="00BC13F4">
            <w:pPr>
              <w:ind w:firstLine="0"/>
              <w:jc w:val="left"/>
              <w:rPr>
                <w:szCs w:val="26"/>
                <w:lang w:val="en-US"/>
              </w:rPr>
            </w:pPr>
            <w:r>
              <w:rPr>
                <w:szCs w:val="26"/>
                <w:lang w:val="en-US"/>
              </w:rPr>
              <w:t>Thời gian hết hạn của vé</w:t>
            </w:r>
          </w:p>
        </w:tc>
      </w:tr>
      <w:tr w:rsidR="00924206" w14:paraId="4E08C28E" w14:textId="77777777">
        <w:trPr>
          <w:trHeight w:val="300"/>
          <w:jc w:val="left"/>
        </w:trPr>
        <w:tc>
          <w:tcPr>
            <w:tcW w:w="0" w:type="auto"/>
          </w:tcPr>
          <w:p w14:paraId="338A0215" w14:textId="3DD018C6" w:rsidR="00924206" w:rsidRPr="00D80EA3" w:rsidRDefault="005A2C05">
            <w:pPr>
              <w:ind w:firstLine="0"/>
              <w:jc w:val="left"/>
              <w:rPr>
                <w:lang w:val="en-US"/>
              </w:rPr>
            </w:pPr>
            <w:r>
              <w:rPr>
                <w:lang w:val="en-US"/>
              </w:rPr>
              <w:t>randomCode</w:t>
            </w:r>
          </w:p>
        </w:tc>
        <w:tc>
          <w:tcPr>
            <w:tcW w:w="2016" w:type="dxa"/>
          </w:tcPr>
          <w:p w14:paraId="507E9EB8" w14:textId="77777777" w:rsidR="00924206" w:rsidRDefault="00924206">
            <w:pPr>
              <w:ind w:firstLine="0"/>
              <w:jc w:val="left"/>
              <w:rPr>
                <w:lang w:val="en-US"/>
              </w:rPr>
            </w:pPr>
            <w:r>
              <w:rPr>
                <w:lang w:val="en-US"/>
              </w:rPr>
              <w:t>private</w:t>
            </w:r>
          </w:p>
        </w:tc>
        <w:tc>
          <w:tcPr>
            <w:tcW w:w="1415" w:type="dxa"/>
          </w:tcPr>
          <w:p w14:paraId="249BD070" w14:textId="07C89BF3" w:rsidR="00924206" w:rsidRPr="007A1F0F" w:rsidRDefault="007A1F0F">
            <w:pPr>
              <w:ind w:firstLine="0"/>
              <w:jc w:val="left"/>
            </w:pPr>
            <w:r>
              <w:rPr>
                <w:lang w:val="en-US"/>
              </w:rPr>
              <w:t>Varchar</w:t>
            </w:r>
            <w:r>
              <w:t>(255)</w:t>
            </w:r>
          </w:p>
        </w:tc>
        <w:tc>
          <w:tcPr>
            <w:tcW w:w="3268" w:type="dxa"/>
          </w:tcPr>
          <w:p w14:paraId="08981921" w14:textId="5D6E22A9" w:rsidR="00924206" w:rsidRDefault="006D7AF7">
            <w:pPr>
              <w:ind w:firstLine="0"/>
              <w:jc w:val="left"/>
              <w:rPr>
                <w:szCs w:val="26"/>
                <w:lang w:val="en-US"/>
              </w:rPr>
            </w:pPr>
            <w:r>
              <w:rPr>
                <w:szCs w:val="26"/>
                <w:lang w:val="en-US"/>
              </w:rPr>
              <w:t xml:space="preserve">Đoạn mã ngẫu nhiên </w:t>
            </w:r>
          </w:p>
        </w:tc>
      </w:tr>
    </w:tbl>
    <w:p w14:paraId="6260346D" w14:textId="77777777" w:rsidR="00C7563C" w:rsidRPr="00C7563C" w:rsidRDefault="00C7563C" w:rsidP="00202D07">
      <w:pPr>
        <w:ind w:firstLine="0"/>
        <w:rPr>
          <w:lang w:val="en-US"/>
        </w:rPr>
      </w:pPr>
    </w:p>
    <w:p w14:paraId="52D61947" w14:textId="5D019675" w:rsidR="0059174D" w:rsidRDefault="00202D07" w:rsidP="0059174D">
      <w:pPr>
        <w:pStyle w:val="u3"/>
        <w:rPr>
          <w:lang w:val="en-US"/>
        </w:rPr>
      </w:pPr>
      <w:bookmarkStart w:id="68" w:name="_Toc211632472"/>
      <w:r>
        <w:rPr>
          <w:lang w:val="en-US"/>
        </w:rPr>
        <w:t>Lớp &lt;</w:t>
      </w:r>
      <w:r w:rsidRPr="00202D07">
        <w:t>Venue</w:t>
      </w:r>
      <w:r>
        <w:rPr>
          <w:lang w:val="en-US"/>
        </w:rPr>
        <w:t>&gt;</w:t>
      </w:r>
      <w:bookmarkEnd w:id="68"/>
    </w:p>
    <w:p w14:paraId="3B2665D1" w14:textId="65480107" w:rsidR="009215CC" w:rsidRPr="009215CC" w:rsidRDefault="005F689A" w:rsidP="005F689A">
      <w:pPr>
        <w:rPr>
          <w:szCs w:val="26"/>
          <w:lang w:val="en-US"/>
        </w:rPr>
      </w:pPr>
      <w:r w:rsidRPr="10A53E63">
        <w:rPr>
          <w:b/>
          <w:bCs/>
          <w:szCs w:val="26"/>
        </w:rPr>
        <w:t>Mục đích:</w:t>
      </w:r>
      <w:r w:rsidRPr="10A53E63">
        <w:rPr>
          <w:szCs w:val="26"/>
        </w:rPr>
        <w:t xml:space="preserve"> </w:t>
      </w:r>
      <w:r w:rsidR="009215CC" w:rsidRPr="009215CC">
        <w:rPr>
          <w:szCs w:val="26"/>
        </w:rPr>
        <w:t>Thông tin địa điểm tổ chức sự kiện</w:t>
      </w:r>
      <w:r w:rsidR="009215CC">
        <w:rPr>
          <w:szCs w:val="26"/>
          <w:lang w:val="en-US"/>
        </w:rPr>
        <w:t>.</w:t>
      </w:r>
    </w:p>
    <w:p w14:paraId="4BC2FED6" w14:textId="28ECFDD0" w:rsidR="005F689A" w:rsidRDefault="005F689A" w:rsidP="005F689A">
      <w:pPr>
        <w:rPr>
          <w:szCs w:val="26"/>
          <w:lang w:val="en-US"/>
        </w:rPr>
      </w:pPr>
      <w:r w:rsidRPr="2AA9B059">
        <w:rPr>
          <w:b/>
          <w:bCs/>
          <w:szCs w:val="26"/>
        </w:rPr>
        <w:t>Quan hệ:</w:t>
      </w:r>
      <w:r w:rsidRPr="2AA9B059">
        <w:rPr>
          <w:szCs w:val="26"/>
        </w:rPr>
        <w:t xml:space="preserve"> </w:t>
      </w:r>
      <w:r w:rsidR="009215CC" w:rsidRPr="009215CC">
        <w:rPr>
          <w:szCs w:val="26"/>
        </w:rPr>
        <w:t>Event tham chiếu Venue.</w:t>
      </w:r>
    </w:p>
    <w:p w14:paraId="12B72F69" w14:textId="77777777" w:rsidR="005F689A" w:rsidRPr="00E74F31" w:rsidRDefault="005F689A" w:rsidP="005F689A">
      <w:pPr>
        <w:rPr>
          <w:b/>
          <w:bCs/>
          <w:szCs w:val="26"/>
          <w:lang w:val="en-US"/>
        </w:rPr>
      </w:pPr>
      <w:r w:rsidRPr="00405588">
        <w:rPr>
          <w:b/>
          <w:bCs/>
          <w:szCs w:val="26"/>
        </w:rPr>
        <w:t xml:space="preserve">Thuộc tính: </w:t>
      </w:r>
      <w:r w:rsidRPr="00405588">
        <w:rPr>
          <w:b/>
          <w:bCs/>
          <w:szCs w:val="26"/>
        </w:rPr>
        <w:tab/>
      </w:r>
    </w:p>
    <w:p w14:paraId="1AF44272" w14:textId="14293C5D" w:rsidR="00971416" w:rsidRDefault="00971416" w:rsidP="00971416">
      <w:pPr>
        <w:pStyle w:val="Chuthich"/>
        <w:keepNext/>
      </w:pPr>
      <w:bookmarkStart w:id="69" w:name="_Toc211632430"/>
      <w:proofErr w:type="spellStart"/>
      <w:r>
        <w:t>Bảng</w:t>
      </w:r>
      <w:proofErr w:type="spellEnd"/>
      <w:r>
        <w:t xml:space="preserve"> </w:t>
      </w:r>
      <w:fldSimple w:instr=" STYLEREF 1 \s ">
        <w:r w:rsidR="00EE0F5B">
          <w:rPr>
            <w:noProof/>
          </w:rPr>
          <w:t>3</w:t>
        </w:r>
      </w:fldSimple>
      <w:r w:rsidR="00A4388F">
        <w:noBreakHyphen/>
      </w:r>
      <w:fldSimple w:instr=" SEQ Bảng \* ARABIC \s 1 ">
        <w:r w:rsidR="00EE0F5B">
          <w:rPr>
            <w:noProof/>
          </w:rPr>
          <w:t>11</w:t>
        </w:r>
      </w:fldSimple>
      <w:r>
        <w:rPr>
          <w:lang w:val="vi-VN"/>
        </w:rPr>
        <w:t xml:space="preserve"> Thuộc tính</w:t>
      </w:r>
      <w:r w:rsidRPr="00CA0FBB">
        <w:rPr>
          <w:lang w:val="vi-VN"/>
        </w:rPr>
        <w:t>&lt;</w:t>
      </w:r>
      <w:proofErr w:type="spellStart"/>
      <w:r w:rsidRPr="00CA0FBB">
        <w:rPr>
          <w:lang w:val="vi-VN"/>
        </w:rPr>
        <w:t>Venue</w:t>
      </w:r>
      <w:proofErr w:type="spellEnd"/>
      <w:r w:rsidRPr="00CA0FBB">
        <w:rPr>
          <w:lang w:val="vi-VN"/>
        </w:rPr>
        <w:t>&gt;</w:t>
      </w:r>
      <w:bookmarkEnd w:id="69"/>
    </w:p>
    <w:tbl>
      <w:tblPr>
        <w:tblStyle w:val="LiBang"/>
        <w:tblW w:w="8907" w:type="dxa"/>
        <w:jc w:val="left"/>
        <w:tblLook w:val="06A0" w:firstRow="1" w:lastRow="0" w:firstColumn="1" w:lastColumn="0" w:noHBand="1" w:noVBand="1"/>
      </w:tblPr>
      <w:tblGrid>
        <w:gridCol w:w="2108"/>
        <w:gridCol w:w="2016"/>
        <w:gridCol w:w="1515"/>
        <w:gridCol w:w="3268"/>
      </w:tblGrid>
      <w:tr w:rsidR="005F689A" w14:paraId="0E0EB3AA" w14:textId="77777777" w:rsidTr="00594565">
        <w:trPr>
          <w:trHeight w:val="300"/>
          <w:jc w:val="left"/>
        </w:trPr>
        <w:tc>
          <w:tcPr>
            <w:tcW w:w="0" w:type="auto"/>
          </w:tcPr>
          <w:p w14:paraId="18A2968E" w14:textId="77777777" w:rsidR="005F689A" w:rsidRDefault="005F689A">
            <w:pPr>
              <w:spacing w:before="0" w:beforeAutospacing="0" w:after="0" w:afterAutospacing="0"/>
              <w:ind w:firstLine="0"/>
              <w:jc w:val="center"/>
            </w:pPr>
            <w:r w:rsidRPr="612B0361">
              <w:rPr>
                <w:b/>
                <w:bCs/>
              </w:rPr>
              <w:t>Tên thuộc tính</w:t>
            </w:r>
          </w:p>
        </w:tc>
        <w:tc>
          <w:tcPr>
            <w:tcW w:w="2016" w:type="dxa"/>
          </w:tcPr>
          <w:p w14:paraId="30767D09" w14:textId="77777777" w:rsidR="005F689A" w:rsidRDefault="005F689A">
            <w:pPr>
              <w:spacing w:before="0" w:beforeAutospacing="0" w:after="0" w:afterAutospacing="0"/>
              <w:ind w:firstLine="0"/>
              <w:jc w:val="center"/>
            </w:pPr>
            <w:r w:rsidRPr="612B0361">
              <w:rPr>
                <w:b/>
                <w:bCs/>
              </w:rPr>
              <w:t>Phạm vi truy cập</w:t>
            </w:r>
          </w:p>
        </w:tc>
        <w:tc>
          <w:tcPr>
            <w:tcW w:w="1515" w:type="dxa"/>
          </w:tcPr>
          <w:p w14:paraId="4CA785A1" w14:textId="77777777" w:rsidR="005F689A" w:rsidRDefault="005F689A">
            <w:pPr>
              <w:spacing w:before="0" w:beforeAutospacing="0" w:after="0" w:afterAutospacing="0"/>
              <w:ind w:firstLine="0"/>
              <w:jc w:val="center"/>
            </w:pPr>
            <w:r w:rsidRPr="612B0361">
              <w:rPr>
                <w:b/>
                <w:bCs/>
              </w:rPr>
              <w:t>Kiểu dữ liệu</w:t>
            </w:r>
          </w:p>
        </w:tc>
        <w:tc>
          <w:tcPr>
            <w:tcW w:w="3268" w:type="dxa"/>
          </w:tcPr>
          <w:p w14:paraId="51BE56A4" w14:textId="77777777" w:rsidR="005F689A" w:rsidRDefault="005F689A">
            <w:pPr>
              <w:spacing w:before="0" w:beforeAutospacing="0" w:after="0" w:afterAutospacing="0"/>
              <w:jc w:val="center"/>
            </w:pPr>
            <w:r w:rsidRPr="612B0361">
              <w:rPr>
                <w:b/>
                <w:bCs/>
              </w:rPr>
              <w:t>Mô tả</w:t>
            </w:r>
          </w:p>
        </w:tc>
      </w:tr>
      <w:tr w:rsidR="005F689A" w14:paraId="707DFAC5" w14:textId="77777777" w:rsidTr="00594565">
        <w:trPr>
          <w:trHeight w:val="300"/>
          <w:jc w:val="left"/>
        </w:trPr>
        <w:tc>
          <w:tcPr>
            <w:tcW w:w="0" w:type="auto"/>
          </w:tcPr>
          <w:p w14:paraId="650F2B51" w14:textId="188EC15B" w:rsidR="005F689A" w:rsidRPr="00467FBC" w:rsidRDefault="00594565">
            <w:pPr>
              <w:ind w:firstLine="0"/>
              <w:jc w:val="left"/>
              <w:rPr>
                <w:lang w:val="en-US"/>
              </w:rPr>
            </w:pPr>
            <w:r>
              <w:rPr>
                <w:lang w:val="en-US"/>
              </w:rPr>
              <w:t>venue</w:t>
            </w:r>
            <w:r w:rsidR="003F3903">
              <w:rPr>
                <w:lang w:val="en-US"/>
              </w:rPr>
              <w:t>Id</w:t>
            </w:r>
          </w:p>
        </w:tc>
        <w:tc>
          <w:tcPr>
            <w:tcW w:w="2016" w:type="dxa"/>
          </w:tcPr>
          <w:p w14:paraId="11FDA2DD" w14:textId="77777777" w:rsidR="005F689A" w:rsidRDefault="005F689A">
            <w:pPr>
              <w:ind w:firstLine="0"/>
              <w:jc w:val="left"/>
            </w:pPr>
            <w:r>
              <w:t>private</w:t>
            </w:r>
          </w:p>
        </w:tc>
        <w:tc>
          <w:tcPr>
            <w:tcW w:w="1515" w:type="dxa"/>
          </w:tcPr>
          <w:p w14:paraId="4A5DA2FE" w14:textId="77777777" w:rsidR="005F689A" w:rsidRPr="00610FEC" w:rsidRDefault="005F689A">
            <w:pPr>
              <w:ind w:firstLine="0"/>
              <w:jc w:val="left"/>
              <w:rPr>
                <w:lang w:val="en-US"/>
              </w:rPr>
            </w:pPr>
            <w:r>
              <w:rPr>
                <w:lang w:val="en-US"/>
              </w:rPr>
              <w:t>int</w:t>
            </w:r>
          </w:p>
        </w:tc>
        <w:tc>
          <w:tcPr>
            <w:tcW w:w="3268" w:type="dxa"/>
          </w:tcPr>
          <w:p w14:paraId="0542D8A6" w14:textId="03808922" w:rsidR="005F689A" w:rsidRPr="00610FEC" w:rsidRDefault="005F689A">
            <w:pPr>
              <w:ind w:firstLine="0"/>
              <w:jc w:val="left"/>
              <w:rPr>
                <w:szCs w:val="26"/>
                <w:lang w:val="en-US"/>
              </w:rPr>
            </w:pPr>
            <w:r>
              <w:rPr>
                <w:szCs w:val="26"/>
                <w:lang w:val="en-US"/>
              </w:rPr>
              <w:t>ID c</w:t>
            </w:r>
            <w:r w:rsidR="003F3903">
              <w:rPr>
                <w:szCs w:val="26"/>
                <w:lang w:val="en-US"/>
              </w:rPr>
              <w:t>ủa sự kiện</w:t>
            </w:r>
          </w:p>
        </w:tc>
      </w:tr>
      <w:tr w:rsidR="005F689A" w14:paraId="4EA6C50D" w14:textId="77777777" w:rsidTr="00594565">
        <w:trPr>
          <w:trHeight w:val="300"/>
          <w:jc w:val="left"/>
        </w:trPr>
        <w:tc>
          <w:tcPr>
            <w:tcW w:w="0" w:type="auto"/>
          </w:tcPr>
          <w:p w14:paraId="73D72315" w14:textId="473F412A" w:rsidR="005F689A" w:rsidRPr="00EA5018" w:rsidRDefault="00671F22">
            <w:pPr>
              <w:ind w:firstLine="0"/>
              <w:jc w:val="left"/>
              <w:rPr>
                <w:lang w:val="en-US"/>
              </w:rPr>
            </w:pPr>
            <w:r>
              <w:rPr>
                <w:lang w:val="en-US"/>
              </w:rPr>
              <w:t>P</w:t>
            </w:r>
            <w:r w:rsidR="009215CC">
              <w:rPr>
                <w:lang w:val="en-US"/>
              </w:rPr>
              <w:t>rovince</w:t>
            </w:r>
          </w:p>
        </w:tc>
        <w:tc>
          <w:tcPr>
            <w:tcW w:w="2016" w:type="dxa"/>
          </w:tcPr>
          <w:p w14:paraId="1F69CA2D" w14:textId="77777777" w:rsidR="005F689A" w:rsidRDefault="005F689A">
            <w:pPr>
              <w:ind w:firstLine="0"/>
              <w:jc w:val="left"/>
              <w:rPr>
                <w:lang w:val="en-US"/>
              </w:rPr>
            </w:pPr>
            <w:r>
              <w:rPr>
                <w:lang w:val="en-US"/>
              </w:rPr>
              <w:t>private</w:t>
            </w:r>
          </w:p>
        </w:tc>
        <w:tc>
          <w:tcPr>
            <w:tcW w:w="1515" w:type="dxa"/>
          </w:tcPr>
          <w:p w14:paraId="387DE967" w14:textId="396D8BD0" w:rsidR="005F689A" w:rsidRDefault="00594565">
            <w:pPr>
              <w:ind w:firstLine="0"/>
              <w:jc w:val="left"/>
              <w:rPr>
                <w:lang w:val="en-US"/>
              </w:rPr>
            </w:pPr>
            <w:r>
              <w:rPr>
                <w:lang w:val="en-US"/>
              </w:rPr>
              <w:t>Varchar</w:t>
            </w:r>
            <w:r>
              <w:t>(255)</w:t>
            </w:r>
          </w:p>
        </w:tc>
        <w:tc>
          <w:tcPr>
            <w:tcW w:w="3268" w:type="dxa"/>
          </w:tcPr>
          <w:p w14:paraId="516FF214" w14:textId="54086E54" w:rsidR="005F689A" w:rsidRPr="00BC13F4" w:rsidRDefault="009215CC">
            <w:pPr>
              <w:ind w:firstLine="0"/>
              <w:jc w:val="left"/>
              <w:rPr>
                <w:szCs w:val="26"/>
                <w:lang w:val="en-US"/>
              </w:rPr>
            </w:pPr>
            <w:r>
              <w:rPr>
                <w:szCs w:val="26"/>
                <w:lang w:val="en-US"/>
              </w:rPr>
              <w:t>Tỉnh</w:t>
            </w:r>
          </w:p>
        </w:tc>
      </w:tr>
      <w:tr w:rsidR="0062526A" w14:paraId="754B78C2" w14:textId="77777777" w:rsidTr="00594565">
        <w:trPr>
          <w:trHeight w:val="300"/>
          <w:jc w:val="left"/>
        </w:trPr>
        <w:tc>
          <w:tcPr>
            <w:tcW w:w="0" w:type="auto"/>
          </w:tcPr>
          <w:p w14:paraId="66E489A8" w14:textId="084EC752" w:rsidR="0062526A" w:rsidRDefault="0062526A">
            <w:pPr>
              <w:ind w:firstLine="0"/>
              <w:jc w:val="left"/>
              <w:rPr>
                <w:lang w:val="en-US"/>
              </w:rPr>
            </w:pPr>
            <w:r>
              <w:rPr>
                <w:lang w:val="en-US"/>
              </w:rPr>
              <w:t>District</w:t>
            </w:r>
          </w:p>
        </w:tc>
        <w:tc>
          <w:tcPr>
            <w:tcW w:w="2016" w:type="dxa"/>
          </w:tcPr>
          <w:p w14:paraId="6881E724" w14:textId="4C740307" w:rsidR="0062526A" w:rsidRDefault="0062526A">
            <w:pPr>
              <w:ind w:firstLine="0"/>
              <w:jc w:val="left"/>
              <w:rPr>
                <w:lang w:val="en-US"/>
              </w:rPr>
            </w:pPr>
            <w:r>
              <w:rPr>
                <w:lang w:val="en-US"/>
              </w:rPr>
              <w:t>Private</w:t>
            </w:r>
          </w:p>
        </w:tc>
        <w:tc>
          <w:tcPr>
            <w:tcW w:w="1515" w:type="dxa"/>
          </w:tcPr>
          <w:p w14:paraId="5A8D4C9C" w14:textId="2D5ECF74" w:rsidR="0062526A" w:rsidRDefault="0062526A">
            <w:pPr>
              <w:ind w:firstLine="0"/>
              <w:jc w:val="left"/>
              <w:rPr>
                <w:lang w:val="en-US"/>
              </w:rPr>
            </w:pPr>
            <w:r>
              <w:rPr>
                <w:lang w:val="en-US"/>
              </w:rPr>
              <w:t>Varchar</w:t>
            </w:r>
            <w:r>
              <w:t>(255)</w:t>
            </w:r>
          </w:p>
        </w:tc>
        <w:tc>
          <w:tcPr>
            <w:tcW w:w="3268" w:type="dxa"/>
          </w:tcPr>
          <w:p w14:paraId="79C0D229" w14:textId="2824E397" w:rsidR="0062526A" w:rsidRPr="00AC00E0" w:rsidRDefault="00AC00E0">
            <w:pPr>
              <w:ind w:firstLine="0"/>
              <w:jc w:val="left"/>
              <w:rPr>
                <w:szCs w:val="26"/>
              </w:rPr>
            </w:pPr>
            <w:r>
              <w:rPr>
                <w:szCs w:val="26"/>
                <w:lang w:val="en-US"/>
              </w:rPr>
              <w:t>Quận</w:t>
            </w:r>
            <w:r>
              <w:rPr>
                <w:szCs w:val="26"/>
              </w:rPr>
              <w:t xml:space="preserve"> huyện</w:t>
            </w:r>
          </w:p>
        </w:tc>
      </w:tr>
      <w:tr w:rsidR="005F689A" w14:paraId="6509ACD3" w14:textId="77777777" w:rsidTr="00594565">
        <w:trPr>
          <w:trHeight w:val="300"/>
          <w:jc w:val="left"/>
        </w:trPr>
        <w:tc>
          <w:tcPr>
            <w:tcW w:w="0" w:type="auto"/>
          </w:tcPr>
          <w:p w14:paraId="6EE2711E" w14:textId="6C57DD2C" w:rsidR="005F689A" w:rsidRPr="00D80EA3" w:rsidRDefault="00671F22">
            <w:pPr>
              <w:ind w:firstLine="0"/>
              <w:jc w:val="left"/>
              <w:rPr>
                <w:lang w:val="en-US"/>
              </w:rPr>
            </w:pPr>
            <w:r>
              <w:rPr>
                <w:lang w:val="en-US"/>
              </w:rPr>
              <w:t>S</w:t>
            </w:r>
            <w:r w:rsidR="009215CC">
              <w:rPr>
                <w:lang w:val="en-US"/>
              </w:rPr>
              <w:t>treet</w:t>
            </w:r>
          </w:p>
        </w:tc>
        <w:tc>
          <w:tcPr>
            <w:tcW w:w="2016" w:type="dxa"/>
          </w:tcPr>
          <w:p w14:paraId="001A6D3C" w14:textId="77777777" w:rsidR="005F689A" w:rsidRDefault="005F689A">
            <w:pPr>
              <w:ind w:firstLine="0"/>
              <w:jc w:val="left"/>
              <w:rPr>
                <w:lang w:val="en-US"/>
              </w:rPr>
            </w:pPr>
            <w:r>
              <w:rPr>
                <w:lang w:val="en-US"/>
              </w:rPr>
              <w:t>private</w:t>
            </w:r>
          </w:p>
        </w:tc>
        <w:tc>
          <w:tcPr>
            <w:tcW w:w="1515" w:type="dxa"/>
          </w:tcPr>
          <w:p w14:paraId="10DD487A" w14:textId="2CAD49C9" w:rsidR="005F689A" w:rsidRDefault="00594565">
            <w:pPr>
              <w:ind w:firstLine="0"/>
              <w:jc w:val="left"/>
              <w:rPr>
                <w:lang w:val="en-US"/>
              </w:rPr>
            </w:pPr>
            <w:r>
              <w:rPr>
                <w:lang w:val="en-US"/>
              </w:rPr>
              <w:t>Varchar</w:t>
            </w:r>
            <w:r>
              <w:t>(255)</w:t>
            </w:r>
          </w:p>
        </w:tc>
        <w:tc>
          <w:tcPr>
            <w:tcW w:w="3268" w:type="dxa"/>
          </w:tcPr>
          <w:p w14:paraId="14323436" w14:textId="7B60FDDF" w:rsidR="005F689A" w:rsidRPr="00ED42AB" w:rsidRDefault="00ED42AB">
            <w:pPr>
              <w:ind w:firstLine="0"/>
              <w:jc w:val="left"/>
              <w:rPr>
                <w:szCs w:val="26"/>
              </w:rPr>
            </w:pPr>
            <w:r>
              <w:rPr>
                <w:szCs w:val="26"/>
                <w:lang w:val="en-US"/>
              </w:rPr>
              <w:t>Phường</w:t>
            </w:r>
            <w:r>
              <w:rPr>
                <w:szCs w:val="26"/>
              </w:rPr>
              <w:t xml:space="preserve"> xã</w:t>
            </w:r>
          </w:p>
        </w:tc>
      </w:tr>
      <w:tr w:rsidR="00594565" w14:paraId="699A6BD6" w14:textId="77777777" w:rsidTr="00594565">
        <w:trPr>
          <w:trHeight w:val="300"/>
          <w:jc w:val="left"/>
        </w:trPr>
        <w:tc>
          <w:tcPr>
            <w:tcW w:w="0" w:type="auto"/>
          </w:tcPr>
          <w:p w14:paraId="10EF8DBE" w14:textId="773C461C" w:rsidR="00594565" w:rsidRDefault="00ED42AB">
            <w:pPr>
              <w:ind w:firstLine="0"/>
              <w:jc w:val="left"/>
              <w:rPr>
                <w:lang w:val="en-US"/>
              </w:rPr>
            </w:pPr>
            <w:r>
              <w:rPr>
                <w:lang w:val="en-US"/>
              </w:rPr>
              <w:t>Ward</w:t>
            </w:r>
          </w:p>
        </w:tc>
        <w:tc>
          <w:tcPr>
            <w:tcW w:w="2016" w:type="dxa"/>
          </w:tcPr>
          <w:p w14:paraId="511D7EE6" w14:textId="41C4ED0B" w:rsidR="00594565" w:rsidRDefault="00ED42AB">
            <w:pPr>
              <w:ind w:firstLine="0"/>
              <w:jc w:val="left"/>
              <w:rPr>
                <w:lang w:val="en-US"/>
              </w:rPr>
            </w:pPr>
            <w:r>
              <w:rPr>
                <w:lang w:val="en-US"/>
              </w:rPr>
              <w:t>Private</w:t>
            </w:r>
          </w:p>
        </w:tc>
        <w:tc>
          <w:tcPr>
            <w:tcW w:w="1515" w:type="dxa"/>
          </w:tcPr>
          <w:p w14:paraId="739A2554" w14:textId="29496DA2" w:rsidR="00594565" w:rsidRDefault="0062526A">
            <w:pPr>
              <w:ind w:firstLine="0"/>
              <w:jc w:val="left"/>
              <w:rPr>
                <w:lang w:val="en-US"/>
              </w:rPr>
            </w:pPr>
            <w:r>
              <w:rPr>
                <w:lang w:val="en-US"/>
              </w:rPr>
              <w:t>Varchar</w:t>
            </w:r>
            <w:r>
              <w:t>(255)</w:t>
            </w:r>
          </w:p>
        </w:tc>
        <w:tc>
          <w:tcPr>
            <w:tcW w:w="3268" w:type="dxa"/>
          </w:tcPr>
          <w:p w14:paraId="7B96F74E" w14:textId="27899856" w:rsidR="00594565" w:rsidRPr="00ED42AB" w:rsidRDefault="00ED42AB">
            <w:pPr>
              <w:ind w:firstLine="0"/>
              <w:jc w:val="left"/>
              <w:rPr>
                <w:szCs w:val="26"/>
              </w:rPr>
            </w:pPr>
            <w:r>
              <w:rPr>
                <w:szCs w:val="26"/>
                <w:lang w:val="en-US"/>
              </w:rPr>
              <w:t>Số</w:t>
            </w:r>
            <w:r>
              <w:rPr>
                <w:szCs w:val="26"/>
              </w:rPr>
              <w:t xml:space="preserve"> nhà, đường</w:t>
            </w:r>
          </w:p>
        </w:tc>
      </w:tr>
    </w:tbl>
    <w:p w14:paraId="5CBE4577" w14:textId="77777777" w:rsidR="005F689A" w:rsidRPr="005F689A" w:rsidRDefault="005F689A" w:rsidP="005F689A">
      <w:pPr>
        <w:rPr>
          <w:lang w:val="en-US"/>
        </w:rPr>
      </w:pPr>
    </w:p>
    <w:p w14:paraId="0AEE8FEB" w14:textId="48683EBA" w:rsidR="0059174D" w:rsidRDefault="00B877EB" w:rsidP="0059174D">
      <w:pPr>
        <w:pStyle w:val="u3"/>
        <w:rPr>
          <w:lang w:val="en-US"/>
        </w:rPr>
      </w:pPr>
      <w:bookmarkStart w:id="70" w:name="_Toc211632473"/>
      <w:r>
        <w:rPr>
          <w:lang w:val="en-US"/>
        </w:rPr>
        <w:t>Lớp &lt;</w:t>
      </w:r>
      <w:r w:rsidR="00231B50">
        <w:rPr>
          <w:lang w:val="en-US"/>
        </w:rPr>
        <w:t>Booking</w:t>
      </w:r>
      <w:r>
        <w:rPr>
          <w:lang w:val="en-US"/>
        </w:rPr>
        <w:t>&gt;</w:t>
      </w:r>
      <w:bookmarkEnd w:id="70"/>
    </w:p>
    <w:p w14:paraId="6FAE99EF" w14:textId="1DF6D70B" w:rsidR="00B877EB" w:rsidRPr="00124771" w:rsidRDefault="00B877EB" w:rsidP="00B877EB">
      <w:pPr>
        <w:rPr>
          <w:lang w:val="en-US"/>
        </w:rPr>
      </w:pPr>
      <w:r w:rsidRPr="10A53E63">
        <w:rPr>
          <w:b/>
          <w:bCs/>
          <w:szCs w:val="26"/>
        </w:rPr>
        <w:t>Mục đích:</w:t>
      </w:r>
      <w:r w:rsidRPr="10A53E63">
        <w:rPr>
          <w:szCs w:val="26"/>
        </w:rPr>
        <w:t xml:space="preserve"> </w:t>
      </w:r>
      <w:r w:rsidR="007C7D66" w:rsidRPr="007C7D66">
        <w:rPr>
          <w:szCs w:val="26"/>
        </w:rPr>
        <w:t>Đại diện một đơn đặt vé</w:t>
      </w:r>
      <w:r w:rsidR="007C7D66">
        <w:rPr>
          <w:szCs w:val="26"/>
          <w:lang w:val="en-US"/>
        </w:rPr>
        <w:t xml:space="preserve"> ( giống Order như đặt hàng)</w:t>
      </w:r>
      <w:r w:rsidRPr="00367A69">
        <w:rPr>
          <w:szCs w:val="26"/>
        </w:rPr>
        <w:t>.</w:t>
      </w:r>
    </w:p>
    <w:p w14:paraId="65AF8210" w14:textId="60C2EB54" w:rsidR="00A1326C" w:rsidRPr="00A1326C" w:rsidRDefault="00B877EB" w:rsidP="00A1326C">
      <w:pPr>
        <w:rPr>
          <w:szCs w:val="26"/>
          <w:lang w:val="en-US"/>
        </w:rPr>
      </w:pPr>
      <w:r w:rsidRPr="2AA9B059">
        <w:rPr>
          <w:b/>
          <w:bCs/>
          <w:szCs w:val="26"/>
        </w:rPr>
        <w:t>Quan hệ:</w:t>
      </w:r>
      <w:r w:rsidRPr="2AA9B059">
        <w:rPr>
          <w:szCs w:val="26"/>
        </w:rPr>
        <w:t xml:space="preserve"> </w:t>
      </w:r>
    </w:p>
    <w:p w14:paraId="191D9AB3" w14:textId="77777777" w:rsidR="00A1326C" w:rsidRPr="00A1326C" w:rsidRDefault="00A1326C" w:rsidP="00A1326C">
      <w:pPr>
        <w:numPr>
          <w:ilvl w:val="0"/>
          <w:numId w:val="47"/>
        </w:numPr>
        <w:rPr>
          <w:szCs w:val="26"/>
          <w:lang w:val="en-US"/>
        </w:rPr>
      </w:pPr>
      <w:r w:rsidRPr="00A1326C">
        <w:rPr>
          <w:szCs w:val="26"/>
          <w:lang w:val="en-US"/>
        </w:rPr>
        <w:t>Booking liên kết tới 1 Attendee.</w:t>
      </w:r>
    </w:p>
    <w:p w14:paraId="1FC4744F" w14:textId="77777777" w:rsidR="00A1326C" w:rsidRPr="00A1326C" w:rsidRDefault="00A1326C" w:rsidP="00A1326C">
      <w:pPr>
        <w:numPr>
          <w:ilvl w:val="0"/>
          <w:numId w:val="47"/>
        </w:numPr>
        <w:rPr>
          <w:szCs w:val="26"/>
          <w:lang w:val="en-US"/>
        </w:rPr>
      </w:pPr>
      <w:r w:rsidRPr="00A1326C">
        <w:rPr>
          <w:szCs w:val="26"/>
          <w:lang w:val="en-US"/>
        </w:rPr>
        <w:lastRenderedPageBreak/>
        <w:t>Booking có nhiều BookingItem (1..*).</w:t>
      </w:r>
    </w:p>
    <w:p w14:paraId="4EAEC5C7" w14:textId="77777777" w:rsidR="00A1326C" w:rsidRPr="00A1326C" w:rsidRDefault="00A1326C" w:rsidP="00A1326C">
      <w:pPr>
        <w:numPr>
          <w:ilvl w:val="0"/>
          <w:numId w:val="47"/>
        </w:numPr>
        <w:rPr>
          <w:szCs w:val="26"/>
          <w:lang w:val="en-US"/>
        </w:rPr>
      </w:pPr>
      <w:r w:rsidRPr="00A1326C">
        <w:rPr>
          <w:szCs w:val="26"/>
          <w:lang w:val="en-US"/>
        </w:rPr>
        <w:t>Booking có thể liên quan tới Payment và Reservation.</w:t>
      </w:r>
    </w:p>
    <w:p w14:paraId="773CFEE9" w14:textId="21E63D49" w:rsidR="00B877EB" w:rsidRPr="00E74F31" w:rsidRDefault="00B877EB" w:rsidP="00B877EB">
      <w:pPr>
        <w:rPr>
          <w:b/>
          <w:bCs/>
          <w:szCs w:val="26"/>
          <w:lang w:val="en-US"/>
        </w:rPr>
      </w:pPr>
      <w:r w:rsidRPr="00405588">
        <w:rPr>
          <w:b/>
          <w:bCs/>
          <w:szCs w:val="26"/>
        </w:rPr>
        <w:t xml:space="preserve">Thuộc tính: </w:t>
      </w:r>
      <w:r w:rsidRPr="00405588">
        <w:rPr>
          <w:b/>
          <w:bCs/>
          <w:szCs w:val="26"/>
        </w:rPr>
        <w:tab/>
      </w:r>
    </w:p>
    <w:p w14:paraId="304FDE9D" w14:textId="59A8D762" w:rsidR="00971416" w:rsidRDefault="00971416" w:rsidP="00971416">
      <w:pPr>
        <w:pStyle w:val="Chuthich"/>
        <w:keepNext/>
      </w:pPr>
      <w:bookmarkStart w:id="71" w:name="_Toc211632431"/>
      <w:proofErr w:type="spellStart"/>
      <w:r>
        <w:t>Bảng</w:t>
      </w:r>
      <w:proofErr w:type="spellEnd"/>
      <w:r>
        <w:t xml:space="preserve"> </w:t>
      </w:r>
      <w:fldSimple w:instr=" STYLEREF 1 \s ">
        <w:r w:rsidR="00EE0F5B">
          <w:rPr>
            <w:noProof/>
          </w:rPr>
          <w:t>3</w:t>
        </w:r>
      </w:fldSimple>
      <w:r w:rsidR="00A4388F">
        <w:noBreakHyphen/>
      </w:r>
      <w:fldSimple w:instr=" SEQ Bảng \* ARABIC \s 1 ">
        <w:r w:rsidR="00EE0F5B">
          <w:rPr>
            <w:noProof/>
          </w:rPr>
          <w:t>12</w:t>
        </w:r>
      </w:fldSimple>
      <w:r>
        <w:rPr>
          <w:lang w:val="vi-VN"/>
        </w:rPr>
        <w:t xml:space="preserve"> Thuộc tính</w:t>
      </w:r>
      <w:r w:rsidRPr="00136DEB">
        <w:rPr>
          <w:lang w:val="vi-VN"/>
        </w:rPr>
        <w:t>&lt;</w:t>
      </w:r>
      <w:proofErr w:type="spellStart"/>
      <w:r w:rsidRPr="00136DEB">
        <w:rPr>
          <w:lang w:val="vi-VN"/>
        </w:rPr>
        <w:t>Booking</w:t>
      </w:r>
      <w:proofErr w:type="spellEnd"/>
      <w:r w:rsidRPr="00136DEB">
        <w:rPr>
          <w:lang w:val="vi-VN"/>
        </w:rPr>
        <w:t>&gt;</w:t>
      </w:r>
      <w:bookmarkEnd w:id="71"/>
    </w:p>
    <w:tbl>
      <w:tblPr>
        <w:tblStyle w:val="LiBang"/>
        <w:tblW w:w="8907" w:type="dxa"/>
        <w:jc w:val="left"/>
        <w:tblLook w:val="06A0" w:firstRow="1" w:lastRow="0" w:firstColumn="1" w:lastColumn="0" w:noHBand="1" w:noVBand="1"/>
      </w:tblPr>
      <w:tblGrid>
        <w:gridCol w:w="1963"/>
        <w:gridCol w:w="1874"/>
        <w:gridCol w:w="1710"/>
        <w:gridCol w:w="92"/>
        <w:gridCol w:w="3268"/>
      </w:tblGrid>
      <w:tr w:rsidR="00B877EB" w14:paraId="3632E5E4" w14:textId="77777777" w:rsidTr="00FE5386">
        <w:trPr>
          <w:trHeight w:val="300"/>
          <w:jc w:val="left"/>
        </w:trPr>
        <w:tc>
          <w:tcPr>
            <w:tcW w:w="0" w:type="auto"/>
          </w:tcPr>
          <w:p w14:paraId="7A0C22FB" w14:textId="77777777" w:rsidR="00B877EB" w:rsidRDefault="00B877EB">
            <w:pPr>
              <w:spacing w:before="0" w:beforeAutospacing="0" w:after="0" w:afterAutospacing="0"/>
              <w:ind w:firstLine="0"/>
              <w:jc w:val="center"/>
            </w:pPr>
            <w:r w:rsidRPr="612B0361">
              <w:rPr>
                <w:b/>
                <w:bCs/>
              </w:rPr>
              <w:t>Tên thuộc tính</w:t>
            </w:r>
          </w:p>
        </w:tc>
        <w:tc>
          <w:tcPr>
            <w:tcW w:w="1874" w:type="dxa"/>
          </w:tcPr>
          <w:p w14:paraId="3EA6FE94" w14:textId="77777777" w:rsidR="00B877EB" w:rsidRDefault="00B877EB">
            <w:pPr>
              <w:spacing w:before="0" w:beforeAutospacing="0" w:after="0" w:afterAutospacing="0"/>
              <w:ind w:firstLine="0"/>
              <w:jc w:val="center"/>
            </w:pPr>
            <w:r w:rsidRPr="612B0361">
              <w:rPr>
                <w:b/>
                <w:bCs/>
              </w:rPr>
              <w:t>Phạm vi truy cập</w:t>
            </w:r>
          </w:p>
        </w:tc>
        <w:tc>
          <w:tcPr>
            <w:tcW w:w="1710" w:type="dxa"/>
          </w:tcPr>
          <w:p w14:paraId="2781564C" w14:textId="77777777" w:rsidR="00B877EB" w:rsidRDefault="00B877EB">
            <w:pPr>
              <w:spacing w:before="0" w:beforeAutospacing="0" w:after="0" w:afterAutospacing="0"/>
              <w:ind w:firstLine="0"/>
              <w:jc w:val="center"/>
            </w:pPr>
            <w:r w:rsidRPr="612B0361">
              <w:rPr>
                <w:b/>
                <w:bCs/>
              </w:rPr>
              <w:t>Kiểu dữ liệu</w:t>
            </w:r>
          </w:p>
        </w:tc>
        <w:tc>
          <w:tcPr>
            <w:tcW w:w="3360" w:type="dxa"/>
            <w:gridSpan w:val="2"/>
          </w:tcPr>
          <w:p w14:paraId="27D875FB" w14:textId="77777777" w:rsidR="00B877EB" w:rsidRDefault="00B877EB">
            <w:pPr>
              <w:spacing w:before="0" w:beforeAutospacing="0" w:after="0" w:afterAutospacing="0"/>
              <w:jc w:val="center"/>
            </w:pPr>
            <w:r w:rsidRPr="612B0361">
              <w:rPr>
                <w:b/>
                <w:bCs/>
              </w:rPr>
              <w:t>Mô tả</w:t>
            </w:r>
          </w:p>
        </w:tc>
      </w:tr>
      <w:tr w:rsidR="00B877EB" w14:paraId="221E7AF2" w14:textId="77777777" w:rsidTr="005562F6">
        <w:trPr>
          <w:trHeight w:val="300"/>
          <w:jc w:val="left"/>
        </w:trPr>
        <w:tc>
          <w:tcPr>
            <w:tcW w:w="0" w:type="auto"/>
          </w:tcPr>
          <w:p w14:paraId="59AA2F26" w14:textId="02325D9C" w:rsidR="00B877EB" w:rsidRPr="00467FBC" w:rsidRDefault="00BC2F43">
            <w:pPr>
              <w:ind w:firstLine="0"/>
              <w:jc w:val="left"/>
              <w:rPr>
                <w:lang w:val="en-US"/>
              </w:rPr>
            </w:pPr>
            <w:r>
              <w:rPr>
                <w:lang w:val="en-US"/>
              </w:rPr>
              <w:t>booking</w:t>
            </w:r>
            <w:r w:rsidR="00B877EB">
              <w:rPr>
                <w:lang w:val="en-US"/>
              </w:rPr>
              <w:t>Id</w:t>
            </w:r>
          </w:p>
        </w:tc>
        <w:tc>
          <w:tcPr>
            <w:tcW w:w="1874" w:type="dxa"/>
          </w:tcPr>
          <w:p w14:paraId="70DF9E0B" w14:textId="77777777" w:rsidR="00B877EB" w:rsidRDefault="00B877EB">
            <w:pPr>
              <w:ind w:firstLine="0"/>
              <w:jc w:val="left"/>
            </w:pPr>
            <w:r>
              <w:t>private</w:t>
            </w:r>
          </w:p>
        </w:tc>
        <w:tc>
          <w:tcPr>
            <w:tcW w:w="1802" w:type="dxa"/>
            <w:gridSpan w:val="2"/>
          </w:tcPr>
          <w:p w14:paraId="4DBEF2A6" w14:textId="77777777" w:rsidR="00B877EB" w:rsidRPr="00610FEC" w:rsidRDefault="00B877EB">
            <w:pPr>
              <w:ind w:firstLine="0"/>
              <w:jc w:val="left"/>
              <w:rPr>
                <w:lang w:val="en-US"/>
              </w:rPr>
            </w:pPr>
            <w:r>
              <w:rPr>
                <w:lang w:val="en-US"/>
              </w:rPr>
              <w:t>int</w:t>
            </w:r>
          </w:p>
        </w:tc>
        <w:tc>
          <w:tcPr>
            <w:tcW w:w="3268" w:type="dxa"/>
          </w:tcPr>
          <w:p w14:paraId="316F9E73" w14:textId="15467596" w:rsidR="00B877EB" w:rsidRPr="00BC2F43" w:rsidRDefault="00B877EB">
            <w:pPr>
              <w:ind w:firstLine="0"/>
              <w:jc w:val="left"/>
              <w:rPr>
                <w:szCs w:val="26"/>
              </w:rPr>
            </w:pPr>
            <w:r>
              <w:rPr>
                <w:szCs w:val="26"/>
                <w:lang w:val="en-US"/>
              </w:rPr>
              <w:t>ID</w:t>
            </w:r>
            <w:r w:rsidR="00F76210">
              <w:rPr>
                <w:szCs w:val="26"/>
                <w:lang w:val="en-US"/>
              </w:rPr>
              <w:t xml:space="preserve"> booking</w:t>
            </w:r>
            <w:r w:rsidR="00BC2F43">
              <w:rPr>
                <w:szCs w:val="26"/>
              </w:rPr>
              <w:t xml:space="preserve"> </w:t>
            </w:r>
          </w:p>
        </w:tc>
      </w:tr>
      <w:tr w:rsidR="00470CF9" w14:paraId="5F21A645" w14:textId="77777777" w:rsidTr="005562F6">
        <w:trPr>
          <w:trHeight w:val="300"/>
          <w:jc w:val="left"/>
        </w:trPr>
        <w:tc>
          <w:tcPr>
            <w:tcW w:w="0" w:type="auto"/>
          </w:tcPr>
          <w:p w14:paraId="701E721D" w14:textId="2BF85EF3" w:rsidR="00470CF9" w:rsidRDefault="00E81575">
            <w:pPr>
              <w:ind w:firstLine="0"/>
              <w:jc w:val="left"/>
              <w:rPr>
                <w:lang w:val="en-US"/>
              </w:rPr>
            </w:pPr>
            <w:r>
              <w:rPr>
                <w:lang w:val="en-US"/>
              </w:rPr>
              <w:t>eventId</w:t>
            </w:r>
          </w:p>
        </w:tc>
        <w:tc>
          <w:tcPr>
            <w:tcW w:w="1874" w:type="dxa"/>
          </w:tcPr>
          <w:p w14:paraId="5B0CBD44" w14:textId="61E37674" w:rsidR="00470CF9" w:rsidRDefault="0037621B">
            <w:pPr>
              <w:ind w:firstLine="0"/>
              <w:jc w:val="left"/>
            </w:pPr>
            <w:r>
              <w:t>Private</w:t>
            </w:r>
          </w:p>
        </w:tc>
        <w:tc>
          <w:tcPr>
            <w:tcW w:w="1802" w:type="dxa"/>
            <w:gridSpan w:val="2"/>
          </w:tcPr>
          <w:p w14:paraId="12C5C7ED" w14:textId="2D16CD68" w:rsidR="00470CF9" w:rsidRDefault="005A6C8D">
            <w:pPr>
              <w:ind w:firstLine="0"/>
              <w:jc w:val="left"/>
              <w:rPr>
                <w:lang w:val="en-US"/>
              </w:rPr>
            </w:pPr>
            <w:r>
              <w:rPr>
                <w:lang w:val="en-US"/>
              </w:rPr>
              <w:t>Int</w:t>
            </w:r>
          </w:p>
        </w:tc>
        <w:tc>
          <w:tcPr>
            <w:tcW w:w="3268" w:type="dxa"/>
          </w:tcPr>
          <w:p w14:paraId="489389FE" w14:textId="07C1CED2" w:rsidR="00470CF9" w:rsidRPr="00800430" w:rsidRDefault="00800430">
            <w:pPr>
              <w:ind w:firstLine="0"/>
              <w:jc w:val="left"/>
              <w:rPr>
                <w:szCs w:val="26"/>
              </w:rPr>
            </w:pPr>
            <w:r>
              <w:rPr>
                <w:szCs w:val="26"/>
                <w:lang w:val="en-US"/>
              </w:rPr>
              <w:t>Khóa</w:t>
            </w:r>
            <w:r>
              <w:rPr>
                <w:szCs w:val="26"/>
              </w:rPr>
              <w:t xml:space="preserve"> ngoại liên kết đến event</w:t>
            </w:r>
          </w:p>
        </w:tc>
      </w:tr>
      <w:tr w:rsidR="00470CF9" w14:paraId="6B38CDBC" w14:textId="77777777" w:rsidTr="005562F6">
        <w:trPr>
          <w:trHeight w:val="300"/>
          <w:jc w:val="left"/>
        </w:trPr>
        <w:tc>
          <w:tcPr>
            <w:tcW w:w="0" w:type="auto"/>
          </w:tcPr>
          <w:p w14:paraId="2FB787E5" w14:textId="27DC4630" w:rsidR="00470CF9" w:rsidRDefault="001806A6">
            <w:pPr>
              <w:ind w:firstLine="0"/>
              <w:jc w:val="left"/>
              <w:rPr>
                <w:lang w:val="en-US"/>
              </w:rPr>
            </w:pPr>
            <w:r>
              <w:rPr>
                <w:lang w:val="en-US"/>
              </w:rPr>
              <w:t>Status</w:t>
            </w:r>
          </w:p>
        </w:tc>
        <w:tc>
          <w:tcPr>
            <w:tcW w:w="1874" w:type="dxa"/>
          </w:tcPr>
          <w:p w14:paraId="2EE51FDA" w14:textId="1ED80FD1" w:rsidR="00470CF9" w:rsidRDefault="0037621B">
            <w:pPr>
              <w:ind w:firstLine="0"/>
              <w:jc w:val="left"/>
            </w:pPr>
            <w:r>
              <w:t>Private</w:t>
            </w:r>
          </w:p>
        </w:tc>
        <w:tc>
          <w:tcPr>
            <w:tcW w:w="1802" w:type="dxa"/>
            <w:gridSpan w:val="2"/>
          </w:tcPr>
          <w:p w14:paraId="2703C8DC" w14:textId="2B3ABF40" w:rsidR="00470CF9" w:rsidRPr="005A6C8D" w:rsidRDefault="005A6C8D">
            <w:pPr>
              <w:ind w:firstLine="0"/>
              <w:jc w:val="left"/>
            </w:pPr>
            <w:r>
              <w:rPr>
                <w:lang w:val="en-US"/>
              </w:rPr>
              <w:t>Enum</w:t>
            </w:r>
            <w:r>
              <w:t>[]</w:t>
            </w:r>
          </w:p>
        </w:tc>
        <w:tc>
          <w:tcPr>
            <w:tcW w:w="3268" w:type="dxa"/>
          </w:tcPr>
          <w:p w14:paraId="573D7185" w14:textId="47070083" w:rsidR="00470CF9" w:rsidRPr="00800430" w:rsidRDefault="00800430">
            <w:pPr>
              <w:ind w:firstLine="0"/>
              <w:jc w:val="left"/>
              <w:rPr>
                <w:szCs w:val="26"/>
              </w:rPr>
            </w:pPr>
            <w:r>
              <w:rPr>
                <w:szCs w:val="26"/>
                <w:lang w:val="en-US"/>
              </w:rPr>
              <w:t>Trạng</w:t>
            </w:r>
            <w:r>
              <w:rPr>
                <w:szCs w:val="26"/>
              </w:rPr>
              <w:t xml:space="preserve"> thái</w:t>
            </w:r>
          </w:p>
        </w:tc>
      </w:tr>
      <w:tr w:rsidR="00470CF9" w14:paraId="1E4A835F" w14:textId="77777777" w:rsidTr="005562F6">
        <w:trPr>
          <w:trHeight w:val="300"/>
          <w:jc w:val="left"/>
        </w:trPr>
        <w:tc>
          <w:tcPr>
            <w:tcW w:w="0" w:type="auto"/>
          </w:tcPr>
          <w:p w14:paraId="58B98564" w14:textId="77C29AFB" w:rsidR="00470CF9" w:rsidRDefault="001806A6">
            <w:pPr>
              <w:ind w:firstLine="0"/>
              <w:jc w:val="left"/>
              <w:rPr>
                <w:lang w:val="en-US"/>
              </w:rPr>
            </w:pPr>
            <w:r>
              <w:rPr>
                <w:lang w:val="en-US"/>
              </w:rPr>
              <w:t>createAt</w:t>
            </w:r>
          </w:p>
        </w:tc>
        <w:tc>
          <w:tcPr>
            <w:tcW w:w="1874" w:type="dxa"/>
          </w:tcPr>
          <w:p w14:paraId="603F316E" w14:textId="2084B9C9" w:rsidR="00470CF9" w:rsidRDefault="0037621B">
            <w:pPr>
              <w:ind w:firstLine="0"/>
              <w:jc w:val="left"/>
            </w:pPr>
            <w:r>
              <w:t>Private</w:t>
            </w:r>
          </w:p>
        </w:tc>
        <w:tc>
          <w:tcPr>
            <w:tcW w:w="1802" w:type="dxa"/>
            <w:gridSpan w:val="2"/>
          </w:tcPr>
          <w:p w14:paraId="73583C93" w14:textId="25FB0EF6" w:rsidR="00470CF9" w:rsidRDefault="0037621B">
            <w:pPr>
              <w:ind w:firstLine="0"/>
              <w:jc w:val="left"/>
              <w:rPr>
                <w:lang w:val="en-US"/>
              </w:rPr>
            </w:pPr>
            <w:r>
              <w:rPr>
                <w:lang w:val="en-US"/>
              </w:rPr>
              <w:t>Timestamp</w:t>
            </w:r>
          </w:p>
        </w:tc>
        <w:tc>
          <w:tcPr>
            <w:tcW w:w="3268" w:type="dxa"/>
          </w:tcPr>
          <w:p w14:paraId="1B18B7A9" w14:textId="5C1AC5DD" w:rsidR="00470CF9" w:rsidRPr="001D7E9C" w:rsidRDefault="001D7E9C">
            <w:pPr>
              <w:ind w:firstLine="0"/>
              <w:jc w:val="left"/>
              <w:rPr>
                <w:szCs w:val="26"/>
              </w:rPr>
            </w:pPr>
            <w:r>
              <w:rPr>
                <w:szCs w:val="26"/>
                <w:lang w:val="en-US"/>
              </w:rPr>
              <w:t>Ngày</w:t>
            </w:r>
            <w:r>
              <w:rPr>
                <w:szCs w:val="26"/>
              </w:rPr>
              <w:t xml:space="preserve"> tạo</w:t>
            </w:r>
          </w:p>
        </w:tc>
      </w:tr>
      <w:tr w:rsidR="00470CF9" w14:paraId="2C3B8038" w14:textId="77777777" w:rsidTr="005562F6">
        <w:trPr>
          <w:trHeight w:val="300"/>
          <w:jc w:val="left"/>
        </w:trPr>
        <w:tc>
          <w:tcPr>
            <w:tcW w:w="0" w:type="auto"/>
          </w:tcPr>
          <w:p w14:paraId="2C452E96" w14:textId="2DD658BF" w:rsidR="00470CF9" w:rsidRDefault="001806A6">
            <w:pPr>
              <w:ind w:firstLine="0"/>
              <w:jc w:val="left"/>
              <w:rPr>
                <w:lang w:val="en-US"/>
              </w:rPr>
            </w:pPr>
            <w:r>
              <w:rPr>
                <w:lang w:val="en-US"/>
              </w:rPr>
              <w:t>expiresAt</w:t>
            </w:r>
          </w:p>
        </w:tc>
        <w:tc>
          <w:tcPr>
            <w:tcW w:w="1874" w:type="dxa"/>
          </w:tcPr>
          <w:p w14:paraId="7518EA42" w14:textId="65E86C04" w:rsidR="00470CF9" w:rsidRDefault="0037621B">
            <w:pPr>
              <w:ind w:firstLine="0"/>
              <w:jc w:val="left"/>
            </w:pPr>
            <w:r>
              <w:t>Private</w:t>
            </w:r>
          </w:p>
        </w:tc>
        <w:tc>
          <w:tcPr>
            <w:tcW w:w="1802" w:type="dxa"/>
            <w:gridSpan w:val="2"/>
          </w:tcPr>
          <w:p w14:paraId="57DFE7E7" w14:textId="5C80A64F" w:rsidR="00470CF9" w:rsidRDefault="0037621B">
            <w:pPr>
              <w:ind w:firstLine="0"/>
              <w:jc w:val="left"/>
              <w:rPr>
                <w:lang w:val="en-US"/>
              </w:rPr>
            </w:pPr>
            <w:r>
              <w:rPr>
                <w:lang w:val="en-US"/>
              </w:rPr>
              <w:t>Timestamp</w:t>
            </w:r>
          </w:p>
        </w:tc>
        <w:tc>
          <w:tcPr>
            <w:tcW w:w="3268" w:type="dxa"/>
          </w:tcPr>
          <w:p w14:paraId="43D0618F" w14:textId="2156ED5E" w:rsidR="00470CF9" w:rsidRPr="005E22BA" w:rsidRDefault="005E22BA">
            <w:pPr>
              <w:ind w:firstLine="0"/>
              <w:jc w:val="left"/>
              <w:rPr>
                <w:szCs w:val="26"/>
              </w:rPr>
            </w:pPr>
            <w:r>
              <w:rPr>
                <w:szCs w:val="26"/>
                <w:lang w:val="en-US"/>
              </w:rPr>
              <w:t>Ngày</w:t>
            </w:r>
            <w:r>
              <w:rPr>
                <w:szCs w:val="26"/>
              </w:rPr>
              <w:t xml:space="preserve"> hết hạn</w:t>
            </w:r>
          </w:p>
        </w:tc>
      </w:tr>
      <w:tr w:rsidR="00470CF9" w14:paraId="2B769E96" w14:textId="77777777" w:rsidTr="005562F6">
        <w:trPr>
          <w:trHeight w:val="300"/>
          <w:jc w:val="left"/>
        </w:trPr>
        <w:tc>
          <w:tcPr>
            <w:tcW w:w="0" w:type="auto"/>
          </w:tcPr>
          <w:p w14:paraId="545AC304" w14:textId="0481D516" w:rsidR="00470CF9" w:rsidRPr="001806A6" w:rsidRDefault="001806A6">
            <w:pPr>
              <w:ind w:firstLine="0"/>
              <w:jc w:val="left"/>
            </w:pPr>
            <w:r>
              <w:rPr>
                <w:lang w:val="en-US"/>
              </w:rPr>
              <w:t>Amount</w:t>
            </w:r>
            <w:r>
              <w:t xml:space="preserve"> </w:t>
            </w:r>
          </w:p>
        </w:tc>
        <w:tc>
          <w:tcPr>
            <w:tcW w:w="1874" w:type="dxa"/>
          </w:tcPr>
          <w:p w14:paraId="38F852FC" w14:textId="5560A962" w:rsidR="00470CF9" w:rsidRDefault="001806A6">
            <w:pPr>
              <w:ind w:firstLine="0"/>
              <w:jc w:val="left"/>
            </w:pPr>
            <w:r>
              <w:t>Private</w:t>
            </w:r>
          </w:p>
        </w:tc>
        <w:tc>
          <w:tcPr>
            <w:tcW w:w="1802" w:type="dxa"/>
            <w:gridSpan w:val="2"/>
          </w:tcPr>
          <w:p w14:paraId="299461EB" w14:textId="1693CC1B" w:rsidR="00470CF9" w:rsidRDefault="0037621B">
            <w:pPr>
              <w:ind w:firstLine="0"/>
              <w:jc w:val="left"/>
              <w:rPr>
                <w:lang w:val="en-US"/>
              </w:rPr>
            </w:pPr>
            <w:r>
              <w:rPr>
                <w:lang w:val="en-US"/>
              </w:rPr>
              <w:t>Int</w:t>
            </w:r>
          </w:p>
        </w:tc>
        <w:tc>
          <w:tcPr>
            <w:tcW w:w="3268" w:type="dxa"/>
          </w:tcPr>
          <w:p w14:paraId="3C7D3C14" w14:textId="14F9C17C" w:rsidR="00470CF9" w:rsidRPr="00237113" w:rsidRDefault="00237113">
            <w:pPr>
              <w:ind w:firstLine="0"/>
              <w:jc w:val="left"/>
              <w:rPr>
                <w:szCs w:val="26"/>
              </w:rPr>
            </w:pPr>
            <w:r>
              <w:rPr>
                <w:szCs w:val="26"/>
                <w:lang w:val="en-US"/>
              </w:rPr>
              <w:t>Số</w:t>
            </w:r>
            <w:r>
              <w:rPr>
                <w:szCs w:val="26"/>
              </w:rPr>
              <w:t xml:space="preserve"> lượng</w:t>
            </w:r>
          </w:p>
        </w:tc>
      </w:tr>
    </w:tbl>
    <w:p w14:paraId="1015541A" w14:textId="77777777" w:rsidR="00B877EB" w:rsidRDefault="00B877EB" w:rsidP="00B877EB">
      <w:pPr>
        <w:rPr>
          <w:b/>
          <w:bCs/>
          <w:szCs w:val="26"/>
          <w:lang w:val="en-US"/>
        </w:rPr>
      </w:pPr>
      <w:r>
        <w:rPr>
          <w:b/>
          <w:bCs/>
          <w:szCs w:val="26"/>
          <w:lang w:val="en-US"/>
        </w:rPr>
        <w:t>Phương thức:</w:t>
      </w:r>
    </w:p>
    <w:p w14:paraId="0D4673D4" w14:textId="73F67D6B" w:rsidR="00971416" w:rsidRDefault="00971416" w:rsidP="00971416">
      <w:pPr>
        <w:pStyle w:val="Chuthich"/>
        <w:keepNext/>
      </w:pPr>
      <w:bookmarkStart w:id="72" w:name="_Toc211632432"/>
      <w:proofErr w:type="spellStart"/>
      <w:r>
        <w:t>Bảng</w:t>
      </w:r>
      <w:proofErr w:type="spellEnd"/>
      <w:r>
        <w:t xml:space="preserve"> </w:t>
      </w:r>
      <w:fldSimple w:instr=" STYLEREF 1 \s ">
        <w:r w:rsidR="00EE0F5B">
          <w:rPr>
            <w:noProof/>
          </w:rPr>
          <w:t>3</w:t>
        </w:r>
      </w:fldSimple>
      <w:r w:rsidR="00A4388F">
        <w:noBreakHyphen/>
      </w:r>
      <w:fldSimple w:instr=" SEQ Bảng \* ARABIC \s 1 ">
        <w:r w:rsidR="00EE0F5B">
          <w:rPr>
            <w:noProof/>
          </w:rPr>
          <w:t>13</w:t>
        </w:r>
      </w:fldSimple>
      <w:r>
        <w:rPr>
          <w:lang w:val="vi-VN"/>
        </w:rPr>
        <w:t xml:space="preserve"> Phương thức</w:t>
      </w:r>
      <w:r>
        <w:t>&lt;Booking&gt;</w:t>
      </w:r>
      <w:bookmarkEnd w:id="72"/>
    </w:p>
    <w:tbl>
      <w:tblPr>
        <w:tblStyle w:val="LiBang"/>
        <w:tblW w:w="8967" w:type="dxa"/>
        <w:jc w:val="left"/>
        <w:tblLook w:val="06A0" w:firstRow="1" w:lastRow="0" w:firstColumn="1" w:lastColumn="0" w:noHBand="1" w:noVBand="1"/>
      </w:tblPr>
      <w:tblGrid>
        <w:gridCol w:w="3104"/>
        <w:gridCol w:w="2022"/>
        <w:gridCol w:w="3841"/>
      </w:tblGrid>
      <w:tr w:rsidR="00B877EB" w14:paraId="27BE0C99" w14:textId="77777777">
        <w:trPr>
          <w:trHeight w:val="300"/>
          <w:jc w:val="left"/>
        </w:trPr>
        <w:tc>
          <w:tcPr>
            <w:tcW w:w="0" w:type="auto"/>
          </w:tcPr>
          <w:p w14:paraId="1D481727" w14:textId="77777777" w:rsidR="00B877EB" w:rsidRPr="00A51177" w:rsidRDefault="00B877EB">
            <w:pPr>
              <w:spacing w:before="0" w:beforeAutospacing="0" w:after="0" w:afterAutospacing="0"/>
              <w:ind w:firstLine="0"/>
              <w:jc w:val="center"/>
              <w:rPr>
                <w:lang w:val="en-US"/>
              </w:rPr>
            </w:pPr>
            <w:r>
              <w:rPr>
                <w:b/>
                <w:bCs/>
                <w:lang w:val="en-US"/>
              </w:rPr>
              <w:t>Tên phương thức</w:t>
            </w:r>
          </w:p>
        </w:tc>
        <w:tc>
          <w:tcPr>
            <w:tcW w:w="2022" w:type="dxa"/>
          </w:tcPr>
          <w:p w14:paraId="71AD055D" w14:textId="77777777" w:rsidR="00B877EB" w:rsidRDefault="00B877EB">
            <w:pPr>
              <w:spacing w:before="0" w:beforeAutospacing="0" w:after="0" w:afterAutospacing="0"/>
              <w:ind w:firstLine="0"/>
              <w:jc w:val="center"/>
            </w:pPr>
            <w:r w:rsidRPr="612B0361">
              <w:rPr>
                <w:b/>
                <w:bCs/>
              </w:rPr>
              <w:t>Phạm vi truy cập</w:t>
            </w:r>
          </w:p>
        </w:tc>
        <w:tc>
          <w:tcPr>
            <w:tcW w:w="3841" w:type="dxa"/>
          </w:tcPr>
          <w:p w14:paraId="15B3A498" w14:textId="77777777" w:rsidR="00B877EB" w:rsidRDefault="00B877EB">
            <w:pPr>
              <w:spacing w:before="0" w:beforeAutospacing="0" w:after="0" w:afterAutospacing="0"/>
              <w:jc w:val="center"/>
            </w:pPr>
            <w:r w:rsidRPr="612B0361">
              <w:rPr>
                <w:b/>
                <w:bCs/>
              </w:rPr>
              <w:t>Mô tả</w:t>
            </w:r>
          </w:p>
        </w:tc>
      </w:tr>
      <w:tr w:rsidR="0020427D" w14:paraId="30105DB0" w14:textId="77777777">
        <w:trPr>
          <w:trHeight w:val="300"/>
          <w:jc w:val="left"/>
        </w:trPr>
        <w:tc>
          <w:tcPr>
            <w:tcW w:w="0" w:type="auto"/>
          </w:tcPr>
          <w:p w14:paraId="40F617F5" w14:textId="15424264" w:rsidR="0020427D" w:rsidRPr="00CD638F" w:rsidRDefault="0020427D" w:rsidP="0020427D">
            <w:pPr>
              <w:ind w:firstLine="0"/>
              <w:jc w:val="left"/>
              <w:rPr>
                <w:lang w:val="en-US"/>
              </w:rPr>
            </w:pPr>
            <w:r>
              <w:rPr>
                <w:szCs w:val="26"/>
                <w:lang w:val="en-US"/>
              </w:rPr>
              <w:t>ThanhToan()</w:t>
            </w:r>
          </w:p>
        </w:tc>
        <w:tc>
          <w:tcPr>
            <w:tcW w:w="2022" w:type="dxa"/>
          </w:tcPr>
          <w:p w14:paraId="3C01EBB2" w14:textId="6DE5081D" w:rsidR="0020427D" w:rsidRPr="003B7C67" w:rsidRDefault="0020427D" w:rsidP="0020427D">
            <w:pPr>
              <w:ind w:firstLine="0"/>
              <w:jc w:val="left"/>
              <w:rPr>
                <w:lang w:val="en-US"/>
              </w:rPr>
            </w:pPr>
            <w:r>
              <w:rPr>
                <w:lang w:val="en-US"/>
              </w:rPr>
              <w:t>public</w:t>
            </w:r>
          </w:p>
        </w:tc>
        <w:tc>
          <w:tcPr>
            <w:tcW w:w="3841" w:type="dxa"/>
          </w:tcPr>
          <w:p w14:paraId="30BBCF67" w14:textId="572273CB" w:rsidR="0020427D" w:rsidRPr="00C92CBD" w:rsidRDefault="0020427D" w:rsidP="0020427D">
            <w:pPr>
              <w:ind w:firstLine="0"/>
              <w:jc w:val="left"/>
              <w:rPr>
                <w:szCs w:val="26"/>
                <w:lang w:val="en-US"/>
              </w:rPr>
            </w:pPr>
            <w:r>
              <w:rPr>
                <w:szCs w:val="26"/>
                <w:lang w:val="en-US"/>
              </w:rPr>
              <w:t>Thanh toán cho vé được đặt trước, trả về vé đã được thanh toán</w:t>
            </w:r>
          </w:p>
        </w:tc>
      </w:tr>
      <w:tr w:rsidR="00B877EB" w14:paraId="48B3EFFA" w14:textId="77777777">
        <w:trPr>
          <w:trHeight w:val="300"/>
          <w:jc w:val="left"/>
        </w:trPr>
        <w:tc>
          <w:tcPr>
            <w:tcW w:w="0" w:type="auto"/>
          </w:tcPr>
          <w:p w14:paraId="7EE6F669" w14:textId="08370F77" w:rsidR="00B877EB" w:rsidRPr="004C538A" w:rsidRDefault="00807276">
            <w:pPr>
              <w:ind w:firstLine="0"/>
              <w:jc w:val="left"/>
              <w:rPr>
                <w:szCs w:val="26"/>
                <w:lang w:val="en-US"/>
              </w:rPr>
            </w:pPr>
            <w:r>
              <w:rPr>
                <w:szCs w:val="26"/>
                <w:lang w:val="en-US"/>
              </w:rPr>
              <w:t>GiuCho()</w:t>
            </w:r>
          </w:p>
        </w:tc>
        <w:tc>
          <w:tcPr>
            <w:tcW w:w="2022" w:type="dxa"/>
          </w:tcPr>
          <w:p w14:paraId="7D88134D" w14:textId="77777777" w:rsidR="00B877EB" w:rsidRPr="00D1560B" w:rsidRDefault="00B877EB">
            <w:pPr>
              <w:ind w:firstLine="0"/>
              <w:jc w:val="left"/>
              <w:rPr>
                <w:lang w:val="en-US"/>
              </w:rPr>
            </w:pPr>
            <w:r>
              <w:rPr>
                <w:lang w:val="en-US"/>
              </w:rPr>
              <w:t>public</w:t>
            </w:r>
          </w:p>
        </w:tc>
        <w:tc>
          <w:tcPr>
            <w:tcW w:w="3841" w:type="dxa"/>
          </w:tcPr>
          <w:p w14:paraId="6859663C" w14:textId="6CE17F74" w:rsidR="00B877EB" w:rsidRPr="00C92CBD" w:rsidRDefault="00807276">
            <w:pPr>
              <w:ind w:firstLine="0"/>
              <w:jc w:val="left"/>
              <w:rPr>
                <w:szCs w:val="26"/>
                <w:lang w:val="en-US"/>
              </w:rPr>
            </w:pPr>
            <w:r>
              <w:rPr>
                <w:szCs w:val="26"/>
                <w:lang w:val="en-US"/>
              </w:rPr>
              <w:t xml:space="preserve">Giữ chỗ </w:t>
            </w:r>
            <w:r w:rsidR="005A237A">
              <w:rPr>
                <w:szCs w:val="26"/>
                <w:lang w:val="en-US"/>
              </w:rPr>
              <w:t>tạm thời chờ thanh toán</w:t>
            </w:r>
          </w:p>
        </w:tc>
      </w:tr>
    </w:tbl>
    <w:p w14:paraId="7FB83E61" w14:textId="77777777" w:rsidR="00B877EB" w:rsidRPr="00B877EB" w:rsidRDefault="00B877EB" w:rsidP="00B877EB"/>
    <w:p w14:paraId="5385B708" w14:textId="67544929" w:rsidR="008048E1" w:rsidRPr="00CC31D9" w:rsidRDefault="00B95808" w:rsidP="00CC31D9">
      <w:pPr>
        <w:pStyle w:val="u3"/>
        <w:rPr>
          <w:lang w:val="en-US"/>
        </w:rPr>
      </w:pPr>
      <w:bookmarkStart w:id="73" w:name="_Toc211632474"/>
      <w:r>
        <w:rPr>
          <w:lang w:val="en-US"/>
        </w:rPr>
        <w:t>Lớp &lt;</w:t>
      </w:r>
      <w:r w:rsidRPr="00B95808">
        <w:rPr>
          <w:rFonts w:cs="Times New Roman"/>
          <w:b w:val="0"/>
          <w:bCs w:val="0"/>
          <w:i w:val="0"/>
          <w:szCs w:val="24"/>
        </w:rPr>
        <w:t xml:space="preserve"> </w:t>
      </w:r>
      <w:r w:rsidRPr="00B95808">
        <w:t>BookingItem</w:t>
      </w:r>
      <w:r w:rsidRPr="00B95808">
        <w:rPr>
          <w:lang w:val="en-US"/>
        </w:rPr>
        <w:t xml:space="preserve"> </w:t>
      </w:r>
      <w:r>
        <w:rPr>
          <w:lang w:val="en-US"/>
        </w:rPr>
        <w:t>&gt;</w:t>
      </w:r>
      <w:bookmarkEnd w:id="73"/>
    </w:p>
    <w:p w14:paraId="6FAA80AE" w14:textId="77777777" w:rsidR="007A066F" w:rsidRDefault="00B95808" w:rsidP="00B95808">
      <w:pPr>
        <w:rPr>
          <w:szCs w:val="26"/>
          <w:lang w:val="en-US"/>
        </w:rPr>
      </w:pPr>
      <w:r w:rsidRPr="10A53E63">
        <w:rPr>
          <w:b/>
          <w:bCs/>
          <w:szCs w:val="26"/>
        </w:rPr>
        <w:t>Mục đích:</w:t>
      </w:r>
      <w:r w:rsidRPr="10A53E63">
        <w:rPr>
          <w:szCs w:val="26"/>
        </w:rPr>
        <w:t xml:space="preserve"> </w:t>
      </w:r>
      <w:r w:rsidR="007A066F" w:rsidRPr="007A066F">
        <w:rPr>
          <w:szCs w:val="26"/>
        </w:rPr>
        <w:t>Mục chi tiết trong Booking biểu diễn loại vé và số lượng đặt cho từng loại.</w:t>
      </w:r>
    </w:p>
    <w:p w14:paraId="388E52AB" w14:textId="645D704F" w:rsidR="00B95808" w:rsidRPr="00A1326C" w:rsidRDefault="00B95808" w:rsidP="00B95808">
      <w:pPr>
        <w:rPr>
          <w:szCs w:val="26"/>
          <w:lang w:val="en-US"/>
        </w:rPr>
      </w:pPr>
      <w:r w:rsidRPr="2AA9B059">
        <w:rPr>
          <w:b/>
          <w:bCs/>
          <w:szCs w:val="26"/>
        </w:rPr>
        <w:t>Quan hệ:</w:t>
      </w:r>
      <w:r w:rsidRPr="2AA9B059">
        <w:rPr>
          <w:szCs w:val="26"/>
        </w:rPr>
        <w:t xml:space="preserve"> </w:t>
      </w:r>
    </w:p>
    <w:p w14:paraId="760CA302" w14:textId="7F0FE5A6" w:rsidR="00B95808" w:rsidRPr="00A1326C" w:rsidRDefault="007A066F" w:rsidP="00B95808">
      <w:pPr>
        <w:numPr>
          <w:ilvl w:val="0"/>
          <w:numId w:val="47"/>
        </w:numPr>
        <w:rPr>
          <w:szCs w:val="26"/>
          <w:lang w:val="en-US"/>
        </w:rPr>
      </w:pPr>
      <w:r w:rsidRPr="007A066F">
        <w:rPr>
          <w:szCs w:val="26"/>
        </w:rPr>
        <w:t>Nằm trong Booking, tham chiếu TicketType.</w:t>
      </w:r>
      <w:r w:rsidR="00B95808" w:rsidRPr="00A1326C">
        <w:rPr>
          <w:szCs w:val="26"/>
          <w:lang w:val="en-US"/>
        </w:rPr>
        <w:t>.</w:t>
      </w:r>
    </w:p>
    <w:p w14:paraId="5DD68B7F" w14:textId="77777777" w:rsidR="00B95808" w:rsidRPr="00E74F31" w:rsidRDefault="00B95808" w:rsidP="00B95808">
      <w:pPr>
        <w:rPr>
          <w:b/>
          <w:bCs/>
          <w:szCs w:val="26"/>
          <w:lang w:val="en-US"/>
        </w:rPr>
      </w:pPr>
      <w:r w:rsidRPr="00405588">
        <w:rPr>
          <w:b/>
          <w:bCs/>
          <w:szCs w:val="26"/>
        </w:rPr>
        <w:t xml:space="preserve">Thuộc tính: </w:t>
      </w:r>
      <w:r w:rsidRPr="00405588">
        <w:rPr>
          <w:b/>
          <w:bCs/>
          <w:szCs w:val="26"/>
        </w:rPr>
        <w:tab/>
      </w:r>
    </w:p>
    <w:p w14:paraId="55A176B7" w14:textId="039EAF41" w:rsidR="00971416" w:rsidRDefault="00971416" w:rsidP="00971416">
      <w:pPr>
        <w:pStyle w:val="Chuthich"/>
        <w:keepNext/>
      </w:pPr>
      <w:bookmarkStart w:id="74" w:name="_Toc211632433"/>
      <w:proofErr w:type="spellStart"/>
      <w:r>
        <w:t>Bảng</w:t>
      </w:r>
      <w:proofErr w:type="spellEnd"/>
      <w:r>
        <w:t xml:space="preserve"> </w:t>
      </w:r>
      <w:fldSimple w:instr=" STYLEREF 1 \s ">
        <w:r w:rsidR="00EE0F5B">
          <w:rPr>
            <w:noProof/>
          </w:rPr>
          <w:t>3</w:t>
        </w:r>
      </w:fldSimple>
      <w:r w:rsidR="00A4388F">
        <w:noBreakHyphen/>
      </w:r>
      <w:fldSimple w:instr=" SEQ Bảng \* ARABIC \s 1 ">
        <w:r w:rsidR="00EE0F5B">
          <w:rPr>
            <w:noProof/>
          </w:rPr>
          <w:t>14</w:t>
        </w:r>
      </w:fldSimple>
      <w:r>
        <w:rPr>
          <w:lang w:val="vi-VN"/>
        </w:rPr>
        <w:t xml:space="preserve"> Thuộc tính</w:t>
      </w:r>
      <w:r w:rsidRPr="000875F1">
        <w:rPr>
          <w:lang w:val="vi-VN"/>
        </w:rPr>
        <w:t xml:space="preserve">&lt; </w:t>
      </w:r>
      <w:proofErr w:type="spellStart"/>
      <w:r w:rsidRPr="000875F1">
        <w:rPr>
          <w:lang w:val="vi-VN"/>
        </w:rPr>
        <w:t>BookingItem</w:t>
      </w:r>
      <w:proofErr w:type="spellEnd"/>
      <w:r w:rsidRPr="000875F1">
        <w:rPr>
          <w:lang w:val="vi-VN"/>
        </w:rPr>
        <w:t xml:space="preserve"> &gt;</w:t>
      </w:r>
      <w:bookmarkEnd w:id="74"/>
    </w:p>
    <w:tbl>
      <w:tblPr>
        <w:tblStyle w:val="LiBang"/>
        <w:tblW w:w="8907" w:type="dxa"/>
        <w:jc w:val="left"/>
        <w:tblLook w:val="06A0" w:firstRow="1" w:lastRow="0" w:firstColumn="1" w:lastColumn="0" w:noHBand="1" w:noVBand="1"/>
      </w:tblPr>
      <w:tblGrid>
        <w:gridCol w:w="1963"/>
        <w:gridCol w:w="1874"/>
        <w:gridCol w:w="1710"/>
        <w:gridCol w:w="92"/>
        <w:gridCol w:w="3268"/>
      </w:tblGrid>
      <w:tr w:rsidR="00B95808" w14:paraId="6FF625D6" w14:textId="77777777">
        <w:trPr>
          <w:trHeight w:val="300"/>
          <w:jc w:val="left"/>
        </w:trPr>
        <w:tc>
          <w:tcPr>
            <w:tcW w:w="0" w:type="auto"/>
          </w:tcPr>
          <w:p w14:paraId="0AB26613" w14:textId="77777777" w:rsidR="00B95808" w:rsidRDefault="00B95808">
            <w:pPr>
              <w:spacing w:before="0" w:beforeAutospacing="0" w:after="0" w:afterAutospacing="0"/>
              <w:ind w:firstLine="0"/>
              <w:jc w:val="center"/>
            </w:pPr>
            <w:r w:rsidRPr="612B0361">
              <w:rPr>
                <w:b/>
                <w:bCs/>
              </w:rPr>
              <w:t>Tên thuộc tính</w:t>
            </w:r>
          </w:p>
        </w:tc>
        <w:tc>
          <w:tcPr>
            <w:tcW w:w="1874" w:type="dxa"/>
          </w:tcPr>
          <w:p w14:paraId="79029FB2" w14:textId="77777777" w:rsidR="00B95808" w:rsidRDefault="00B95808">
            <w:pPr>
              <w:spacing w:before="0" w:beforeAutospacing="0" w:after="0" w:afterAutospacing="0"/>
              <w:ind w:firstLine="0"/>
              <w:jc w:val="center"/>
            </w:pPr>
            <w:r w:rsidRPr="612B0361">
              <w:rPr>
                <w:b/>
                <w:bCs/>
              </w:rPr>
              <w:t>Phạm vi truy cập</w:t>
            </w:r>
          </w:p>
        </w:tc>
        <w:tc>
          <w:tcPr>
            <w:tcW w:w="1710" w:type="dxa"/>
          </w:tcPr>
          <w:p w14:paraId="74B563BA" w14:textId="77777777" w:rsidR="00B95808" w:rsidRDefault="00B95808">
            <w:pPr>
              <w:spacing w:before="0" w:beforeAutospacing="0" w:after="0" w:afterAutospacing="0"/>
              <w:ind w:firstLine="0"/>
              <w:jc w:val="center"/>
            </w:pPr>
            <w:r w:rsidRPr="612B0361">
              <w:rPr>
                <w:b/>
                <w:bCs/>
              </w:rPr>
              <w:t>Kiểu dữ liệu</w:t>
            </w:r>
          </w:p>
        </w:tc>
        <w:tc>
          <w:tcPr>
            <w:tcW w:w="3360" w:type="dxa"/>
            <w:gridSpan w:val="2"/>
          </w:tcPr>
          <w:p w14:paraId="6DBFBE58" w14:textId="77777777" w:rsidR="00B95808" w:rsidRDefault="00B95808">
            <w:pPr>
              <w:spacing w:before="0" w:beforeAutospacing="0" w:after="0" w:afterAutospacing="0"/>
              <w:jc w:val="center"/>
            </w:pPr>
            <w:r w:rsidRPr="612B0361">
              <w:rPr>
                <w:b/>
                <w:bCs/>
              </w:rPr>
              <w:t>Mô tả</w:t>
            </w:r>
          </w:p>
        </w:tc>
      </w:tr>
      <w:tr w:rsidR="00B95808" w14:paraId="34D499B5" w14:textId="77777777">
        <w:trPr>
          <w:trHeight w:val="300"/>
          <w:jc w:val="left"/>
        </w:trPr>
        <w:tc>
          <w:tcPr>
            <w:tcW w:w="0" w:type="auto"/>
          </w:tcPr>
          <w:p w14:paraId="511663EC" w14:textId="2853366C" w:rsidR="00B95808" w:rsidRPr="00467FBC" w:rsidRDefault="00B95808">
            <w:pPr>
              <w:ind w:firstLine="0"/>
              <w:jc w:val="left"/>
              <w:rPr>
                <w:lang w:val="en-US"/>
              </w:rPr>
            </w:pPr>
            <w:r>
              <w:rPr>
                <w:lang w:val="en-US"/>
              </w:rPr>
              <w:lastRenderedPageBreak/>
              <w:t>booking</w:t>
            </w:r>
            <w:r w:rsidR="004E6EAE">
              <w:rPr>
                <w:lang w:val="en-US"/>
              </w:rPr>
              <w:t>Item</w:t>
            </w:r>
            <w:r>
              <w:rPr>
                <w:lang w:val="en-US"/>
              </w:rPr>
              <w:t>Id</w:t>
            </w:r>
          </w:p>
        </w:tc>
        <w:tc>
          <w:tcPr>
            <w:tcW w:w="1874" w:type="dxa"/>
          </w:tcPr>
          <w:p w14:paraId="63044533" w14:textId="77777777" w:rsidR="00B95808" w:rsidRDefault="00B95808">
            <w:pPr>
              <w:ind w:firstLine="0"/>
              <w:jc w:val="left"/>
            </w:pPr>
            <w:r>
              <w:t>private</w:t>
            </w:r>
          </w:p>
        </w:tc>
        <w:tc>
          <w:tcPr>
            <w:tcW w:w="1802" w:type="dxa"/>
            <w:gridSpan w:val="2"/>
          </w:tcPr>
          <w:p w14:paraId="35DFA805" w14:textId="77777777" w:rsidR="00B95808" w:rsidRPr="00610FEC" w:rsidRDefault="00B95808">
            <w:pPr>
              <w:ind w:firstLine="0"/>
              <w:jc w:val="left"/>
              <w:rPr>
                <w:lang w:val="en-US"/>
              </w:rPr>
            </w:pPr>
            <w:r>
              <w:rPr>
                <w:lang w:val="en-US"/>
              </w:rPr>
              <w:t>int</w:t>
            </w:r>
          </w:p>
        </w:tc>
        <w:tc>
          <w:tcPr>
            <w:tcW w:w="3268" w:type="dxa"/>
          </w:tcPr>
          <w:p w14:paraId="603D9045" w14:textId="1C12DC7B" w:rsidR="00B95808" w:rsidRPr="00610FEC" w:rsidRDefault="00B95808">
            <w:pPr>
              <w:ind w:firstLine="0"/>
              <w:jc w:val="left"/>
              <w:rPr>
                <w:szCs w:val="26"/>
                <w:lang w:val="en-US"/>
              </w:rPr>
            </w:pPr>
            <w:r>
              <w:rPr>
                <w:szCs w:val="26"/>
                <w:lang w:val="en-US"/>
              </w:rPr>
              <w:t>ID booking</w:t>
            </w:r>
            <w:r w:rsidR="004E6EAE">
              <w:rPr>
                <w:szCs w:val="26"/>
                <w:lang w:val="en-US"/>
              </w:rPr>
              <w:t xml:space="preserve"> item</w:t>
            </w:r>
          </w:p>
        </w:tc>
      </w:tr>
      <w:tr w:rsidR="00B95808" w14:paraId="4DAD8762" w14:textId="77777777">
        <w:trPr>
          <w:trHeight w:val="300"/>
          <w:jc w:val="left"/>
        </w:trPr>
        <w:tc>
          <w:tcPr>
            <w:tcW w:w="0" w:type="auto"/>
          </w:tcPr>
          <w:p w14:paraId="67F2FBEA" w14:textId="32332B2F" w:rsidR="00B95808" w:rsidRPr="009950CF" w:rsidRDefault="009950CF">
            <w:pPr>
              <w:ind w:firstLine="0"/>
              <w:jc w:val="left"/>
              <w:rPr>
                <w:lang w:val="en-US"/>
              </w:rPr>
            </w:pPr>
            <w:r>
              <w:rPr>
                <w:lang w:val="en-US"/>
              </w:rPr>
              <w:t>quantity</w:t>
            </w:r>
          </w:p>
        </w:tc>
        <w:tc>
          <w:tcPr>
            <w:tcW w:w="1874" w:type="dxa"/>
          </w:tcPr>
          <w:p w14:paraId="6FB73E42" w14:textId="77777777" w:rsidR="00B95808" w:rsidRDefault="00B95808">
            <w:pPr>
              <w:ind w:firstLine="0"/>
              <w:jc w:val="left"/>
              <w:rPr>
                <w:lang w:val="en-US"/>
              </w:rPr>
            </w:pPr>
            <w:r>
              <w:rPr>
                <w:lang w:val="en-US"/>
              </w:rPr>
              <w:t>private</w:t>
            </w:r>
          </w:p>
        </w:tc>
        <w:tc>
          <w:tcPr>
            <w:tcW w:w="1802" w:type="dxa"/>
            <w:gridSpan w:val="2"/>
          </w:tcPr>
          <w:p w14:paraId="63DC6CA6" w14:textId="45412B14" w:rsidR="00B95808" w:rsidRDefault="009950CF">
            <w:pPr>
              <w:ind w:firstLine="0"/>
              <w:jc w:val="left"/>
              <w:rPr>
                <w:lang w:val="en-US"/>
              </w:rPr>
            </w:pPr>
            <w:r>
              <w:rPr>
                <w:lang w:val="en-US"/>
              </w:rPr>
              <w:t>int</w:t>
            </w:r>
          </w:p>
        </w:tc>
        <w:tc>
          <w:tcPr>
            <w:tcW w:w="3268" w:type="dxa"/>
          </w:tcPr>
          <w:p w14:paraId="1A41141E" w14:textId="1BC82385" w:rsidR="00B95808" w:rsidRPr="00C512B6" w:rsidRDefault="00B2534D">
            <w:pPr>
              <w:ind w:firstLine="0"/>
              <w:jc w:val="left"/>
              <w:rPr>
                <w:szCs w:val="26"/>
                <w:lang w:val="en-US"/>
              </w:rPr>
            </w:pPr>
            <w:r>
              <w:rPr>
                <w:szCs w:val="26"/>
                <w:lang w:val="en-US"/>
              </w:rPr>
              <w:t>Số lượng được đặt</w:t>
            </w:r>
          </w:p>
        </w:tc>
      </w:tr>
      <w:tr w:rsidR="004C0685" w14:paraId="31525A7F" w14:textId="77777777">
        <w:trPr>
          <w:trHeight w:val="300"/>
          <w:jc w:val="left"/>
        </w:trPr>
        <w:tc>
          <w:tcPr>
            <w:tcW w:w="0" w:type="auto"/>
          </w:tcPr>
          <w:p w14:paraId="5FBDC769" w14:textId="322222E5" w:rsidR="004C0685" w:rsidRDefault="004C0685" w:rsidP="004C0685">
            <w:pPr>
              <w:ind w:firstLine="0"/>
              <w:jc w:val="left"/>
              <w:rPr>
                <w:lang w:val="en-US"/>
              </w:rPr>
            </w:pPr>
            <w:r>
              <w:rPr>
                <w:lang w:val="en-US"/>
              </w:rPr>
              <w:t>ticketTypeId</w:t>
            </w:r>
          </w:p>
        </w:tc>
        <w:tc>
          <w:tcPr>
            <w:tcW w:w="1874" w:type="dxa"/>
          </w:tcPr>
          <w:p w14:paraId="0E97F07F" w14:textId="23838716" w:rsidR="004C0685" w:rsidRDefault="004C0685" w:rsidP="004C0685">
            <w:pPr>
              <w:ind w:firstLine="0"/>
              <w:jc w:val="left"/>
              <w:rPr>
                <w:lang w:val="en-US"/>
              </w:rPr>
            </w:pPr>
            <w:r>
              <w:rPr>
                <w:lang w:val="en-US"/>
              </w:rPr>
              <w:t>private</w:t>
            </w:r>
          </w:p>
        </w:tc>
        <w:tc>
          <w:tcPr>
            <w:tcW w:w="1802" w:type="dxa"/>
            <w:gridSpan w:val="2"/>
          </w:tcPr>
          <w:p w14:paraId="75F1FA72" w14:textId="4F7AD52C" w:rsidR="004C0685" w:rsidRDefault="006625D5" w:rsidP="004C0685">
            <w:pPr>
              <w:ind w:firstLine="0"/>
              <w:jc w:val="left"/>
              <w:rPr>
                <w:lang w:val="en-US"/>
              </w:rPr>
            </w:pPr>
            <w:r>
              <w:rPr>
                <w:lang w:val="en-US"/>
              </w:rPr>
              <w:t>Int</w:t>
            </w:r>
          </w:p>
        </w:tc>
        <w:tc>
          <w:tcPr>
            <w:tcW w:w="3268" w:type="dxa"/>
          </w:tcPr>
          <w:p w14:paraId="5F21DE19" w14:textId="004B1715" w:rsidR="004C0685" w:rsidRPr="006C646E" w:rsidRDefault="006C646E" w:rsidP="004C0685">
            <w:pPr>
              <w:ind w:firstLine="0"/>
              <w:jc w:val="left"/>
              <w:rPr>
                <w:szCs w:val="26"/>
              </w:rPr>
            </w:pPr>
            <w:r>
              <w:rPr>
                <w:szCs w:val="26"/>
                <w:lang w:val="en-US"/>
              </w:rPr>
              <w:t>Khóa</w:t>
            </w:r>
            <w:r>
              <w:rPr>
                <w:szCs w:val="26"/>
              </w:rPr>
              <w:t xml:space="preserve"> ngoại liên kết đến </w:t>
            </w:r>
            <w:r w:rsidR="00B20F2A">
              <w:rPr>
                <w:szCs w:val="26"/>
              </w:rPr>
              <w:t>ticket_</w:t>
            </w:r>
            <w:r>
              <w:rPr>
                <w:szCs w:val="26"/>
              </w:rPr>
              <w:t>type</w:t>
            </w:r>
          </w:p>
        </w:tc>
      </w:tr>
      <w:tr w:rsidR="006C646E" w14:paraId="1CD4FE96" w14:textId="77777777">
        <w:trPr>
          <w:trHeight w:val="300"/>
          <w:jc w:val="left"/>
        </w:trPr>
        <w:tc>
          <w:tcPr>
            <w:tcW w:w="0" w:type="auto"/>
          </w:tcPr>
          <w:p w14:paraId="088A2B1A" w14:textId="451B25A2" w:rsidR="006C646E" w:rsidRDefault="00B20F2A" w:rsidP="004C0685">
            <w:pPr>
              <w:ind w:firstLine="0"/>
              <w:jc w:val="left"/>
              <w:rPr>
                <w:lang w:val="en-US"/>
              </w:rPr>
            </w:pPr>
            <w:r>
              <w:rPr>
                <w:lang w:val="en-US"/>
              </w:rPr>
              <w:t>bookingId</w:t>
            </w:r>
          </w:p>
        </w:tc>
        <w:tc>
          <w:tcPr>
            <w:tcW w:w="1874" w:type="dxa"/>
          </w:tcPr>
          <w:p w14:paraId="37A4420A" w14:textId="36B10171" w:rsidR="006C646E" w:rsidRDefault="00B20F2A" w:rsidP="004C0685">
            <w:pPr>
              <w:ind w:firstLine="0"/>
              <w:jc w:val="left"/>
              <w:rPr>
                <w:lang w:val="en-US"/>
              </w:rPr>
            </w:pPr>
            <w:r>
              <w:rPr>
                <w:lang w:val="en-US"/>
              </w:rPr>
              <w:t>Private</w:t>
            </w:r>
          </w:p>
        </w:tc>
        <w:tc>
          <w:tcPr>
            <w:tcW w:w="1802" w:type="dxa"/>
            <w:gridSpan w:val="2"/>
          </w:tcPr>
          <w:p w14:paraId="338638F3" w14:textId="20279F90" w:rsidR="006C646E" w:rsidRDefault="006625D5" w:rsidP="004C0685">
            <w:pPr>
              <w:ind w:firstLine="0"/>
              <w:jc w:val="left"/>
              <w:rPr>
                <w:lang w:val="en-US"/>
              </w:rPr>
            </w:pPr>
            <w:r>
              <w:rPr>
                <w:lang w:val="en-US"/>
              </w:rPr>
              <w:t>Int</w:t>
            </w:r>
          </w:p>
        </w:tc>
        <w:tc>
          <w:tcPr>
            <w:tcW w:w="3268" w:type="dxa"/>
          </w:tcPr>
          <w:p w14:paraId="3F438869" w14:textId="59DDB246" w:rsidR="006C646E" w:rsidRPr="006625D5" w:rsidRDefault="006625D5" w:rsidP="004C0685">
            <w:pPr>
              <w:ind w:firstLine="0"/>
              <w:jc w:val="left"/>
              <w:rPr>
                <w:szCs w:val="26"/>
              </w:rPr>
            </w:pPr>
            <w:r>
              <w:rPr>
                <w:szCs w:val="26"/>
                <w:lang w:val="en-US"/>
              </w:rPr>
              <w:t>Khóa</w:t>
            </w:r>
            <w:r>
              <w:rPr>
                <w:szCs w:val="26"/>
              </w:rPr>
              <w:t xml:space="preserve"> ngoại liên kết đến </w:t>
            </w:r>
            <w:r w:rsidR="008912EA">
              <w:rPr>
                <w:szCs w:val="26"/>
              </w:rPr>
              <w:t xml:space="preserve">booking </w:t>
            </w:r>
          </w:p>
        </w:tc>
      </w:tr>
    </w:tbl>
    <w:p w14:paraId="380DC981" w14:textId="1F2531E5" w:rsidR="00FD423D" w:rsidRPr="00CC31D9" w:rsidRDefault="00FD423D" w:rsidP="00FD423D">
      <w:pPr>
        <w:pStyle w:val="u3"/>
        <w:rPr>
          <w:lang w:val="en-US"/>
        </w:rPr>
      </w:pPr>
      <w:bookmarkStart w:id="75" w:name="_Toc211632475"/>
      <w:r>
        <w:rPr>
          <w:lang w:val="en-US"/>
        </w:rPr>
        <w:t>Lớp &lt;</w:t>
      </w:r>
      <w:r w:rsidRPr="00B95808">
        <w:rPr>
          <w:rFonts w:cs="Times New Roman"/>
          <w:b w:val="0"/>
          <w:bCs w:val="0"/>
          <w:i w:val="0"/>
          <w:szCs w:val="24"/>
        </w:rPr>
        <w:t xml:space="preserve"> </w:t>
      </w:r>
      <w:r>
        <w:t>Image</w:t>
      </w:r>
      <w:r>
        <w:rPr>
          <w:lang w:val="en-US"/>
        </w:rPr>
        <w:t>&gt;</w:t>
      </w:r>
      <w:bookmarkEnd w:id="75"/>
    </w:p>
    <w:p w14:paraId="722CF102" w14:textId="686C5E50" w:rsidR="00FD423D" w:rsidRDefault="00FD423D" w:rsidP="00FD423D">
      <w:pPr>
        <w:rPr>
          <w:szCs w:val="26"/>
        </w:rPr>
      </w:pPr>
      <w:r w:rsidRPr="10A53E63">
        <w:rPr>
          <w:b/>
          <w:bCs/>
          <w:szCs w:val="26"/>
        </w:rPr>
        <w:t>Mục đích:</w:t>
      </w:r>
      <w:r w:rsidRPr="10A53E63">
        <w:rPr>
          <w:szCs w:val="26"/>
        </w:rPr>
        <w:t xml:space="preserve"> </w:t>
      </w:r>
      <w:r w:rsidRPr="007A066F">
        <w:rPr>
          <w:szCs w:val="26"/>
        </w:rPr>
        <w:t xml:space="preserve">Mục </w:t>
      </w:r>
      <w:r>
        <w:rPr>
          <w:szCs w:val="26"/>
        </w:rPr>
        <w:t xml:space="preserve">ảnh </w:t>
      </w:r>
    </w:p>
    <w:p w14:paraId="4917FAAB" w14:textId="4BE2E9E6" w:rsidR="00FD423D" w:rsidRDefault="00FD423D" w:rsidP="00FD423D">
      <w:pPr>
        <w:rPr>
          <w:b/>
          <w:bCs/>
          <w:szCs w:val="26"/>
        </w:rPr>
      </w:pPr>
      <w:r w:rsidRPr="00405588">
        <w:rPr>
          <w:b/>
          <w:bCs/>
          <w:szCs w:val="26"/>
        </w:rPr>
        <w:t>Thuộc tính:</w:t>
      </w:r>
    </w:p>
    <w:p w14:paraId="36FED2B5" w14:textId="20EBF03B" w:rsidR="00B40910" w:rsidRDefault="00B40910" w:rsidP="00B40910">
      <w:pPr>
        <w:pStyle w:val="Chuthich"/>
        <w:keepNext/>
      </w:pPr>
      <w:bookmarkStart w:id="76" w:name="_Toc211632434"/>
      <w:proofErr w:type="spellStart"/>
      <w:r>
        <w:t>Bảng</w:t>
      </w:r>
      <w:proofErr w:type="spellEnd"/>
      <w:r>
        <w:t xml:space="preserve"> </w:t>
      </w:r>
      <w:fldSimple w:instr=" STYLEREF 1 \s ">
        <w:r w:rsidR="00EE0F5B">
          <w:rPr>
            <w:noProof/>
          </w:rPr>
          <w:t>3</w:t>
        </w:r>
      </w:fldSimple>
      <w:r w:rsidR="00A4388F">
        <w:noBreakHyphen/>
      </w:r>
      <w:fldSimple w:instr=" SEQ Bảng \* ARABIC \s 1 ">
        <w:r w:rsidR="00EE0F5B">
          <w:rPr>
            <w:noProof/>
          </w:rPr>
          <w:t>15</w:t>
        </w:r>
      </w:fldSimple>
      <w:r>
        <w:rPr>
          <w:noProof/>
          <w:lang w:val="vi-VN"/>
        </w:rPr>
        <w:t xml:space="preserve"> </w:t>
      </w:r>
      <w:r w:rsidRPr="0016637B">
        <w:rPr>
          <w:noProof/>
          <w:lang w:val="vi-VN"/>
        </w:rPr>
        <w:t>Thuộc tính&lt; Image &gt;</w:t>
      </w:r>
      <w:bookmarkEnd w:id="76"/>
    </w:p>
    <w:tbl>
      <w:tblPr>
        <w:tblStyle w:val="LiBang"/>
        <w:tblW w:w="0" w:type="auto"/>
        <w:tblLook w:val="04A0" w:firstRow="1" w:lastRow="0" w:firstColumn="1" w:lastColumn="0" w:noHBand="0" w:noVBand="1"/>
      </w:tblPr>
      <w:tblGrid>
        <w:gridCol w:w="2194"/>
        <w:gridCol w:w="2194"/>
        <w:gridCol w:w="2195"/>
        <w:gridCol w:w="2195"/>
      </w:tblGrid>
      <w:tr w:rsidR="00133843" w14:paraId="39E3A191" w14:textId="77777777" w:rsidTr="00133843">
        <w:tc>
          <w:tcPr>
            <w:tcW w:w="2194" w:type="dxa"/>
          </w:tcPr>
          <w:p w14:paraId="253A0346" w14:textId="41712382" w:rsidR="00133843" w:rsidRDefault="00133843" w:rsidP="00133843">
            <w:pPr>
              <w:ind w:firstLine="0"/>
              <w:rPr>
                <w:szCs w:val="26"/>
                <w:lang w:val="en-US"/>
              </w:rPr>
            </w:pPr>
            <w:r w:rsidRPr="612B0361">
              <w:rPr>
                <w:b/>
                <w:bCs/>
              </w:rPr>
              <w:t>Tên thuộc tính</w:t>
            </w:r>
          </w:p>
        </w:tc>
        <w:tc>
          <w:tcPr>
            <w:tcW w:w="2194" w:type="dxa"/>
          </w:tcPr>
          <w:p w14:paraId="3D9C5911" w14:textId="2C6BFE35" w:rsidR="00133843" w:rsidRDefault="00133843" w:rsidP="00133843">
            <w:pPr>
              <w:ind w:firstLine="0"/>
              <w:rPr>
                <w:szCs w:val="26"/>
                <w:lang w:val="en-US"/>
              </w:rPr>
            </w:pPr>
            <w:r w:rsidRPr="612B0361">
              <w:rPr>
                <w:b/>
                <w:bCs/>
              </w:rPr>
              <w:t>Phạm vi truy cập</w:t>
            </w:r>
          </w:p>
        </w:tc>
        <w:tc>
          <w:tcPr>
            <w:tcW w:w="2195" w:type="dxa"/>
          </w:tcPr>
          <w:p w14:paraId="3211A357" w14:textId="4603F1C6" w:rsidR="00133843" w:rsidRDefault="00133843" w:rsidP="00133843">
            <w:pPr>
              <w:ind w:firstLine="0"/>
              <w:rPr>
                <w:szCs w:val="26"/>
                <w:lang w:val="en-US"/>
              </w:rPr>
            </w:pPr>
            <w:r w:rsidRPr="612B0361">
              <w:rPr>
                <w:b/>
                <w:bCs/>
              </w:rPr>
              <w:t>Kiểu dữ liệu</w:t>
            </w:r>
          </w:p>
        </w:tc>
        <w:tc>
          <w:tcPr>
            <w:tcW w:w="2195" w:type="dxa"/>
          </w:tcPr>
          <w:p w14:paraId="69B402FD" w14:textId="205F0D73" w:rsidR="00133843" w:rsidRDefault="00133843" w:rsidP="00133843">
            <w:pPr>
              <w:ind w:firstLine="0"/>
              <w:rPr>
                <w:szCs w:val="26"/>
                <w:lang w:val="en-US"/>
              </w:rPr>
            </w:pPr>
            <w:r w:rsidRPr="612B0361">
              <w:rPr>
                <w:b/>
                <w:bCs/>
              </w:rPr>
              <w:t>Mô tả</w:t>
            </w:r>
          </w:p>
        </w:tc>
      </w:tr>
      <w:tr w:rsidR="00133843" w14:paraId="5B07B713" w14:textId="77777777" w:rsidTr="00133843">
        <w:tc>
          <w:tcPr>
            <w:tcW w:w="2194" w:type="dxa"/>
          </w:tcPr>
          <w:p w14:paraId="6CBA029A" w14:textId="304681B1" w:rsidR="00133843" w:rsidRDefault="0050335B" w:rsidP="00133843">
            <w:pPr>
              <w:ind w:firstLine="0"/>
              <w:rPr>
                <w:szCs w:val="26"/>
                <w:lang w:val="en-US"/>
              </w:rPr>
            </w:pPr>
            <w:r>
              <w:rPr>
                <w:szCs w:val="26"/>
                <w:lang w:val="en-US"/>
              </w:rPr>
              <w:t>Id</w:t>
            </w:r>
          </w:p>
        </w:tc>
        <w:tc>
          <w:tcPr>
            <w:tcW w:w="2194" w:type="dxa"/>
          </w:tcPr>
          <w:p w14:paraId="3702C05D" w14:textId="4B32FA5D" w:rsidR="00133843" w:rsidRDefault="0050335B" w:rsidP="00133843">
            <w:pPr>
              <w:ind w:firstLine="0"/>
              <w:rPr>
                <w:szCs w:val="26"/>
                <w:lang w:val="en-US"/>
              </w:rPr>
            </w:pPr>
            <w:r>
              <w:rPr>
                <w:szCs w:val="26"/>
                <w:lang w:val="en-US"/>
              </w:rPr>
              <w:t>Private</w:t>
            </w:r>
          </w:p>
        </w:tc>
        <w:tc>
          <w:tcPr>
            <w:tcW w:w="2195" w:type="dxa"/>
          </w:tcPr>
          <w:p w14:paraId="7F9A7158" w14:textId="51261F8D" w:rsidR="00133843" w:rsidRPr="0050335B" w:rsidRDefault="0050335B" w:rsidP="00133843">
            <w:pPr>
              <w:ind w:firstLine="0"/>
              <w:rPr>
                <w:szCs w:val="26"/>
              </w:rPr>
            </w:pPr>
            <w:r>
              <w:rPr>
                <w:szCs w:val="26"/>
                <w:lang w:val="en-US"/>
              </w:rPr>
              <w:t>Varchar</w:t>
            </w:r>
            <w:r>
              <w:rPr>
                <w:szCs w:val="26"/>
              </w:rPr>
              <w:t>(255)</w:t>
            </w:r>
          </w:p>
        </w:tc>
        <w:tc>
          <w:tcPr>
            <w:tcW w:w="2195" w:type="dxa"/>
          </w:tcPr>
          <w:p w14:paraId="62FB3AB2" w14:textId="4E8312FB" w:rsidR="00133843" w:rsidRPr="00A3073F" w:rsidRDefault="00A3073F" w:rsidP="00133843">
            <w:pPr>
              <w:ind w:firstLine="0"/>
              <w:rPr>
                <w:szCs w:val="26"/>
              </w:rPr>
            </w:pPr>
            <w:r>
              <w:rPr>
                <w:szCs w:val="26"/>
                <w:lang w:val="en-US"/>
              </w:rPr>
              <w:t>Id</w:t>
            </w:r>
            <w:r>
              <w:rPr>
                <w:szCs w:val="26"/>
              </w:rPr>
              <w:t xml:space="preserve"> ảnh</w:t>
            </w:r>
          </w:p>
        </w:tc>
      </w:tr>
      <w:tr w:rsidR="00133843" w14:paraId="030B8243" w14:textId="77777777" w:rsidTr="00133843">
        <w:tc>
          <w:tcPr>
            <w:tcW w:w="2194" w:type="dxa"/>
          </w:tcPr>
          <w:p w14:paraId="520729C5" w14:textId="07A4EABF" w:rsidR="00133843" w:rsidRPr="00A3073F" w:rsidRDefault="00A3073F" w:rsidP="00133843">
            <w:pPr>
              <w:ind w:firstLine="0"/>
              <w:rPr>
                <w:szCs w:val="26"/>
              </w:rPr>
            </w:pPr>
            <w:r>
              <w:rPr>
                <w:szCs w:val="26"/>
                <w:lang w:val="en-US"/>
              </w:rPr>
              <w:t>url</w:t>
            </w:r>
          </w:p>
        </w:tc>
        <w:tc>
          <w:tcPr>
            <w:tcW w:w="2194" w:type="dxa"/>
          </w:tcPr>
          <w:p w14:paraId="77DA4A8C" w14:textId="1DD50576" w:rsidR="00133843" w:rsidRDefault="00A3073F" w:rsidP="00133843">
            <w:pPr>
              <w:ind w:firstLine="0"/>
              <w:rPr>
                <w:szCs w:val="26"/>
                <w:lang w:val="en-US"/>
              </w:rPr>
            </w:pPr>
            <w:r>
              <w:rPr>
                <w:szCs w:val="26"/>
                <w:lang w:val="en-US"/>
              </w:rPr>
              <w:t>Private</w:t>
            </w:r>
          </w:p>
        </w:tc>
        <w:tc>
          <w:tcPr>
            <w:tcW w:w="2195" w:type="dxa"/>
          </w:tcPr>
          <w:p w14:paraId="0C6AD0DA" w14:textId="5812DA4A" w:rsidR="00133843" w:rsidRDefault="00A3073F" w:rsidP="00133843">
            <w:pPr>
              <w:ind w:firstLine="0"/>
              <w:rPr>
                <w:szCs w:val="26"/>
                <w:lang w:val="en-US"/>
              </w:rPr>
            </w:pPr>
            <w:r>
              <w:rPr>
                <w:szCs w:val="26"/>
                <w:lang w:val="en-US"/>
              </w:rPr>
              <w:t>Varchar</w:t>
            </w:r>
            <w:r>
              <w:rPr>
                <w:szCs w:val="26"/>
              </w:rPr>
              <w:t>(255)</w:t>
            </w:r>
          </w:p>
        </w:tc>
        <w:tc>
          <w:tcPr>
            <w:tcW w:w="2195" w:type="dxa"/>
          </w:tcPr>
          <w:p w14:paraId="78DAF590" w14:textId="402AFC59" w:rsidR="00133843" w:rsidRPr="00A3073F" w:rsidRDefault="00A3073F" w:rsidP="00133843">
            <w:pPr>
              <w:ind w:firstLine="0"/>
              <w:rPr>
                <w:szCs w:val="26"/>
              </w:rPr>
            </w:pPr>
            <w:r>
              <w:rPr>
                <w:szCs w:val="26"/>
                <w:lang w:val="en-US"/>
              </w:rPr>
              <w:t>Địa</w:t>
            </w:r>
            <w:r>
              <w:rPr>
                <w:szCs w:val="26"/>
              </w:rPr>
              <w:t xml:space="preserve"> chỉ url</w:t>
            </w:r>
          </w:p>
        </w:tc>
      </w:tr>
      <w:tr w:rsidR="00133843" w14:paraId="5FEA3A50" w14:textId="77777777" w:rsidTr="00133843">
        <w:tc>
          <w:tcPr>
            <w:tcW w:w="2194" w:type="dxa"/>
          </w:tcPr>
          <w:p w14:paraId="6B90FC02" w14:textId="59E77A65" w:rsidR="00133843" w:rsidRDefault="00A3073F" w:rsidP="00133843">
            <w:pPr>
              <w:ind w:firstLine="0"/>
              <w:rPr>
                <w:szCs w:val="26"/>
                <w:lang w:val="en-US"/>
              </w:rPr>
            </w:pPr>
            <w:r>
              <w:rPr>
                <w:szCs w:val="26"/>
                <w:lang w:val="en-US"/>
              </w:rPr>
              <w:t>createAt</w:t>
            </w:r>
          </w:p>
        </w:tc>
        <w:tc>
          <w:tcPr>
            <w:tcW w:w="2194" w:type="dxa"/>
          </w:tcPr>
          <w:p w14:paraId="3420D75C" w14:textId="103F3299" w:rsidR="00133843" w:rsidRDefault="00A3073F" w:rsidP="00133843">
            <w:pPr>
              <w:ind w:firstLine="0"/>
              <w:rPr>
                <w:szCs w:val="26"/>
                <w:lang w:val="en-US"/>
              </w:rPr>
            </w:pPr>
            <w:r>
              <w:rPr>
                <w:szCs w:val="26"/>
                <w:lang w:val="en-US"/>
              </w:rPr>
              <w:t>Private</w:t>
            </w:r>
          </w:p>
        </w:tc>
        <w:tc>
          <w:tcPr>
            <w:tcW w:w="2195" w:type="dxa"/>
          </w:tcPr>
          <w:p w14:paraId="6AF2ADED" w14:textId="5FD44A2B" w:rsidR="00133843" w:rsidRDefault="00A3073F" w:rsidP="00133843">
            <w:pPr>
              <w:ind w:firstLine="0"/>
              <w:rPr>
                <w:szCs w:val="26"/>
                <w:lang w:val="en-US"/>
              </w:rPr>
            </w:pPr>
            <w:r>
              <w:rPr>
                <w:szCs w:val="26"/>
                <w:lang w:val="en-US"/>
              </w:rPr>
              <w:t>Datetime</w:t>
            </w:r>
          </w:p>
        </w:tc>
        <w:tc>
          <w:tcPr>
            <w:tcW w:w="2195" w:type="dxa"/>
          </w:tcPr>
          <w:p w14:paraId="7B073E34" w14:textId="1DB28A9C" w:rsidR="00133843" w:rsidRPr="00A3073F" w:rsidRDefault="00A3073F" w:rsidP="00133843">
            <w:pPr>
              <w:ind w:firstLine="0"/>
              <w:rPr>
                <w:szCs w:val="26"/>
              </w:rPr>
            </w:pPr>
            <w:r>
              <w:rPr>
                <w:szCs w:val="26"/>
                <w:lang w:val="en-US"/>
              </w:rPr>
              <w:t>Ngày</w:t>
            </w:r>
            <w:r>
              <w:rPr>
                <w:szCs w:val="26"/>
              </w:rPr>
              <w:t xml:space="preserve"> tạo</w:t>
            </w:r>
          </w:p>
        </w:tc>
      </w:tr>
    </w:tbl>
    <w:p w14:paraId="4FD7FF88" w14:textId="6046320C" w:rsidR="004E6634" w:rsidRPr="00CC31D9" w:rsidRDefault="004E6634" w:rsidP="004E6634">
      <w:pPr>
        <w:pStyle w:val="u3"/>
        <w:rPr>
          <w:lang w:val="en-US"/>
        </w:rPr>
      </w:pPr>
      <w:bookmarkStart w:id="77" w:name="_Toc211632476"/>
      <w:r>
        <w:rPr>
          <w:lang w:val="en-US"/>
        </w:rPr>
        <w:t>Lớp &lt;</w:t>
      </w:r>
      <w:r w:rsidRPr="00B95808">
        <w:rPr>
          <w:rFonts w:cs="Times New Roman"/>
          <w:b w:val="0"/>
          <w:bCs w:val="0"/>
          <w:i w:val="0"/>
          <w:szCs w:val="24"/>
        </w:rPr>
        <w:t xml:space="preserve"> </w:t>
      </w:r>
      <w:r>
        <w:t>transaction_history</w:t>
      </w:r>
      <w:r>
        <w:rPr>
          <w:lang w:val="en-US"/>
        </w:rPr>
        <w:t>&gt;</w:t>
      </w:r>
      <w:bookmarkEnd w:id="77"/>
    </w:p>
    <w:p w14:paraId="76AAEDE4" w14:textId="105DF84C" w:rsidR="00FD423D" w:rsidRDefault="002470EF" w:rsidP="00FD423D">
      <w:pPr>
        <w:rPr>
          <w:szCs w:val="26"/>
        </w:rPr>
      </w:pPr>
      <w:r w:rsidRPr="10A53E63">
        <w:rPr>
          <w:b/>
          <w:bCs/>
          <w:szCs w:val="26"/>
        </w:rPr>
        <w:t>Mục đích:</w:t>
      </w:r>
      <w:r>
        <w:rPr>
          <w:b/>
          <w:bCs/>
          <w:szCs w:val="26"/>
        </w:rPr>
        <w:t xml:space="preserve"> </w:t>
      </w:r>
      <w:r>
        <w:rPr>
          <w:szCs w:val="26"/>
        </w:rPr>
        <w:t>Mục lịch sử giao dịch</w:t>
      </w:r>
    </w:p>
    <w:p w14:paraId="48B7BE62" w14:textId="77777777" w:rsidR="002470EF" w:rsidRDefault="002470EF" w:rsidP="002470EF">
      <w:pPr>
        <w:rPr>
          <w:b/>
          <w:bCs/>
          <w:szCs w:val="26"/>
        </w:rPr>
      </w:pPr>
      <w:r w:rsidRPr="00405588">
        <w:rPr>
          <w:b/>
          <w:bCs/>
          <w:szCs w:val="26"/>
        </w:rPr>
        <w:t>Thuộc tính:</w:t>
      </w:r>
    </w:p>
    <w:p w14:paraId="1B9DFB72" w14:textId="0A623DFC" w:rsidR="00EC64F8" w:rsidRDefault="00EC64F8" w:rsidP="00EC64F8">
      <w:pPr>
        <w:pStyle w:val="Chuthich"/>
        <w:keepNext/>
      </w:pPr>
      <w:bookmarkStart w:id="78" w:name="_Toc211632435"/>
      <w:proofErr w:type="spellStart"/>
      <w:r>
        <w:t>Bảng</w:t>
      </w:r>
      <w:proofErr w:type="spellEnd"/>
      <w:r>
        <w:t xml:space="preserve"> </w:t>
      </w:r>
      <w:fldSimple w:instr=" STYLEREF 1 \s ">
        <w:r w:rsidR="00EE0F5B">
          <w:rPr>
            <w:noProof/>
          </w:rPr>
          <w:t>3</w:t>
        </w:r>
      </w:fldSimple>
      <w:r w:rsidR="00A4388F">
        <w:noBreakHyphen/>
      </w:r>
      <w:fldSimple w:instr=" SEQ Bảng \* ARABIC \s 1 ">
        <w:r w:rsidR="00EE0F5B">
          <w:rPr>
            <w:noProof/>
          </w:rPr>
          <w:t>16</w:t>
        </w:r>
      </w:fldSimple>
      <w:r>
        <w:rPr>
          <w:noProof/>
          <w:lang w:val="vi-VN"/>
        </w:rPr>
        <w:t xml:space="preserve"> </w:t>
      </w:r>
      <w:r w:rsidRPr="00212741">
        <w:rPr>
          <w:noProof/>
          <w:lang w:val="vi-VN"/>
        </w:rPr>
        <w:t>Thuộc tính&lt; Transaction_history &gt;</w:t>
      </w:r>
      <w:bookmarkEnd w:id="78"/>
    </w:p>
    <w:tbl>
      <w:tblPr>
        <w:tblStyle w:val="LiBang"/>
        <w:tblW w:w="0" w:type="auto"/>
        <w:tblLook w:val="04A0" w:firstRow="1" w:lastRow="0" w:firstColumn="1" w:lastColumn="0" w:noHBand="0" w:noVBand="1"/>
      </w:tblPr>
      <w:tblGrid>
        <w:gridCol w:w="2194"/>
        <w:gridCol w:w="2194"/>
        <w:gridCol w:w="2195"/>
        <w:gridCol w:w="2195"/>
      </w:tblGrid>
      <w:tr w:rsidR="00891471" w14:paraId="03CC7444" w14:textId="77777777" w:rsidTr="00891471">
        <w:tc>
          <w:tcPr>
            <w:tcW w:w="2194" w:type="dxa"/>
          </w:tcPr>
          <w:p w14:paraId="5EE2C9EF" w14:textId="35E256CA" w:rsidR="00891471" w:rsidRDefault="00891471" w:rsidP="00891471">
            <w:pPr>
              <w:ind w:firstLine="0"/>
              <w:rPr>
                <w:szCs w:val="26"/>
              </w:rPr>
            </w:pPr>
            <w:r w:rsidRPr="612B0361">
              <w:rPr>
                <w:b/>
                <w:bCs/>
              </w:rPr>
              <w:t>Tên thuộc tính</w:t>
            </w:r>
          </w:p>
        </w:tc>
        <w:tc>
          <w:tcPr>
            <w:tcW w:w="2194" w:type="dxa"/>
          </w:tcPr>
          <w:p w14:paraId="3D69B37C" w14:textId="47284DDD" w:rsidR="00891471" w:rsidRDefault="00891471" w:rsidP="00891471">
            <w:pPr>
              <w:ind w:firstLine="0"/>
              <w:rPr>
                <w:szCs w:val="26"/>
              </w:rPr>
            </w:pPr>
            <w:r w:rsidRPr="612B0361">
              <w:rPr>
                <w:b/>
                <w:bCs/>
              </w:rPr>
              <w:t>Phạm vi truy cập</w:t>
            </w:r>
          </w:p>
        </w:tc>
        <w:tc>
          <w:tcPr>
            <w:tcW w:w="2195" w:type="dxa"/>
          </w:tcPr>
          <w:p w14:paraId="1B1777D6" w14:textId="703FDFE3" w:rsidR="00891471" w:rsidRDefault="00891471" w:rsidP="00891471">
            <w:pPr>
              <w:ind w:firstLine="0"/>
              <w:rPr>
                <w:szCs w:val="26"/>
              </w:rPr>
            </w:pPr>
            <w:r w:rsidRPr="612B0361">
              <w:rPr>
                <w:b/>
                <w:bCs/>
              </w:rPr>
              <w:t>Kiểu dữ liệu</w:t>
            </w:r>
          </w:p>
        </w:tc>
        <w:tc>
          <w:tcPr>
            <w:tcW w:w="2195" w:type="dxa"/>
          </w:tcPr>
          <w:p w14:paraId="6E5D13C6" w14:textId="5D7D080A" w:rsidR="00891471" w:rsidRDefault="00891471" w:rsidP="00891471">
            <w:pPr>
              <w:ind w:firstLine="0"/>
              <w:rPr>
                <w:szCs w:val="26"/>
              </w:rPr>
            </w:pPr>
            <w:r w:rsidRPr="612B0361">
              <w:rPr>
                <w:b/>
                <w:bCs/>
              </w:rPr>
              <w:t>Mô tả</w:t>
            </w:r>
          </w:p>
        </w:tc>
      </w:tr>
      <w:tr w:rsidR="00891471" w14:paraId="42F64D66" w14:textId="77777777" w:rsidTr="00891471">
        <w:tc>
          <w:tcPr>
            <w:tcW w:w="2194" w:type="dxa"/>
          </w:tcPr>
          <w:p w14:paraId="55950661" w14:textId="11BF3B89" w:rsidR="00891471" w:rsidRDefault="00EC64F8" w:rsidP="002470EF">
            <w:pPr>
              <w:ind w:firstLine="0"/>
              <w:rPr>
                <w:szCs w:val="26"/>
              </w:rPr>
            </w:pPr>
            <w:r>
              <w:rPr>
                <w:szCs w:val="26"/>
              </w:rPr>
              <w:t>Id</w:t>
            </w:r>
          </w:p>
        </w:tc>
        <w:tc>
          <w:tcPr>
            <w:tcW w:w="2194" w:type="dxa"/>
          </w:tcPr>
          <w:p w14:paraId="5122A17C" w14:textId="2FEC2E1A" w:rsidR="00891471" w:rsidRDefault="00C040CB" w:rsidP="002470EF">
            <w:pPr>
              <w:ind w:firstLine="0"/>
              <w:rPr>
                <w:szCs w:val="26"/>
              </w:rPr>
            </w:pPr>
            <w:r>
              <w:rPr>
                <w:szCs w:val="26"/>
              </w:rPr>
              <w:t>Private</w:t>
            </w:r>
          </w:p>
        </w:tc>
        <w:tc>
          <w:tcPr>
            <w:tcW w:w="2195" w:type="dxa"/>
          </w:tcPr>
          <w:p w14:paraId="389A019E" w14:textId="41E2AB61" w:rsidR="00891471" w:rsidRDefault="00C040CB" w:rsidP="002470EF">
            <w:pPr>
              <w:ind w:firstLine="0"/>
              <w:rPr>
                <w:szCs w:val="26"/>
              </w:rPr>
            </w:pPr>
            <w:r>
              <w:rPr>
                <w:szCs w:val="26"/>
              </w:rPr>
              <w:t>Int</w:t>
            </w:r>
          </w:p>
        </w:tc>
        <w:tc>
          <w:tcPr>
            <w:tcW w:w="2195" w:type="dxa"/>
          </w:tcPr>
          <w:p w14:paraId="073CCFA3" w14:textId="6AD2B881" w:rsidR="00891471" w:rsidRDefault="00C040CB" w:rsidP="002470EF">
            <w:pPr>
              <w:ind w:firstLine="0"/>
              <w:rPr>
                <w:szCs w:val="26"/>
              </w:rPr>
            </w:pPr>
            <w:r>
              <w:rPr>
                <w:szCs w:val="26"/>
              </w:rPr>
              <w:t>Id lịch sử giao dịch</w:t>
            </w:r>
          </w:p>
        </w:tc>
      </w:tr>
      <w:tr w:rsidR="00C040CB" w14:paraId="40E6C17D" w14:textId="77777777" w:rsidTr="00052906">
        <w:tc>
          <w:tcPr>
            <w:tcW w:w="2194" w:type="dxa"/>
          </w:tcPr>
          <w:p w14:paraId="7E0409D5" w14:textId="3BBA9D6A" w:rsidR="00C040CB" w:rsidRDefault="00C040CB" w:rsidP="00C040CB">
            <w:pPr>
              <w:ind w:firstLine="0"/>
              <w:rPr>
                <w:szCs w:val="26"/>
              </w:rPr>
            </w:pPr>
            <w:r>
              <w:rPr>
                <w:szCs w:val="26"/>
              </w:rPr>
              <w:t>userId</w:t>
            </w:r>
          </w:p>
        </w:tc>
        <w:tc>
          <w:tcPr>
            <w:tcW w:w="2194" w:type="dxa"/>
            <w:vAlign w:val="top"/>
          </w:tcPr>
          <w:p w14:paraId="7BFA3107" w14:textId="35D8AF4C" w:rsidR="00C040CB" w:rsidRDefault="00C040CB" w:rsidP="00C040CB">
            <w:pPr>
              <w:ind w:firstLine="0"/>
              <w:rPr>
                <w:szCs w:val="26"/>
              </w:rPr>
            </w:pPr>
            <w:r w:rsidRPr="005A5537">
              <w:rPr>
                <w:szCs w:val="26"/>
              </w:rPr>
              <w:t>Private</w:t>
            </w:r>
          </w:p>
        </w:tc>
        <w:tc>
          <w:tcPr>
            <w:tcW w:w="2195" w:type="dxa"/>
            <w:vAlign w:val="top"/>
          </w:tcPr>
          <w:p w14:paraId="4837D519" w14:textId="096CDEA1" w:rsidR="00C040CB" w:rsidRDefault="00C040CB" w:rsidP="00C040CB">
            <w:pPr>
              <w:ind w:firstLine="0"/>
              <w:rPr>
                <w:szCs w:val="26"/>
              </w:rPr>
            </w:pPr>
            <w:r w:rsidRPr="00C125BC">
              <w:rPr>
                <w:szCs w:val="26"/>
              </w:rPr>
              <w:t>Int</w:t>
            </w:r>
          </w:p>
        </w:tc>
        <w:tc>
          <w:tcPr>
            <w:tcW w:w="2195" w:type="dxa"/>
          </w:tcPr>
          <w:p w14:paraId="20F70E27" w14:textId="097EFEA1" w:rsidR="00C040CB" w:rsidRDefault="000D177D" w:rsidP="00C040CB">
            <w:pPr>
              <w:ind w:firstLine="0"/>
              <w:rPr>
                <w:szCs w:val="26"/>
              </w:rPr>
            </w:pPr>
            <w:r>
              <w:rPr>
                <w:szCs w:val="26"/>
              </w:rPr>
              <w:t>Khóa ngoại liên kết đến user</w:t>
            </w:r>
          </w:p>
        </w:tc>
      </w:tr>
      <w:tr w:rsidR="00C040CB" w14:paraId="230F8DA6" w14:textId="77777777" w:rsidTr="00052906">
        <w:tc>
          <w:tcPr>
            <w:tcW w:w="2194" w:type="dxa"/>
          </w:tcPr>
          <w:p w14:paraId="6F99B1A6" w14:textId="0493E879" w:rsidR="00C040CB" w:rsidRDefault="00C040CB" w:rsidP="00C040CB">
            <w:pPr>
              <w:ind w:firstLine="0"/>
              <w:rPr>
                <w:szCs w:val="26"/>
              </w:rPr>
            </w:pPr>
            <w:r>
              <w:rPr>
                <w:szCs w:val="26"/>
              </w:rPr>
              <w:t>bookingId</w:t>
            </w:r>
          </w:p>
        </w:tc>
        <w:tc>
          <w:tcPr>
            <w:tcW w:w="2194" w:type="dxa"/>
            <w:vAlign w:val="top"/>
          </w:tcPr>
          <w:p w14:paraId="764113F4" w14:textId="54C9C210" w:rsidR="00C040CB" w:rsidRDefault="00C040CB" w:rsidP="00C040CB">
            <w:pPr>
              <w:ind w:firstLine="0"/>
              <w:rPr>
                <w:szCs w:val="26"/>
              </w:rPr>
            </w:pPr>
            <w:r w:rsidRPr="005A5537">
              <w:rPr>
                <w:szCs w:val="26"/>
              </w:rPr>
              <w:t>Private</w:t>
            </w:r>
          </w:p>
        </w:tc>
        <w:tc>
          <w:tcPr>
            <w:tcW w:w="2195" w:type="dxa"/>
            <w:vAlign w:val="top"/>
          </w:tcPr>
          <w:p w14:paraId="39A77226" w14:textId="30A57EC3" w:rsidR="00C040CB" w:rsidRDefault="00C040CB" w:rsidP="00C040CB">
            <w:pPr>
              <w:ind w:firstLine="0"/>
              <w:rPr>
                <w:szCs w:val="26"/>
              </w:rPr>
            </w:pPr>
            <w:r w:rsidRPr="00C125BC">
              <w:rPr>
                <w:szCs w:val="26"/>
              </w:rPr>
              <w:t>Int</w:t>
            </w:r>
          </w:p>
        </w:tc>
        <w:tc>
          <w:tcPr>
            <w:tcW w:w="2195" w:type="dxa"/>
          </w:tcPr>
          <w:p w14:paraId="67D2F50B" w14:textId="51D33540" w:rsidR="00C040CB" w:rsidRDefault="000D177D" w:rsidP="00C040CB">
            <w:pPr>
              <w:ind w:firstLine="0"/>
              <w:rPr>
                <w:szCs w:val="26"/>
              </w:rPr>
            </w:pPr>
            <w:r>
              <w:rPr>
                <w:szCs w:val="26"/>
              </w:rPr>
              <w:t>Khóa ngoại liên kết đến booking</w:t>
            </w:r>
          </w:p>
        </w:tc>
      </w:tr>
      <w:tr w:rsidR="00C040CB" w14:paraId="7916141F" w14:textId="77777777" w:rsidTr="00052906">
        <w:tc>
          <w:tcPr>
            <w:tcW w:w="2194" w:type="dxa"/>
          </w:tcPr>
          <w:p w14:paraId="26B9ED4D" w14:textId="42302BF5" w:rsidR="00C040CB" w:rsidRDefault="00C040CB" w:rsidP="00C040CB">
            <w:pPr>
              <w:ind w:firstLine="0"/>
              <w:rPr>
                <w:szCs w:val="26"/>
              </w:rPr>
            </w:pPr>
            <w:r>
              <w:rPr>
                <w:szCs w:val="26"/>
              </w:rPr>
              <w:t>eventId</w:t>
            </w:r>
          </w:p>
        </w:tc>
        <w:tc>
          <w:tcPr>
            <w:tcW w:w="2194" w:type="dxa"/>
            <w:vAlign w:val="top"/>
          </w:tcPr>
          <w:p w14:paraId="45D16E33" w14:textId="5B26B647" w:rsidR="00C040CB" w:rsidRDefault="00C040CB" w:rsidP="00C040CB">
            <w:pPr>
              <w:ind w:firstLine="0"/>
              <w:rPr>
                <w:szCs w:val="26"/>
              </w:rPr>
            </w:pPr>
            <w:r w:rsidRPr="005A5537">
              <w:rPr>
                <w:szCs w:val="26"/>
              </w:rPr>
              <w:t>Private</w:t>
            </w:r>
          </w:p>
        </w:tc>
        <w:tc>
          <w:tcPr>
            <w:tcW w:w="2195" w:type="dxa"/>
            <w:vAlign w:val="top"/>
          </w:tcPr>
          <w:p w14:paraId="0E7D8275" w14:textId="57FCC220" w:rsidR="00C040CB" w:rsidRDefault="00C040CB" w:rsidP="00C040CB">
            <w:pPr>
              <w:ind w:firstLine="0"/>
              <w:rPr>
                <w:szCs w:val="26"/>
              </w:rPr>
            </w:pPr>
            <w:r w:rsidRPr="00C125BC">
              <w:rPr>
                <w:szCs w:val="26"/>
              </w:rPr>
              <w:t>Int</w:t>
            </w:r>
          </w:p>
        </w:tc>
        <w:tc>
          <w:tcPr>
            <w:tcW w:w="2195" w:type="dxa"/>
          </w:tcPr>
          <w:p w14:paraId="00027383" w14:textId="7FF47997" w:rsidR="00C040CB" w:rsidRDefault="000D177D" w:rsidP="00C040CB">
            <w:pPr>
              <w:ind w:firstLine="0"/>
              <w:rPr>
                <w:szCs w:val="26"/>
              </w:rPr>
            </w:pPr>
            <w:r>
              <w:rPr>
                <w:szCs w:val="26"/>
              </w:rPr>
              <w:t xml:space="preserve">Khóa ngoại liên kết đến </w:t>
            </w:r>
            <w:r w:rsidR="00DB644A">
              <w:rPr>
                <w:szCs w:val="26"/>
              </w:rPr>
              <w:t>event</w:t>
            </w:r>
          </w:p>
        </w:tc>
      </w:tr>
      <w:tr w:rsidR="00C040CB" w14:paraId="0318FE61" w14:textId="77777777" w:rsidTr="00444094">
        <w:tc>
          <w:tcPr>
            <w:tcW w:w="2194" w:type="dxa"/>
          </w:tcPr>
          <w:p w14:paraId="5F0ED78E" w14:textId="2EA13B5E" w:rsidR="00C040CB" w:rsidRDefault="00C040CB" w:rsidP="00C040CB">
            <w:pPr>
              <w:ind w:firstLine="0"/>
              <w:rPr>
                <w:szCs w:val="26"/>
              </w:rPr>
            </w:pPr>
            <w:r>
              <w:rPr>
                <w:szCs w:val="26"/>
              </w:rPr>
              <w:t>Amount</w:t>
            </w:r>
          </w:p>
        </w:tc>
        <w:tc>
          <w:tcPr>
            <w:tcW w:w="2194" w:type="dxa"/>
            <w:vAlign w:val="top"/>
          </w:tcPr>
          <w:p w14:paraId="577058BF" w14:textId="772BB328" w:rsidR="00C040CB" w:rsidRDefault="00C040CB" w:rsidP="00C040CB">
            <w:pPr>
              <w:ind w:firstLine="0"/>
              <w:rPr>
                <w:szCs w:val="26"/>
              </w:rPr>
            </w:pPr>
            <w:r w:rsidRPr="005A5537">
              <w:rPr>
                <w:szCs w:val="26"/>
              </w:rPr>
              <w:t>Private</w:t>
            </w:r>
          </w:p>
        </w:tc>
        <w:tc>
          <w:tcPr>
            <w:tcW w:w="2195" w:type="dxa"/>
          </w:tcPr>
          <w:p w14:paraId="0C098263" w14:textId="4DA0E648" w:rsidR="00C040CB" w:rsidRDefault="00C040CB" w:rsidP="00C040CB">
            <w:pPr>
              <w:ind w:firstLine="0"/>
              <w:rPr>
                <w:szCs w:val="26"/>
              </w:rPr>
            </w:pPr>
            <w:r>
              <w:rPr>
                <w:szCs w:val="26"/>
              </w:rPr>
              <w:t>Double</w:t>
            </w:r>
          </w:p>
        </w:tc>
        <w:tc>
          <w:tcPr>
            <w:tcW w:w="2195" w:type="dxa"/>
          </w:tcPr>
          <w:p w14:paraId="63DBD220" w14:textId="467BA08C" w:rsidR="00C040CB" w:rsidRDefault="00DB644A" w:rsidP="00C040CB">
            <w:pPr>
              <w:ind w:firstLine="0"/>
              <w:rPr>
                <w:szCs w:val="26"/>
              </w:rPr>
            </w:pPr>
            <w:r>
              <w:rPr>
                <w:szCs w:val="26"/>
              </w:rPr>
              <w:t>Số lượng</w:t>
            </w:r>
          </w:p>
        </w:tc>
      </w:tr>
      <w:tr w:rsidR="00C040CB" w14:paraId="60E8961E" w14:textId="77777777" w:rsidTr="00444094">
        <w:tc>
          <w:tcPr>
            <w:tcW w:w="2194" w:type="dxa"/>
          </w:tcPr>
          <w:p w14:paraId="0065C9D1" w14:textId="2EF5BB37" w:rsidR="00C040CB" w:rsidRDefault="00C040CB" w:rsidP="00C040CB">
            <w:pPr>
              <w:ind w:firstLine="0"/>
              <w:rPr>
                <w:szCs w:val="26"/>
              </w:rPr>
            </w:pPr>
            <w:r>
              <w:rPr>
                <w:szCs w:val="26"/>
              </w:rPr>
              <w:t>createAt</w:t>
            </w:r>
          </w:p>
        </w:tc>
        <w:tc>
          <w:tcPr>
            <w:tcW w:w="2194" w:type="dxa"/>
            <w:vAlign w:val="top"/>
          </w:tcPr>
          <w:p w14:paraId="5BFC0142" w14:textId="6284FEEA" w:rsidR="00C040CB" w:rsidRDefault="00C040CB" w:rsidP="00C040CB">
            <w:pPr>
              <w:ind w:firstLine="0"/>
              <w:rPr>
                <w:szCs w:val="26"/>
              </w:rPr>
            </w:pPr>
            <w:r w:rsidRPr="005A5537">
              <w:rPr>
                <w:szCs w:val="26"/>
              </w:rPr>
              <w:t>Private</w:t>
            </w:r>
          </w:p>
        </w:tc>
        <w:tc>
          <w:tcPr>
            <w:tcW w:w="2195" w:type="dxa"/>
          </w:tcPr>
          <w:p w14:paraId="6DC932DE" w14:textId="5F807557" w:rsidR="00C040CB" w:rsidRDefault="00C040CB" w:rsidP="00C040CB">
            <w:pPr>
              <w:ind w:firstLine="0"/>
              <w:rPr>
                <w:szCs w:val="26"/>
              </w:rPr>
            </w:pPr>
            <w:r>
              <w:rPr>
                <w:szCs w:val="26"/>
              </w:rPr>
              <w:t>Timestamp</w:t>
            </w:r>
          </w:p>
        </w:tc>
        <w:tc>
          <w:tcPr>
            <w:tcW w:w="2195" w:type="dxa"/>
          </w:tcPr>
          <w:p w14:paraId="5AB15A78" w14:textId="44F6126D" w:rsidR="00C040CB" w:rsidRDefault="00DB644A" w:rsidP="00C040CB">
            <w:pPr>
              <w:ind w:firstLine="0"/>
              <w:rPr>
                <w:szCs w:val="26"/>
              </w:rPr>
            </w:pPr>
            <w:r>
              <w:rPr>
                <w:szCs w:val="26"/>
              </w:rPr>
              <w:t>Ngày tạo</w:t>
            </w:r>
          </w:p>
        </w:tc>
      </w:tr>
    </w:tbl>
    <w:p w14:paraId="0453BAB9" w14:textId="0CA2A5E0" w:rsidR="007B4526" w:rsidRDefault="007B4526" w:rsidP="007B4526">
      <w:pPr>
        <w:pStyle w:val="u3"/>
      </w:pPr>
      <w:bookmarkStart w:id="79" w:name="_Toc211632477"/>
      <w:r>
        <w:rPr>
          <w:lang w:val="en-US"/>
        </w:rPr>
        <w:lastRenderedPageBreak/>
        <w:t>Lớp &lt;</w:t>
      </w:r>
      <w:r w:rsidRPr="00B95808">
        <w:rPr>
          <w:rFonts w:cs="Times New Roman"/>
          <w:b w:val="0"/>
          <w:bCs w:val="0"/>
          <w:i w:val="0"/>
          <w:szCs w:val="24"/>
        </w:rPr>
        <w:t xml:space="preserve"> </w:t>
      </w:r>
      <w:r w:rsidR="00586466">
        <w:t>disabletoken</w:t>
      </w:r>
      <w:r>
        <w:rPr>
          <w:lang w:val="en-US"/>
        </w:rPr>
        <w:t>&gt;</w:t>
      </w:r>
      <w:bookmarkEnd w:id="79"/>
    </w:p>
    <w:p w14:paraId="76675D88" w14:textId="6DFB35B9" w:rsidR="00586466" w:rsidRDefault="00586466" w:rsidP="00586466">
      <w:pPr>
        <w:rPr>
          <w:szCs w:val="26"/>
        </w:rPr>
      </w:pPr>
      <w:r w:rsidRPr="10A53E63">
        <w:rPr>
          <w:b/>
          <w:bCs/>
          <w:szCs w:val="26"/>
        </w:rPr>
        <w:t>Mục đích:</w:t>
      </w:r>
      <w:r w:rsidR="004A017D">
        <w:rPr>
          <w:b/>
          <w:bCs/>
          <w:szCs w:val="26"/>
        </w:rPr>
        <w:t xml:space="preserve"> </w:t>
      </w:r>
      <w:r w:rsidR="005312D5">
        <w:rPr>
          <w:szCs w:val="26"/>
        </w:rPr>
        <w:t>V</w:t>
      </w:r>
      <w:r w:rsidR="005312D5" w:rsidRPr="005312D5">
        <w:rPr>
          <w:szCs w:val="26"/>
        </w:rPr>
        <w:t>ô hiệu hóa mã thông báo</w:t>
      </w:r>
    </w:p>
    <w:p w14:paraId="2E6FE31F" w14:textId="77777777" w:rsidR="005312D5" w:rsidRDefault="005312D5" w:rsidP="005312D5">
      <w:pPr>
        <w:rPr>
          <w:b/>
          <w:bCs/>
          <w:szCs w:val="26"/>
        </w:rPr>
      </w:pPr>
      <w:r w:rsidRPr="00405588">
        <w:rPr>
          <w:b/>
          <w:bCs/>
          <w:szCs w:val="26"/>
        </w:rPr>
        <w:t>Thuộc tính:</w:t>
      </w:r>
    </w:p>
    <w:p w14:paraId="571FF1FE" w14:textId="6A6B78E0" w:rsidR="000B616E" w:rsidRDefault="000B616E" w:rsidP="000B616E">
      <w:pPr>
        <w:pStyle w:val="Chuthich"/>
        <w:keepNext/>
      </w:pPr>
      <w:bookmarkStart w:id="80" w:name="_Toc211632436"/>
      <w:proofErr w:type="spellStart"/>
      <w:r>
        <w:t>Bảng</w:t>
      </w:r>
      <w:proofErr w:type="spellEnd"/>
      <w:r>
        <w:t xml:space="preserve"> </w:t>
      </w:r>
      <w:fldSimple w:instr=" STYLEREF 1 \s ">
        <w:r w:rsidR="00EE0F5B">
          <w:rPr>
            <w:noProof/>
          </w:rPr>
          <w:t>3</w:t>
        </w:r>
      </w:fldSimple>
      <w:r w:rsidR="00A4388F">
        <w:noBreakHyphen/>
      </w:r>
      <w:fldSimple w:instr=" SEQ Bảng \* ARABIC \s 1 ">
        <w:r w:rsidR="00EE0F5B">
          <w:rPr>
            <w:noProof/>
          </w:rPr>
          <w:t>17</w:t>
        </w:r>
      </w:fldSimple>
      <w:r>
        <w:rPr>
          <w:noProof/>
          <w:lang w:val="vi-VN"/>
        </w:rPr>
        <w:t xml:space="preserve"> </w:t>
      </w:r>
      <w:r w:rsidRPr="00A864D0">
        <w:rPr>
          <w:noProof/>
          <w:lang w:val="vi-VN"/>
        </w:rPr>
        <w:t>Thuộc tính&lt; Disabletoken &gt;</w:t>
      </w:r>
      <w:bookmarkEnd w:id="80"/>
    </w:p>
    <w:tbl>
      <w:tblPr>
        <w:tblStyle w:val="LiBang"/>
        <w:tblW w:w="0" w:type="auto"/>
        <w:tblLook w:val="04A0" w:firstRow="1" w:lastRow="0" w:firstColumn="1" w:lastColumn="0" w:noHBand="0" w:noVBand="1"/>
      </w:tblPr>
      <w:tblGrid>
        <w:gridCol w:w="2194"/>
        <w:gridCol w:w="2194"/>
        <w:gridCol w:w="2195"/>
        <w:gridCol w:w="2195"/>
      </w:tblGrid>
      <w:tr w:rsidR="00A13C87" w14:paraId="01E4DC48" w14:textId="77777777" w:rsidTr="00EC2CC1">
        <w:tc>
          <w:tcPr>
            <w:tcW w:w="2194" w:type="dxa"/>
          </w:tcPr>
          <w:p w14:paraId="127FE96F" w14:textId="7768A992" w:rsidR="00A13C87" w:rsidRDefault="00A13C87" w:rsidP="00A13C87">
            <w:pPr>
              <w:ind w:firstLine="0"/>
            </w:pPr>
            <w:r w:rsidRPr="612B0361">
              <w:rPr>
                <w:b/>
                <w:bCs/>
              </w:rPr>
              <w:t>Tên thuộc tính</w:t>
            </w:r>
          </w:p>
        </w:tc>
        <w:tc>
          <w:tcPr>
            <w:tcW w:w="2194" w:type="dxa"/>
          </w:tcPr>
          <w:p w14:paraId="502B079D" w14:textId="053E3131" w:rsidR="00A13C87" w:rsidRDefault="00A13C87" w:rsidP="00A13C87">
            <w:pPr>
              <w:ind w:firstLine="0"/>
            </w:pPr>
            <w:r w:rsidRPr="612B0361">
              <w:rPr>
                <w:b/>
                <w:bCs/>
              </w:rPr>
              <w:t>Phạm vi truy cập</w:t>
            </w:r>
          </w:p>
        </w:tc>
        <w:tc>
          <w:tcPr>
            <w:tcW w:w="2195" w:type="dxa"/>
          </w:tcPr>
          <w:p w14:paraId="1DCFE608" w14:textId="3DF1CEB0" w:rsidR="00A13C87" w:rsidRDefault="00A13C87" w:rsidP="00A13C87">
            <w:pPr>
              <w:ind w:firstLine="0"/>
            </w:pPr>
            <w:r w:rsidRPr="612B0361">
              <w:rPr>
                <w:b/>
                <w:bCs/>
              </w:rPr>
              <w:t>Kiểu dữ liệu</w:t>
            </w:r>
          </w:p>
        </w:tc>
        <w:tc>
          <w:tcPr>
            <w:tcW w:w="2195" w:type="dxa"/>
          </w:tcPr>
          <w:p w14:paraId="4BB88C22" w14:textId="0092FE06" w:rsidR="00A13C87" w:rsidRDefault="00A13C87" w:rsidP="00A13C87">
            <w:pPr>
              <w:ind w:firstLine="0"/>
            </w:pPr>
            <w:r w:rsidRPr="612B0361">
              <w:rPr>
                <w:b/>
                <w:bCs/>
              </w:rPr>
              <w:t>Mô tả</w:t>
            </w:r>
          </w:p>
        </w:tc>
      </w:tr>
      <w:tr w:rsidR="0051283D" w14:paraId="2572F337" w14:textId="77777777" w:rsidTr="000F279E">
        <w:tc>
          <w:tcPr>
            <w:tcW w:w="2194" w:type="dxa"/>
          </w:tcPr>
          <w:p w14:paraId="43E36729" w14:textId="465F0236" w:rsidR="0051283D" w:rsidRDefault="0051283D" w:rsidP="0051283D">
            <w:pPr>
              <w:ind w:firstLine="0"/>
            </w:pPr>
            <w:r>
              <w:t>Id</w:t>
            </w:r>
          </w:p>
        </w:tc>
        <w:tc>
          <w:tcPr>
            <w:tcW w:w="2194" w:type="dxa"/>
            <w:vAlign w:val="top"/>
          </w:tcPr>
          <w:p w14:paraId="05F961CC" w14:textId="1BC617DB" w:rsidR="0051283D" w:rsidRDefault="0051283D" w:rsidP="0051283D">
            <w:pPr>
              <w:ind w:firstLine="0"/>
            </w:pPr>
            <w:r w:rsidRPr="003032A8">
              <w:t>Private</w:t>
            </w:r>
          </w:p>
        </w:tc>
        <w:tc>
          <w:tcPr>
            <w:tcW w:w="2195" w:type="dxa"/>
          </w:tcPr>
          <w:p w14:paraId="4B2987AE" w14:textId="3E68251F" w:rsidR="0051283D" w:rsidRDefault="0051283D" w:rsidP="0051283D">
            <w:pPr>
              <w:ind w:firstLine="0"/>
            </w:pPr>
            <w:r>
              <w:t>Int</w:t>
            </w:r>
          </w:p>
        </w:tc>
        <w:tc>
          <w:tcPr>
            <w:tcW w:w="2195" w:type="dxa"/>
          </w:tcPr>
          <w:p w14:paraId="1346FD5F" w14:textId="2CE58813" w:rsidR="0051283D" w:rsidRDefault="00665749" w:rsidP="0051283D">
            <w:pPr>
              <w:ind w:firstLine="0"/>
            </w:pPr>
            <w:r>
              <w:t xml:space="preserve">Id </w:t>
            </w:r>
            <w:r w:rsidR="00C3275A">
              <w:t>mã</w:t>
            </w:r>
          </w:p>
        </w:tc>
      </w:tr>
      <w:tr w:rsidR="0051283D" w14:paraId="14CE1C7D" w14:textId="77777777" w:rsidTr="000F279E">
        <w:tc>
          <w:tcPr>
            <w:tcW w:w="2194" w:type="dxa"/>
          </w:tcPr>
          <w:p w14:paraId="45E94651" w14:textId="448495F4" w:rsidR="0051283D" w:rsidRDefault="0051283D" w:rsidP="0051283D">
            <w:pPr>
              <w:ind w:firstLine="0"/>
            </w:pPr>
            <w:r>
              <w:t>Token</w:t>
            </w:r>
          </w:p>
        </w:tc>
        <w:tc>
          <w:tcPr>
            <w:tcW w:w="2194" w:type="dxa"/>
            <w:vAlign w:val="top"/>
          </w:tcPr>
          <w:p w14:paraId="213B7A41" w14:textId="198DE0A3" w:rsidR="0051283D" w:rsidRDefault="0051283D" w:rsidP="0051283D">
            <w:pPr>
              <w:ind w:firstLine="0"/>
            </w:pPr>
            <w:r w:rsidRPr="003032A8">
              <w:t>Private</w:t>
            </w:r>
          </w:p>
        </w:tc>
        <w:tc>
          <w:tcPr>
            <w:tcW w:w="2195" w:type="dxa"/>
          </w:tcPr>
          <w:p w14:paraId="01CDC784" w14:textId="31321D91" w:rsidR="0051283D" w:rsidRDefault="0051283D" w:rsidP="0051283D">
            <w:pPr>
              <w:ind w:firstLine="0"/>
            </w:pPr>
            <w:r>
              <w:t>Varchar(255)</w:t>
            </w:r>
          </w:p>
        </w:tc>
        <w:tc>
          <w:tcPr>
            <w:tcW w:w="2195" w:type="dxa"/>
          </w:tcPr>
          <w:p w14:paraId="4E6BB366" w14:textId="66DFAE3D" w:rsidR="0051283D" w:rsidRDefault="00C3275A" w:rsidP="0051283D">
            <w:pPr>
              <w:ind w:firstLine="0"/>
            </w:pPr>
            <w:r>
              <w:t>Thông tin token</w:t>
            </w:r>
          </w:p>
        </w:tc>
      </w:tr>
      <w:tr w:rsidR="0051283D" w14:paraId="79046809" w14:textId="77777777" w:rsidTr="000F279E">
        <w:tc>
          <w:tcPr>
            <w:tcW w:w="2194" w:type="dxa"/>
          </w:tcPr>
          <w:p w14:paraId="42279604" w14:textId="464269E8" w:rsidR="0051283D" w:rsidRDefault="0051283D" w:rsidP="0051283D">
            <w:pPr>
              <w:ind w:firstLine="0"/>
            </w:pPr>
            <w:r>
              <w:t>expireAt</w:t>
            </w:r>
          </w:p>
        </w:tc>
        <w:tc>
          <w:tcPr>
            <w:tcW w:w="2194" w:type="dxa"/>
            <w:vAlign w:val="top"/>
          </w:tcPr>
          <w:p w14:paraId="03B2F08C" w14:textId="72EF89E7" w:rsidR="0051283D" w:rsidRDefault="0051283D" w:rsidP="0051283D">
            <w:pPr>
              <w:ind w:firstLine="0"/>
            </w:pPr>
            <w:r w:rsidRPr="003032A8">
              <w:t>Private</w:t>
            </w:r>
          </w:p>
        </w:tc>
        <w:tc>
          <w:tcPr>
            <w:tcW w:w="2195" w:type="dxa"/>
          </w:tcPr>
          <w:p w14:paraId="02C2DD37" w14:textId="7F30364E" w:rsidR="0051283D" w:rsidRDefault="00665749" w:rsidP="0051283D">
            <w:pPr>
              <w:ind w:firstLine="0"/>
            </w:pPr>
            <w:r>
              <w:t>Datetime</w:t>
            </w:r>
          </w:p>
        </w:tc>
        <w:tc>
          <w:tcPr>
            <w:tcW w:w="2195" w:type="dxa"/>
          </w:tcPr>
          <w:p w14:paraId="08AD3CDC" w14:textId="747EBB79" w:rsidR="0051283D" w:rsidRDefault="00C3275A" w:rsidP="0051283D">
            <w:pPr>
              <w:ind w:firstLine="0"/>
            </w:pPr>
            <w:r>
              <w:t>Ngày hết hạn</w:t>
            </w:r>
          </w:p>
        </w:tc>
      </w:tr>
      <w:tr w:rsidR="00A13C87" w14:paraId="69080060" w14:textId="77777777" w:rsidTr="00EC2CC1">
        <w:tc>
          <w:tcPr>
            <w:tcW w:w="2194" w:type="dxa"/>
          </w:tcPr>
          <w:p w14:paraId="3918273C" w14:textId="3D0FB13B" w:rsidR="00A13C87" w:rsidRDefault="0051283D" w:rsidP="00A13C87">
            <w:pPr>
              <w:ind w:firstLine="0"/>
            </w:pPr>
            <w:r>
              <w:t>createdAt</w:t>
            </w:r>
          </w:p>
        </w:tc>
        <w:tc>
          <w:tcPr>
            <w:tcW w:w="2194" w:type="dxa"/>
          </w:tcPr>
          <w:p w14:paraId="6EA5EACE" w14:textId="2A375E95" w:rsidR="00A13C87" w:rsidRDefault="0051283D" w:rsidP="00A13C87">
            <w:pPr>
              <w:ind w:firstLine="0"/>
            </w:pPr>
            <w:r>
              <w:t>Private</w:t>
            </w:r>
          </w:p>
        </w:tc>
        <w:tc>
          <w:tcPr>
            <w:tcW w:w="2195" w:type="dxa"/>
          </w:tcPr>
          <w:p w14:paraId="6E2DE203" w14:textId="3F3DB618" w:rsidR="00A13C87" w:rsidRDefault="00665749" w:rsidP="00A13C87">
            <w:pPr>
              <w:ind w:firstLine="0"/>
            </w:pPr>
            <w:r>
              <w:t>Timestamp</w:t>
            </w:r>
          </w:p>
        </w:tc>
        <w:tc>
          <w:tcPr>
            <w:tcW w:w="2195" w:type="dxa"/>
          </w:tcPr>
          <w:p w14:paraId="71446C9F" w14:textId="154FA100" w:rsidR="00A13C87" w:rsidRDefault="00C3275A" w:rsidP="00A13C87">
            <w:pPr>
              <w:ind w:firstLine="0"/>
            </w:pPr>
            <w:r>
              <w:t>Ngày tạo</w:t>
            </w:r>
          </w:p>
        </w:tc>
      </w:tr>
    </w:tbl>
    <w:p w14:paraId="605978DA" w14:textId="77777777" w:rsidR="005312D5" w:rsidRPr="00586466" w:rsidRDefault="005312D5" w:rsidP="00586466"/>
    <w:p w14:paraId="7F09A5C2" w14:textId="06D00695" w:rsidR="00A74894" w:rsidRDefault="00A74894" w:rsidP="00A74894">
      <w:pPr>
        <w:pStyle w:val="u3"/>
      </w:pPr>
      <w:bookmarkStart w:id="81" w:name="_Toc211632478"/>
      <w:r>
        <w:rPr>
          <w:lang w:val="en-US"/>
        </w:rPr>
        <w:t>Lớp &lt;</w:t>
      </w:r>
      <w:r w:rsidRPr="00B95808">
        <w:rPr>
          <w:rFonts w:cs="Times New Roman"/>
          <w:b w:val="0"/>
          <w:bCs w:val="0"/>
          <w:i w:val="0"/>
          <w:szCs w:val="24"/>
        </w:rPr>
        <w:t xml:space="preserve"> </w:t>
      </w:r>
      <w:r>
        <w:t>email_setting</w:t>
      </w:r>
      <w:r>
        <w:rPr>
          <w:lang w:val="en-US"/>
        </w:rPr>
        <w:t>&gt;</w:t>
      </w:r>
      <w:bookmarkEnd w:id="81"/>
    </w:p>
    <w:p w14:paraId="5F30C5CA" w14:textId="6A7CC466" w:rsidR="00A74894" w:rsidRDefault="00A74894" w:rsidP="00A74894">
      <w:pPr>
        <w:rPr>
          <w:szCs w:val="26"/>
        </w:rPr>
      </w:pPr>
      <w:r w:rsidRPr="10A53E63">
        <w:rPr>
          <w:b/>
          <w:bCs/>
          <w:szCs w:val="26"/>
        </w:rPr>
        <w:t>Mục đích:</w:t>
      </w:r>
      <w:r>
        <w:rPr>
          <w:b/>
          <w:bCs/>
          <w:szCs w:val="26"/>
        </w:rPr>
        <w:t xml:space="preserve"> </w:t>
      </w:r>
      <w:r>
        <w:rPr>
          <w:szCs w:val="26"/>
        </w:rPr>
        <w:t>Cài đặt email để gửi cho khách hàng</w:t>
      </w:r>
    </w:p>
    <w:p w14:paraId="6D20B23E" w14:textId="77777777" w:rsidR="00A74894" w:rsidRDefault="00A74894" w:rsidP="00A74894">
      <w:pPr>
        <w:rPr>
          <w:b/>
          <w:bCs/>
          <w:szCs w:val="26"/>
        </w:rPr>
      </w:pPr>
      <w:r w:rsidRPr="00405588">
        <w:rPr>
          <w:b/>
          <w:bCs/>
          <w:szCs w:val="26"/>
        </w:rPr>
        <w:t>Thuộc tính:</w:t>
      </w:r>
    </w:p>
    <w:p w14:paraId="514E8618" w14:textId="3917DA3C" w:rsidR="000F1A05" w:rsidRDefault="000F1A05" w:rsidP="000F1A05">
      <w:pPr>
        <w:pStyle w:val="Chuthich"/>
        <w:keepNext/>
      </w:pPr>
      <w:bookmarkStart w:id="82" w:name="_Toc211632437"/>
      <w:proofErr w:type="spellStart"/>
      <w:r>
        <w:t>Bảng</w:t>
      </w:r>
      <w:proofErr w:type="spellEnd"/>
      <w:r>
        <w:t xml:space="preserve"> </w:t>
      </w:r>
      <w:fldSimple w:instr=" STYLEREF 1 \s ">
        <w:r w:rsidR="00EE0F5B">
          <w:rPr>
            <w:noProof/>
          </w:rPr>
          <w:t>3</w:t>
        </w:r>
      </w:fldSimple>
      <w:r w:rsidR="00A4388F">
        <w:noBreakHyphen/>
      </w:r>
      <w:fldSimple w:instr=" SEQ Bảng \* ARABIC \s 1 ">
        <w:r w:rsidR="00EE0F5B">
          <w:rPr>
            <w:noProof/>
          </w:rPr>
          <w:t>18</w:t>
        </w:r>
      </w:fldSimple>
      <w:r>
        <w:rPr>
          <w:noProof/>
          <w:lang w:val="vi-VN"/>
        </w:rPr>
        <w:t xml:space="preserve"> </w:t>
      </w:r>
      <w:r w:rsidRPr="00241E4B">
        <w:rPr>
          <w:noProof/>
          <w:lang w:val="vi-VN"/>
        </w:rPr>
        <w:t>Thuộc tính&lt; Email_setting &gt;</w:t>
      </w:r>
      <w:bookmarkEnd w:id="82"/>
    </w:p>
    <w:tbl>
      <w:tblPr>
        <w:tblStyle w:val="LiBang"/>
        <w:tblW w:w="0" w:type="auto"/>
        <w:tblLook w:val="04A0" w:firstRow="1" w:lastRow="0" w:firstColumn="1" w:lastColumn="0" w:noHBand="0" w:noVBand="1"/>
      </w:tblPr>
      <w:tblGrid>
        <w:gridCol w:w="2208"/>
        <w:gridCol w:w="2189"/>
        <w:gridCol w:w="2192"/>
        <w:gridCol w:w="2189"/>
      </w:tblGrid>
      <w:tr w:rsidR="00A74894" w14:paraId="5CE4857B" w14:textId="77777777" w:rsidTr="00864106">
        <w:tc>
          <w:tcPr>
            <w:tcW w:w="2208" w:type="dxa"/>
          </w:tcPr>
          <w:p w14:paraId="6C99680A" w14:textId="77777777" w:rsidR="00A74894" w:rsidRDefault="00A74894" w:rsidP="00530851">
            <w:pPr>
              <w:ind w:firstLine="0"/>
            </w:pPr>
            <w:r w:rsidRPr="612B0361">
              <w:rPr>
                <w:b/>
                <w:bCs/>
              </w:rPr>
              <w:t>Tên thuộc tính</w:t>
            </w:r>
          </w:p>
        </w:tc>
        <w:tc>
          <w:tcPr>
            <w:tcW w:w="2189" w:type="dxa"/>
          </w:tcPr>
          <w:p w14:paraId="5439279D" w14:textId="77777777" w:rsidR="00A74894" w:rsidRDefault="00A74894" w:rsidP="00530851">
            <w:pPr>
              <w:ind w:firstLine="0"/>
            </w:pPr>
            <w:r w:rsidRPr="612B0361">
              <w:rPr>
                <w:b/>
                <w:bCs/>
              </w:rPr>
              <w:t>Phạm vi truy cập</w:t>
            </w:r>
          </w:p>
        </w:tc>
        <w:tc>
          <w:tcPr>
            <w:tcW w:w="2192" w:type="dxa"/>
          </w:tcPr>
          <w:p w14:paraId="2FB1A61A" w14:textId="77777777" w:rsidR="00A74894" w:rsidRDefault="00A74894" w:rsidP="00530851">
            <w:pPr>
              <w:ind w:firstLine="0"/>
            </w:pPr>
            <w:r w:rsidRPr="612B0361">
              <w:rPr>
                <w:b/>
                <w:bCs/>
              </w:rPr>
              <w:t>Kiểu dữ liệu</w:t>
            </w:r>
          </w:p>
        </w:tc>
        <w:tc>
          <w:tcPr>
            <w:tcW w:w="2189" w:type="dxa"/>
          </w:tcPr>
          <w:p w14:paraId="4D3DF4C8" w14:textId="77777777" w:rsidR="00A74894" w:rsidRDefault="00A74894" w:rsidP="00530851">
            <w:pPr>
              <w:ind w:firstLine="0"/>
            </w:pPr>
            <w:r w:rsidRPr="612B0361">
              <w:rPr>
                <w:b/>
                <w:bCs/>
              </w:rPr>
              <w:t>Mô tả</w:t>
            </w:r>
          </w:p>
        </w:tc>
      </w:tr>
      <w:tr w:rsidR="00A74894" w14:paraId="7D1931DD" w14:textId="77777777" w:rsidTr="00864106">
        <w:tc>
          <w:tcPr>
            <w:tcW w:w="2208" w:type="dxa"/>
          </w:tcPr>
          <w:p w14:paraId="45E19DF1" w14:textId="5E14F44B" w:rsidR="00A74894" w:rsidRDefault="00A74894" w:rsidP="00530851">
            <w:pPr>
              <w:ind w:firstLine="0"/>
            </w:pPr>
            <w:r>
              <w:t>emailSetting</w:t>
            </w:r>
            <w:r>
              <w:t>Id</w:t>
            </w:r>
          </w:p>
        </w:tc>
        <w:tc>
          <w:tcPr>
            <w:tcW w:w="2189" w:type="dxa"/>
            <w:vAlign w:val="top"/>
          </w:tcPr>
          <w:p w14:paraId="7B7513B8" w14:textId="77777777" w:rsidR="00A74894" w:rsidRDefault="00A74894" w:rsidP="00530851">
            <w:pPr>
              <w:ind w:firstLine="0"/>
            </w:pPr>
            <w:r w:rsidRPr="003032A8">
              <w:t>Private</w:t>
            </w:r>
          </w:p>
        </w:tc>
        <w:tc>
          <w:tcPr>
            <w:tcW w:w="2192" w:type="dxa"/>
          </w:tcPr>
          <w:p w14:paraId="55826CA2" w14:textId="77777777" w:rsidR="00A74894" w:rsidRDefault="00A74894" w:rsidP="00530851">
            <w:pPr>
              <w:ind w:firstLine="0"/>
            </w:pPr>
            <w:r>
              <w:t>Int</w:t>
            </w:r>
          </w:p>
        </w:tc>
        <w:tc>
          <w:tcPr>
            <w:tcW w:w="2189" w:type="dxa"/>
          </w:tcPr>
          <w:p w14:paraId="078E672F" w14:textId="26939342" w:rsidR="00A74894" w:rsidRDefault="00A74894" w:rsidP="00530851">
            <w:pPr>
              <w:ind w:firstLine="0"/>
            </w:pPr>
            <w:r>
              <w:t xml:space="preserve">Id </w:t>
            </w:r>
            <w:r w:rsidR="000F1A05">
              <w:t>email</w:t>
            </w:r>
          </w:p>
        </w:tc>
      </w:tr>
      <w:tr w:rsidR="00A74894" w14:paraId="1AA44B5C" w14:textId="77777777" w:rsidTr="00864106">
        <w:tc>
          <w:tcPr>
            <w:tcW w:w="2208" w:type="dxa"/>
          </w:tcPr>
          <w:p w14:paraId="4A9AE98A" w14:textId="303C7D53" w:rsidR="00A74894" w:rsidRDefault="000F1A05" w:rsidP="00530851">
            <w:pPr>
              <w:ind w:firstLine="0"/>
            </w:pPr>
            <w:r>
              <w:t>messageToReceiver</w:t>
            </w:r>
          </w:p>
        </w:tc>
        <w:tc>
          <w:tcPr>
            <w:tcW w:w="2189" w:type="dxa"/>
            <w:vAlign w:val="top"/>
          </w:tcPr>
          <w:p w14:paraId="33FE2F85" w14:textId="15224F85" w:rsidR="00A74894" w:rsidRDefault="00864106" w:rsidP="00530851">
            <w:pPr>
              <w:ind w:firstLine="0"/>
            </w:pPr>
            <w:r w:rsidRPr="003032A8">
              <w:t>Private</w:t>
            </w:r>
          </w:p>
        </w:tc>
        <w:tc>
          <w:tcPr>
            <w:tcW w:w="2192" w:type="dxa"/>
          </w:tcPr>
          <w:p w14:paraId="3971D9BC" w14:textId="77777777" w:rsidR="00A74894" w:rsidRDefault="00A74894" w:rsidP="00530851">
            <w:pPr>
              <w:ind w:firstLine="0"/>
            </w:pPr>
            <w:r>
              <w:t>Varchar(255)</w:t>
            </w:r>
          </w:p>
        </w:tc>
        <w:tc>
          <w:tcPr>
            <w:tcW w:w="2189" w:type="dxa"/>
          </w:tcPr>
          <w:p w14:paraId="5FBAC1A9" w14:textId="1CBD8D9B" w:rsidR="00A74894" w:rsidRDefault="00A74894" w:rsidP="00530851">
            <w:pPr>
              <w:ind w:firstLine="0"/>
            </w:pPr>
            <w:r>
              <w:t xml:space="preserve">Thông tin </w:t>
            </w:r>
            <w:r w:rsidR="000F1A05">
              <w:t>email</w:t>
            </w:r>
          </w:p>
        </w:tc>
      </w:tr>
    </w:tbl>
    <w:p w14:paraId="4AD702AA" w14:textId="3AF698A8" w:rsidR="00864106" w:rsidRDefault="00864106" w:rsidP="00864106">
      <w:pPr>
        <w:pStyle w:val="u3"/>
      </w:pPr>
      <w:bookmarkStart w:id="83" w:name="_Toc211632479"/>
      <w:r>
        <w:rPr>
          <w:lang w:val="en-US"/>
        </w:rPr>
        <w:t>Lớp &lt;</w:t>
      </w:r>
      <w:r w:rsidRPr="00B95808">
        <w:rPr>
          <w:rFonts w:cs="Times New Roman"/>
          <w:b w:val="0"/>
          <w:bCs w:val="0"/>
          <w:i w:val="0"/>
          <w:szCs w:val="24"/>
        </w:rPr>
        <w:t xml:space="preserve"> </w:t>
      </w:r>
      <w:r w:rsidR="00E77D60">
        <w:t>category&gt;</w:t>
      </w:r>
      <w:bookmarkEnd w:id="83"/>
    </w:p>
    <w:p w14:paraId="5DF01A73" w14:textId="6A96BBBF" w:rsidR="00E77D60" w:rsidRDefault="00E77D60" w:rsidP="00E77D60">
      <w:pPr>
        <w:rPr>
          <w:szCs w:val="26"/>
        </w:rPr>
      </w:pPr>
      <w:r w:rsidRPr="10A53E63">
        <w:rPr>
          <w:b/>
          <w:bCs/>
          <w:szCs w:val="26"/>
        </w:rPr>
        <w:t>Mục đích:</w:t>
      </w:r>
      <w:r>
        <w:rPr>
          <w:b/>
          <w:bCs/>
          <w:szCs w:val="26"/>
        </w:rPr>
        <w:t xml:space="preserve"> </w:t>
      </w:r>
      <w:r w:rsidR="00A56CF6">
        <w:rPr>
          <w:szCs w:val="26"/>
        </w:rPr>
        <w:t>Danh mục thể loại của sự kiện</w:t>
      </w:r>
    </w:p>
    <w:p w14:paraId="5F339660" w14:textId="77777777" w:rsidR="00E77D60" w:rsidRDefault="00E77D60" w:rsidP="00E77D60">
      <w:pPr>
        <w:rPr>
          <w:b/>
          <w:bCs/>
          <w:szCs w:val="26"/>
        </w:rPr>
      </w:pPr>
      <w:r w:rsidRPr="00405588">
        <w:rPr>
          <w:b/>
          <w:bCs/>
          <w:szCs w:val="26"/>
        </w:rPr>
        <w:t>Thuộc tính:</w:t>
      </w:r>
    </w:p>
    <w:p w14:paraId="6532358E" w14:textId="2204EEAE" w:rsidR="00A4388F" w:rsidRDefault="00A4388F" w:rsidP="00A4388F">
      <w:pPr>
        <w:pStyle w:val="Chuthich"/>
        <w:keepNext/>
      </w:pPr>
      <w:bookmarkStart w:id="84" w:name="_Toc211632438"/>
      <w:proofErr w:type="spellStart"/>
      <w:r>
        <w:t>Bảng</w:t>
      </w:r>
      <w:proofErr w:type="spellEnd"/>
      <w:r>
        <w:t xml:space="preserve"> </w:t>
      </w:r>
      <w:fldSimple w:instr=" STYLEREF 1 \s ">
        <w:r w:rsidR="00EE0F5B">
          <w:rPr>
            <w:noProof/>
          </w:rPr>
          <w:t>3</w:t>
        </w:r>
      </w:fldSimple>
      <w:r>
        <w:noBreakHyphen/>
      </w:r>
      <w:fldSimple w:instr=" SEQ Bảng \* ARABIC \s 1 ">
        <w:r w:rsidR="00EE0F5B">
          <w:rPr>
            <w:noProof/>
          </w:rPr>
          <w:t>19</w:t>
        </w:r>
      </w:fldSimple>
      <w:r>
        <w:rPr>
          <w:noProof/>
          <w:lang w:val="vi-VN"/>
        </w:rPr>
        <w:t xml:space="preserve"> </w:t>
      </w:r>
      <w:r w:rsidRPr="00E17F3C">
        <w:rPr>
          <w:noProof/>
          <w:lang w:val="vi-VN"/>
        </w:rPr>
        <w:t>Thuộc tính&lt; Category &gt;</w:t>
      </w:r>
      <w:bookmarkEnd w:id="84"/>
    </w:p>
    <w:tbl>
      <w:tblPr>
        <w:tblStyle w:val="LiBang"/>
        <w:tblW w:w="0" w:type="auto"/>
        <w:tblLook w:val="04A0" w:firstRow="1" w:lastRow="0" w:firstColumn="1" w:lastColumn="0" w:noHBand="0" w:noVBand="1"/>
      </w:tblPr>
      <w:tblGrid>
        <w:gridCol w:w="2208"/>
        <w:gridCol w:w="2189"/>
        <w:gridCol w:w="2192"/>
        <w:gridCol w:w="2189"/>
      </w:tblGrid>
      <w:tr w:rsidR="00E77D60" w14:paraId="15FBC071" w14:textId="77777777" w:rsidTr="00530851">
        <w:tc>
          <w:tcPr>
            <w:tcW w:w="2208" w:type="dxa"/>
          </w:tcPr>
          <w:p w14:paraId="24A3D742" w14:textId="77777777" w:rsidR="00E77D60" w:rsidRDefault="00E77D60" w:rsidP="00530851">
            <w:pPr>
              <w:ind w:firstLine="0"/>
            </w:pPr>
            <w:r w:rsidRPr="612B0361">
              <w:rPr>
                <w:b/>
                <w:bCs/>
              </w:rPr>
              <w:t>Tên thuộc tính</w:t>
            </w:r>
          </w:p>
        </w:tc>
        <w:tc>
          <w:tcPr>
            <w:tcW w:w="2189" w:type="dxa"/>
          </w:tcPr>
          <w:p w14:paraId="3C85C75C" w14:textId="77777777" w:rsidR="00E77D60" w:rsidRDefault="00E77D60" w:rsidP="00530851">
            <w:pPr>
              <w:ind w:firstLine="0"/>
            </w:pPr>
            <w:r w:rsidRPr="612B0361">
              <w:rPr>
                <w:b/>
                <w:bCs/>
              </w:rPr>
              <w:t>Phạm vi truy cập</w:t>
            </w:r>
          </w:p>
        </w:tc>
        <w:tc>
          <w:tcPr>
            <w:tcW w:w="2192" w:type="dxa"/>
          </w:tcPr>
          <w:p w14:paraId="733DD9BA" w14:textId="77777777" w:rsidR="00E77D60" w:rsidRDefault="00E77D60" w:rsidP="00530851">
            <w:pPr>
              <w:ind w:firstLine="0"/>
            </w:pPr>
            <w:r w:rsidRPr="612B0361">
              <w:rPr>
                <w:b/>
                <w:bCs/>
              </w:rPr>
              <w:t>Kiểu dữ liệu</w:t>
            </w:r>
          </w:p>
        </w:tc>
        <w:tc>
          <w:tcPr>
            <w:tcW w:w="2189" w:type="dxa"/>
          </w:tcPr>
          <w:p w14:paraId="26D6B573" w14:textId="77777777" w:rsidR="00E77D60" w:rsidRDefault="00E77D60" w:rsidP="00530851">
            <w:pPr>
              <w:ind w:firstLine="0"/>
            </w:pPr>
            <w:r w:rsidRPr="612B0361">
              <w:rPr>
                <w:b/>
                <w:bCs/>
              </w:rPr>
              <w:t>Mô tả</w:t>
            </w:r>
          </w:p>
        </w:tc>
      </w:tr>
      <w:tr w:rsidR="00E77D60" w14:paraId="5E8ABADC" w14:textId="77777777" w:rsidTr="00530851">
        <w:tc>
          <w:tcPr>
            <w:tcW w:w="2208" w:type="dxa"/>
          </w:tcPr>
          <w:p w14:paraId="76126359" w14:textId="1003DF1B" w:rsidR="00E77D60" w:rsidRDefault="00A56CF6" w:rsidP="00530851">
            <w:pPr>
              <w:ind w:firstLine="0"/>
            </w:pPr>
            <w:r>
              <w:t>categoryId</w:t>
            </w:r>
          </w:p>
        </w:tc>
        <w:tc>
          <w:tcPr>
            <w:tcW w:w="2189" w:type="dxa"/>
            <w:vAlign w:val="top"/>
          </w:tcPr>
          <w:p w14:paraId="3A7A454B" w14:textId="77777777" w:rsidR="00E77D60" w:rsidRDefault="00E77D60" w:rsidP="00530851">
            <w:pPr>
              <w:ind w:firstLine="0"/>
            </w:pPr>
            <w:r w:rsidRPr="003032A8">
              <w:t>Private</w:t>
            </w:r>
          </w:p>
        </w:tc>
        <w:tc>
          <w:tcPr>
            <w:tcW w:w="2192" w:type="dxa"/>
          </w:tcPr>
          <w:p w14:paraId="7FC120BD" w14:textId="77777777" w:rsidR="00E77D60" w:rsidRDefault="00E77D60" w:rsidP="00530851">
            <w:pPr>
              <w:ind w:firstLine="0"/>
            </w:pPr>
            <w:r>
              <w:t>Int</w:t>
            </w:r>
          </w:p>
        </w:tc>
        <w:tc>
          <w:tcPr>
            <w:tcW w:w="2189" w:type="dxa"/>
          </w:tcPr>
          <w:p w14:paraId="2F11F257" w14:textId="4AA5056B" w:rsidR="00E77D60" w:rsidRDefault="00E77D60" w:rsidP="00530851">
            <w:pPr>
              <w:ind w:firstLine="0"/>
            </w:pPr>
            <w:r>
              <w:t xml:space="preserve">Id </w:t>
            </w:r>
            <w:r w:rsidR="00A56CF6">
              <w:t>thể loại</w:t>
            </w:r>
          </w:p>
        </w:tc>
      </w:tr>
      <w:tr w:rsidR="00E77D60" w14:paraId="45270EBF" w14:textId="77777777" w:rsidTr="00530851">
        <w:tc>
          <w:tcPr>
            <w:tcW w:w="2208" w:type="dxa"/>
          </w:tcPr>
          <w:p w14:paraId="0B2F802A" w14:textId="6065B35F" w:rsidR="00E77D60" w:rsidRDefault="00725B6B" w:rsidP="00530851">
            <w:pPr>
              <w:ind w:firstLine="0"/>
            </w:pPr>
            <w:r>
              <w:t>categoryName</w:t>
            </w:r>
          </w:p>
        </w:tc>
        <w:tc>
          <w:tcPr>
            <w:tcW w:w="2189" w:type="dxa"/>
            <w:vAlign w:val="top"/>
          </w:tcPr>
          <w:p w14:paraId="3854707F" w14:textId="77777777" w:rsidR="00E77D60" w:rsidRDefault="00E77D60" w:rsidP="00530851">
            <w:pPr>
              <w:ind w:firstLine="0"/>
            </w:pPr>
            <w:r w:rsidRPr="003032A8">
              <w:t>Private</w:t>
            </w:r>
          </w:p>
        </w:tc>
        <w:tc>
          <w:tcPr>
            <w:tcW w:w="2192" w:type="dxa"/>
          </w:tcPr>
          <w:p w14:paraId="1A6C9C8B" w14:textId="77777777" w:rsidR="00E77D60" w:rsidRDefault="00E77D60" w:rsidP="00530851">
            <w:pPr>
              <w:ind w:firstLine="0"/>
            </w:pPr>
            <w:r>
              <w:t>Varchar(255)</w:t>
            </w:r>
          </w:p>
        </w:tc>
        <w:tc>
          <w:tcPr>
            <w:tcW w:w="2189" w:type="dxa"/>
          </w:tcPr>
          <w:p w14:paraId="53BE4342" w14:textId="64C162D9" w:rsidR="00E77D60" w:rsidRDefault="00725B6B" w:rsidP="00530851">
            <w:pPr>
              <w:ind w:firstLine="0"/>
            </w:pPr>
            <w:r>
              <w:t>Tên thể loại</w:t>
            </w:r>
          </w:p>
        </w:tc>
      </w:tr>
    </w:tbl>
    <w:p w14:paraId="5DE30C41" w14:textId="77777777" w:rsidR="00E77D60" w:rsidRPr="00E77D60" w:rsidRDefault="00E77D60" w:rsidP="00E77D60"/>
    <w:p w14:paraId="73C797ED" w14:textId="77777777" w:rsidR="004721E6" w:rsidRPr="004721E6" w:rsidRDefault="004721E6" w:rsidP="004721E6"/>
    <w:p w14:paraId="46200E98" w14:textId="77777777" w:rsidR="0059174D" w:rsidRPr="0059174D" w:rsidRDefault="0059174D" w:rsidP="004D6F46">
      <w:pPr>
        <w:pStyle w:val="u3"/>
        <w:numPr>
          <w:ilvl w:val="0"/>
          <w:numId w:val="0"/>
        </w:numPr>
      </w:pPr>
    </w:p>
    <w:p w14:paraId="76FDC498" w14:textId="27532B9D" w:rsidR="00A16910" w:rsidRPr="00455E77" w:rsidRDefault="00314C33" w:rsidP="002D5C16">
      <w:pPr>
        <w:pStyle w:val="u2"/>
      </w:pPr>
      <w:bookmarkStart w:id="85" w:name="_Toc211632480"/>
      <w:r>
        <w:t>Biểu đồ thành phần</w:t>
      </w:r>
      <w:bookmarkEnd w:id="85"/>
    </w:p>
    <w:p w14:paraId="3C29D139" w14:textId="2D05DD37" w:rsidR="00971416" w:rsidRDefault="2526A120" w:rsidP="00971416">
      <w:pPr>
        <w:keepNext/>
      </w:pPr>
      <w:r>
        <w:rPr>
          <w:lang w:val="en-US"/>
        </w:rPr>
        <w:drawing>
          <wp:inline distT="0" distB="0" distL="0" distR="0" wp14:anchorId="6A2B3454" wp14:editId="797983E1">
            <wp:extent cx="5581650" cy="3762375"/>
            <wp:effectExtent l="0" t="0" r="0" b="0"/>
            <wp:docPr id="2035726255"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726255" name=""/>
                    <pic:cNvPicPr/>
                  </pic:nvPicPr>
                  <pic:blipFill>
                    <a:blip r:embed="rId23">
                      <a:extLst>
                        <a:ext uri="{28A0092B-C50C-407E-A947-70E740481C1C}">
                          <a14:useLocalDpi xmlns:a14="http://schemas.microsoft.com/office/drawing/2010/main"/>
                        </a:ext>
                      </a:extLst>
                    </a:blip>
                    <a:stretch>
                      <a:fillRect/>
                    </a:stretch>
                  </pic:blipFill>
                  <pic:spPr>
                    <a:xfrm>
                      <a:off x="0" y="0"/>
                      <a:ext cx="5581650" cy="3762375"/>
                    </a:xfrm>
                    <a:prstGeom prst="rect">
                      <a:avLst/>
                    </a:prstGeom>
                  </pic:spPr>
                </pic:pic>
              </a:graphicData>
            </a:graphic>
          </wp:inline>
        </w:drawing>
      </w:r>
    </w:p>
    <w:p w14:paraId="364BA23E" w14:textId="7D05C3CB" w:rsidR="5ADEAF60" w:rsidRDefault="00971416" w:rsidP="005C24A8">
      <w:pPr>
        <w:pStyle w:val="Chuthich"/>
      </w:pPr>
      <w:bookmarkStart w:id="86" w:name="_Toc207020009"/>
      <w:r>
        <w:t xml:space="preserve">Hình </w:t>
      </w:r>
      <w:fldSimple w:instr=" STYLEREF 1 \s ">
        <w:r w:rsidR="00EE0F5B">
          <w:rPr>
            <w:noProof/>
          </w:rPr>
          <w:t>3</w:t>
        </w:r>
      </w:fldSimple>
      <w:r w:rsidR="005C24A8">
        <w:noBreakHyphen/>
      </w:r>
      <w:fldSimple w:instr=" SEQ Hình \* ARABIC \s 1 ">
        <w:r w:rsidR="00EE0F5B">
          <w:rPr>
            <w:noProof/>
          </w:rPr>
          <w:t>5</w:t>
        </w:r>
      </w:fldSimple>
      <w:r>
        <w:rPr>
          <w:noProof/>
          <w:lang w:val="vi-VN"/>
        </w:rPr>
        <w:t xml:space="preserve"> </w:t>
      </w:r>
      <w:r w:rsidRPr="008B00C4">
        <w:rPr>
          <w:noProof/>
          <w:lang w:val="vi-VN"/>
        </w:rPr>
        <w:t>Biểu đồ thành phần</w:t>
      </w:r>
      <w:bookmarkEnd w:id="86"/>
    </w:p>
    <w:p w14:paraId="2BAF77C1" w14:textId="188A6FD5" w:rsidR="00FA1BCA" w:rsidRPr="00455E77" w:rsidRDefault="00314C33" w:rsidP="00314C33">
      <w:pPr>
        <w:pStyle w:val="u2"/>
      </w:pPr>
      <w:bookmarkStart w:id="87" w:name="_Toc211632481"/>
      <w:r w:rsidRPr="00455E77">
        <w:lastRenderedPageBreak/>
        <w:t xml:space="preserve">Biểu đồ triển </w:t>
      </w:r>
      <w:bookmarkStart w:id="88" w:name="_Toc169424247"/>
      <w:r w:rsidRPr="00455E77">
        <w:t>khai</w:t>
      </w:r>
      <w:bookmarkEnd w:id="87"/>
    </w:p>
    <w:p w14:paraId="716A1D7C" w14:textId="77777777" w:rsidR="005C24A8" w:rsidRDefault="00464372" w:rsidP="005C24A8">
      <w:pPr>
        <w:keepNext/>
        <w:spacing w:before="0" w:line="240" w:lineRule="auto"/>
        <w:ind w:firstLine="0"/>
        <w:jc w:val="left"/>
      </w:pPr>
      <w:r>
        <w:rPr>
          <w:lang w:val="en-US"/>
        </w:rPr>
        <w:drawing>
          <wp:inline distT="0" distB="0" distL="0" distR="0" wp14:anchorId="60909768" wp14:editId="0F1BB210">
            <wp:extent cx="5580380" cy="4798060"/>
            <wp:effectExtent l="0" t="0" r="1270" b="2540"/>
            <wp:docPr id="995395087" name="Picture 1" descr="A diagram of a computer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395087" name="Picture 1" descr="A diagram of a computer network&#10;&#10;AI-generated content may be incorrect."/>
                    <pic:cNvPicPr/>
                  </pic:nvPicPr>
                  <pic:blipFill>
                    <a:blip r:embed="rId24">
                      <a:extLst>
                        <a:ext uri="{28A0092B-C50C-407E-A947-70E740481C1C}">
                          <a14:useLocalDpi xmlns:a14="http://schemas.microsoft.com/office/drawing/2010/main" val="0"/>
                        </a:ext>
                      </a:extLst>
                    </a:blip>
                    <a:stretch>
                      <a:fillRect/>
                    </a:stretch>
                  </pic:blipFill>
                  <pic:spPr>
                    <a:xfrm>
                      <a:off x="0" y="0"/>
                      <a:ext cx="5580380" cy="4798060"/>
                    </a:xfrm>
                    <a:prstGeom prst="rect">
                      <a:avLst/>
                    </a:prstGeom>
                  </pic:spPr>
                </pic:pic>
              </a:graphicData>
            </a:graphic>
          </wp:inline>
        </w:drawing>
      </w:r>
    </w:p>
    <w:p w14:paraId="0EFA08E6" w14:textId="22224959" w:rsidR="005C24A8" w:rsidRDefault="005C24A8" w:rsidP="005C24A8">
      <w:pPr>
        <w:pStyle w:val="Chuthich"/>
      </w:pPr>
      <w:bookmarkStart w:id="89" w:name="_Toc207020010"/>
      <w:r>
        <w:t xml:space="preserve">Hình </w:t>
      </w:r>
      <w:fldSimple w:instr=" STYLEREF 1 \s ">
        <w:r w:rsidR="00EE0F5B">
          <w:rPr>
            <w:noProof/>
          </w:rPr>
          <w:t>3</w:t>
        </w:r>
      </w:fldSimple>
      <w:r>
        <w:noBreakHyphen/>
      </w:r>
      <w:fldSimple w:instr=" SEQ Hình \* ARABIC \s 1 ">
        <w:r w:rsidR="00EE0F5B">
          <w:rPr>
            <w:noProof/>
          </w:rPr>
          <w:t>6</w:t>
        </w:r>
      </w:fldSimple>
      <w:r>
        <w:rPr>
          <w:noProof/>
          <w:lang w:val="vi-VN"/>
        </w:rPr>
        <w:t xml:space="preserve"> </w:t>
      </w:r>
      <w:r w:rsidRPr="008D5CD2">
        <w:rPr>
          <w:noProof/>
          <w:lang w:val="vi-VN"/>
        </w:rPr>
        <w:t>Biểu đồ triển khai</w:t>
      </w:r>
      <w:bookmarkEnd w:id="89"/>
    </w:p>
    <w:p w14:paraId="73E02D7D" w14:textId="44B86792" w:rsidR="000A2683" w:rsidRPr="00455E77" w:rsidRDefault="000A2683">
      <w:pPr>
        <w:spacing w:before="0" w:line="240" w:lineRule="auto"/>
        <w:ind w:firstLine="0"/>
        <w:jc w:val="left"/>
      </w:pPr>
      <w:r w:rsidRPr="00455E77">
        <w:br w:type="page"/>
      </w:r>
    </w:p>
    <w:p w14:paraId="4644E91C" w14:textId="4407889B" w:rsidR="000A2683" w:rsidRPr="00455E77" w:rsidRDefault="004A5E87" w:rsidP="004A5E87">
      <w:pPr>
        <w:pStyle w:val="u1"/>
        <w:numPr>
          <w:ilvl w:val="0"/>
          <w:numId w:val="0"/>
        </w:numPr>
      </w:pPr>
      <w:bookmarkStart w:id="90" w:name="_Toc211632482"/>
      <w:r w:rsidRPr="00455E77">
        <w:lastRenderedPageBreak/>
        <w:t>KẾT LUẬN</w:t>
      </w:r>
      <w:bookmarkEnd w:id="90"/>
    </w:p>
    <w:p w14:paraId="18715837" w14:textId="28D5520F" w:rsidR="005B3485" w:rsidRDefault="003E3725" w:rsidP="00E37A6B">
      <w:r>
        <w:t xml:space="preserve">Hệ thống đặt vé sự kiện </w:t>
      </w:r>
      <w:r w:rsidR="00F049FB" w:rsidRPr="00F049FB">
        <w:t>và bán vé là một giải pháp quan trọng và cần thiết trong bối cảnh nhu cầu tham gia các hoạt động giải trí, hội thảo, thể thao, điện ảnh… ngày càng tăng cao. Việc xây dựng hệ thống giúp tối ưu hóa quy trình đặt vé, mang lại sự thuận tiện cho khách hàng cũng như hỗ trợ nhà tổ chức quản lý sự kiện một cách hiệu quả, minh bạch và chuyên nghiệp hơn.</w:t>
      </w:r>
    </w:p>
    <w:p w14:paraId="20D348EF" w14:textId="6D44A536" w:rsidR="008F1A4B" w:rsidRDefault="009E3833" w:rsidP="00E37A6B">
      <w:r>
        <w:t xml:space="preserve">Mặc dù trong quá trình xây dựng </w:t>
      </w:r>
      <w:r w:rsidR="009F419E" w:rsidRPr="009F419E">
        <w:t>hệ thống vẫn còn những hạn chế nhất định về mặt đồng bộ, kinh nghiệm và chức năng nâng cao, nhưng hệ thống đã đáp ứng được các yêu cầu cơ bản như tìm kiếm sự kiện, đặt vé, thanh toán trực tuyến, quản lý vé điện tử và xác thực bằng mã QR. Đây là những nền tảng cốt lõi để hệ thống vận hành ổn định và phục vụ tốt nhu cầu thực tế.</w:t>
      </w:r>
    </w:p>
    <w:p w14:paraId="73CDBD04" w14:textId="1622A858" w:rsidR="006D2932" w:rsidRPr="00455E77" w:rsidRDefault="00190A8D" w:rsidP="00E37A6B">
      <w:r>
        <w:t>Trong tương lai,</w:t>
      </w:r>
      <w:r w:rsidR="00EF33B2">
        <w:t xml:space="preserve"> </w:t>
      </w:r>
      <w:r w:rsidR="00EF33B2" w:rsidRPr="00EF33B2">
        <w:t>hệ thống có thể tiếp tục được mở rộng và bổ sung thêm nhiều chức năng hiện đại hơn như gợi ý sự kiện theo sở thích</w:t>
      </w:r>
      <w:r w:rsidR="00DB48FD">
        <w:t xml:space="preserve"> hay </w:t>
      </w:r>
      <w:r w:rsidR="00EF33B2" w:rsidRPr="00EF33B2">
        <w:t>hỗ trợ các chương trình khuyến mãi và chăm sóc khách hàng. Điều này sẽ giúp nâng cao trải nghiệm người dùng, tăng tính cạnh tranh của nền tảng và đóng góp vào sự phát triển chuyên nghiệp của lĩnh vực tổ chức sự kiện.</w:t>
      </w:r>
    </w:p>
    <w:p w14:paraId="4F51E45C" w14:textId="77777777" w:rsidR="005B3485" w:rsidRPr="00455E77" w:rsidRDefault="005B3485" w:rsidP="005719FB">
      <w:pPr>
        <w:pStyle w:val="Chuthich"/>
        <w:rPr>
          <w:noProof/>
          <w:lang w:val="vi-VN"/>
        </w:rPr>
      </w:pPr>
    </w:p>
    <w:p w14:paraId="13B287F9" w14:textId="77777777" w:rsidR="005B3485" w:rsidRPr="00455E77" w:rsidRDefault="005B3485" w:rsidP="00E37A6B"/>
    <w:p w14:paraId="43171A2C" w14:textId="77777777" w:rsidR="005B3485" w:rsidRPr="00455E77" w:rsidRDefault="005B3485">
      <w:pPr>
        <w:spacing w:before="0" w:line="240" w:lineRule="auto"/>
        <w:ind w:firstLine="0"/>
        <w:jc w:val="left"/>
        <w:rPr>
          <w:rFonts w:cs="Arial"/>
          <w:b/>
          <w:bCs/>
          <w:kern w:val="32"/>
          <w:sz w:val="32"/>
          <w:szCs w:val="32"/>
        </w:rPr>
      </w:pPr>
      <w:r w:rsidRPr="00455E77">
        <w:br w:type="page"/>
      </w:r>
    </w:p>
    <w:p w14:paraId="6853E518" w14:textId="77777777" w:rsidR="005B3485" w:rsidRPr="00455E77" w:rsidRDefault="005B3485">
      <w:pPr>
        <w:spacing w:before="0" w:line="240" w:lineRule="auto"/>
        <w:ind w:firstLine="0"/>
        <w:jc w:val="left"/>
        <w:rPr>
          <w:rFonts w:cs="Arial"/>
          <w:b/>
          <w:bCs/>
          <w:kern w:val="32"/>
          <w:sz w:val="32"/>
          <w:szCs w:val="32"/>
        </w:rPr>
      </w:pPr>
      <w:bookmarkStart w:id="91" w:name="_Toc169424254"/>
      <w:bookmarkEnd w:id="88"/>
    </w:p>
    <w:bookmarkEnd w:id="91" w:displacedByCustomXml="next"/>
    <w:bookmarkStart w:id="92" w:name="_Toc211632483" w:displacedByCustomXml="next"/>
    <w:sdt>
      <w:sdtPr>
        <w:rPr>
          <w:rFonts w:cs="Times New Roman"/>
          <w:b w:val="0"/>
          <w:bCs w:val="0"/>
          <w:kern w:val="0"/>
          <w:sz w:val="26"/>
          <w:szCs w:val="24"/>
        </w:rPr>
        <w:id w:val="361551757"/>
        <w:docPartObj>
          <w:docPartGallery w:val="Bibliographies"/>
          <w:docPartUnique/>
        </w:docPartObj>
      </w:sdtPr>
      <w:sdtEndPr>
        <w:rPr>
          <w:szCs w:val="26"/>
        </w:rPr>
      </w:sdtEndPr>
      <w:sdtContent>
        <w:p w14:paraId="51415ACE" w14:textId="3B6804A6" w:rsidR="000A2683" w:rsidRPr="00455E77" w:rsidRDefault="000A2683" w:rsidP="000A2683">
          <w:pPr>
            <w:pStyle w:val="u1"/>
            <w:numPr>
              <w:ilvl w:val="0"/>
              <w:numId w:val="0"/>
            </w:numPr>
          </w:pPr>
          <w:r w:rsidRPr="00455E77">
            <w:t>TÀI LIỆU THAM KHẢO</w:t>
          </w:r>
          <w:bookmarkEnd w:id="92"/>
        </w:p>
        <w:sdt>
          <w:sdtPr>
            <w:id w:val="-573587230"/>
            <w:bibliography/>
          </w:sdtPr>
          <w:sdtContent>
            <w:p w14:paraId="0D325CAD" w14:textId="77777777" w:rsidR="005F6777" w:rsidRDefault="000A2683">
              <w:pPr>
                <w:rPr>
                  <w:sz w:val="20"/>
                  <w:szCs w:val="20"/>
                  <w:lang w:val="en-US"/>
                </w:rPr>
              </w:pPr>
              <w:r w:rsidRPr="00455E77">
                <w:fldChar w:fldCharType="begin"/>
              </w:r>
              <w:r w:rsidRPr="00455E77">
                <w:instrText>BIBLIOGRAPHY</w:instrText>
              </w:r>
              <w:r w:rsidRPr="00455E77">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6"/>
                <w:gridCol w:w="7842"/>
              </w:tblGrid>
              <w:tr w:rsidR="00AA513D" w14:paraId="5D50BA53" w14:textId="77777777">
                <w:trPr>
                  <w:divId w:val="1471745581"/>
                  <w:tblCellSpacing w:w="15" w:type="dxa"/>
                </w:trPr>
                <w:tc>
                  <w:tcPr>
                    <w:tcW w:w="50" w:type="pct"/>
                    <w:hideMark/>
                  </w:tcPr>
                  <w:p w14:paraId="697DC031" w14:textId="60072564" w:rsidR="005F6777" w:rsidRDefault="005F6777">
                    <w:pPr>
                      <w:pStyle w:val="DanhmucTailiuThamkhao"/>
                      <w:rPr>
                        <w:sz w:val="24"/>
                      </w:rPr>
                    </w:pPr>
                    <w:r>
                      <w:t xml:space="preserve">[1] </w:t>
                    </w:r>
                  </w:p>
                </w:tc>
                <w:tc>
                  <w:tcPr>
                    <w:tcW w:w="0" w:type="auto"/>
                    <w:hideMark/>
                  </w:tcPr>
                  <w:p w14:paraId="1842FF81" w14:textId="77777777" w:rsidR="005F6777" w:rsidRDefault="005F6777">
                    <w:pPr>
                      <w:pStyle w:val="DanhmucTailiuThamkhao"/>
                    </w:pPr>
                    <w:r>
                      <w:t>“studocu,” [Trực tuyến]. Available: https://www.studocu.vn/vn/document/dai-hoc-xay-dung-ha-noi/c-va-moi-truong-net/cd-huhu/88195545. [Đã truy cập 22 8 2025].</w:t>
                    </w:r>
                  </w:p>
                </w:tc>
              </w:tr>
              <w:tr w:rsidR="00AA513D" w14:paraId="0EF034EE" w14:textId="77777777">
                <w:trPr>
                  <w:divId w:val="1471745581"/>
                  <w:tblCellSpacing w:w="15" w:type="dxa"/>
                </w:trPr>
                <w:tc>
                  <w:tcPr>
                    <w:tcW w:w="50" w:type="pct"/>
                    <w:hideMark/>
                  </w:tcPr>
                  <w:p w14:paraId="7D08E069" w14:textId="77777777" w:rsidR="005F6777" w:rsidRDefault="005F6777">
                    <w:pPr>
                      <w:pStyle w:val="DanhmucTailiuThamkhao"/>
                    </w:pPr>
                    <w:r>
                      <w:t xml:space="preserve">[2] </w:t>
                    </w:r>
                  </w:p>
                </w:tc>
                <w:tc>
                  <w:tcPr>
                    <w:tcW w:w="0" w:type="auto"/>
                    <w:hideMark/>
                  </w:tcPr>
                  <w:p w14:paraId="58960950" w14:textId="77777777" w:rsidR="005F6777" w:rsidRDefault="005F6777">
                    <w:pPr>
                      <w:pStyle w:val="DanhmucTailiuThamkhao"/>
                    </w:pPr>
                    <w:r>
                      <w:t>“ticketbox,” [Trực tuyến]. Available: https://ticketbox.vn/. [Đã truy cập 22 8 2025].</w:t>
                    </w:r>
                  </w:p>
                </w:tc>
              </w:tr>
              <w:tr w:rsidR="00AA513D" w14:paraId="579FE2D6" w14:textId="77777777">
                <w:trPr>
                  <w:divId w:val="1471745581"/>
                  <w:tblCellSpacing w:w="15" w:type="dxa"/>
                </w:trPr>
                <w:tc>
                  <w:tcPr>
                    <w:tcW w:w="50" w:type="pct"/>
                    <w:hideMark/>
                  </w:tcPr>
                  <w:p w14:paraId="302B5365" w14:textId="77777777" w:rsidR="005F6777" w:rsidRDefault="005F6777">
                    <w:pPr>
                      <w:pStyle w:val="DanhmucTailiuThamkhao"/>
                    </w:pPr>
                    <w:r>
                      <w:t xml:space="preserve">[3] </w:t>
                    </w:r>
                  </w:p>
                </w:tc>
                <w:tc>
                  <w:tcPr>
                    <w:tcW w:w="0" w:type="auto"/>
                    <w:hideMark/>
                  </w:tcPr>
                  <w:p w14:paraId="092B27BB" w14:textId="77777777" w:rsidR="005F6777" w:rsidRDefault="005F6777">
                    <w:pPr>
                      <w:pStyle w:val="DanhmucTailiuThamkhao"/>
                    </w:pPr>
                    <w:r>
                      <w:t>H. T. Channel, “Lý thuyết Sơ đồ tuần tự (Sequence Diagram),” 2024.</w:t>
                    </w:r>
                  </w:p>
                </w:tc>
              </w:tr>
            </w:tbl>
            <w:p w14:paraId="2BCE0489" w14:textId="77777777" w:rsidR="005F6777" w:rsidRDefault="005F6777">
              <w:pPr>
                <w:divId w:val="1471745581"/>
              </w:pPr>
            </w:p>
            <w:p w14:paraId="53456880" w14:textId="55376A50" w:rsidR="000A2683" w:rsidRPr="00455E77" w:rsidRDefault="000A2683">
              <w:r w:rsidRPr="00455E77">
                <w:rPr>
                  <w:b/>
                  <w:bCs/>
                </w:rPr>
                <w:fldChar w:fldCharType="end"/>
              </w:r>
            </w:p>
          </w:sdtContent>
        </w:sdt>
      </w:sdtContent>
    </w:sdt>
    <w:p w14:paraId="1EBDC9ED" w14:textId="1EC6F212" w:rsidR="005719FB" w:rsidRDefault="005719FB" w:rsidP="0043434F">
      <w:pPr>
        <w:rPr>
          <w:b/>
          <w:bCs/>
        </w:rPr>
      </w:pPr>
    </w:p>
    <w:sectPr w:rsidR="005719FB" w:rsidSect="006106AF">
      <w:headerReference w:type="even" r:id="rId25"/>
      <w:pgSz w:w="11907" w:h="16840" w:code="9"/>
      <w:pgMar w:top="1701" w:right="1134" w:bottom="1701"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778514" w14:textId="77777777" w:rsidR="00387145" w:rsidRPr="00455E77" w:rsidRDefault="00387145">
      <w:r w:rsidRPr="00455E77">
        <w:separator/>
      </w:r>
    </w:p>
    <w:p w14:paraId="0E38FB94" w14:textId="77777777" w:rsidR="00387145" w:rsidRPr="00455E77" w:rsidRDefault="00387145"/>
  </w:endnote>
  <w:endnote w:type="continuationSeparator" w:id="0">
    <w:p w14:paraId="2522ACF9" w14:textId="77777777" w:rsidR="00387145" w:rsidRPr="00455E77" w:rsidRDefault="00387145">
      <w:r w:rsidRPr="00455E77">
        <w:continuationSeparator/>
      </w:r>
    </w:p>
    <w:p w14:paraId="3E529836" w14:textId="77777777" w:rsidR="00387145" w:rsidRPr="00455E77" w:rsidRDefault="0038714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H">
    <w:altName w:val="Times New Roman"/>
    <w:charset w:val="00"/>
    <w:family w:val="swiss"/>
    <w:pitch w:val="variable"/>
    <w:sig w:usb0="00000001"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F17E75" w14:textId="77777777" w:rsidR="00047B1F" w:rsidRPr="00455E77" w:rsidRDefault="00047B1F" w:rsidP="00F40FA3">
    <w:pPr>
      <w:pStyle w:val="Chntrang"/>
      <w:framePr w:wrap="around" w:vAnchor="text" w:hAnchor="margin" w:xAlign="right" w:y="1"/>
      <w:rPr>
        <w:rStyle w:val="Strang"/>
      </w:rPr>
    </w:pPr>
    <w:r w:rsidRPr="00455E77">
      <w:rPr>
        <w:rStyle w:val="Strang"/>
      </w:rPr>
      <w:fldChar w:fldCharType="begin"/>
    </w:r>
    <w:r w:rsidRPr="00455E77">
      <w:rPr>
        <w:rStyle w:val="Strang"/>
      </w:rPr>
      <w:instrText xml:space="preserve">PAGE  </w:instrText>
    </w:r>
    <w:r w:rsidRPr="00455E77">
      <w:rPr>
        <w:rStyle w:val="Strang"/>
      </w:rPr>
      <w:fldChar w:fldCharType="separate"/>
    </w:r>
    <w:r w:rsidRPr="00455E77">
      <w:rPr>
        <w:rStyle w:val="Strang"/>
      </w:rPr>
      <w:t>1</w:t>
    </w:r>
    <w:r w:rsidRPr="00455E77">
      <w:rPr>
        <w:rStyle w:val="Strang"/>
      </w:rPr>
      <w:fldChar w:fldCharType="end"/>
    </w:r>
  </w:p>
  <w:p w14:paraId="1E8D46C4" w14:textId="77777777" w:rsidR="00047B1F" w:rsidRPr="00455E77" w:rsidRDefault="00047B1F" w:rsidP="008F3A79">
    <w:pPr>
      <w:pStyle w:val="Chntrang"/>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LiBang"/>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1"/>
      <w:gridCol w:w="2903"/>
      <w:gridCol w:w="2924"/>
    </w:tblGrid>
    <w:tr w:rsidR="00047B1F" w:rsidRPr="00455E77" w14:paraId="34E8A38F" w14:textId="77777777" w:rsidTr="001C3A7A">
      <w:trPr>
        <w:trHeight w:val="440"/>
      </w:trPr>
      <w:tc>
        <w:tcPr>
          <w:tcW w:w="3001" w:type="dxa"/>
        </w:tcPr>
        <w:p w14:paraId="7C071611" w14:textId="59AC506E" w:rsidR="00047B1F" w:rsidRPr="008F749C" w:rsidRDefault="00047B1F" w:rsidP="007330FC">
          <w:pPr>
            <w:pStyle w:val="Chntrang"/>
            <w:spacing w:before="0" w:line="240" w:lineRule="auto"/>
            <w:ind w:firstLine="0"/>
            <w:rPr>
              <w:sz w:val="24"/>
              <w:lang w:val="en-US"/>
            </w:rPr>
          </w:pPr>
          <w:r w:rsidRPr="7885773D">
            <w:rPr>
              <w:sz w:val="24"/>
            </w:rPr>
            <w:t>Trần Việt Anh (2221050164)</w:t>
          </w:r>
        </w:p>
        <w:p w14:paraId="15BBD016" w14:textId="1BC82C24" w:rsidR="00047B1F" w:rsidRPr="008F749C" w:rsidRDefault="00047B1F" w:rsidP="007330FC">
          <w:pPr>
            <w:pStyle w:val="Chntrang"/>
            <w:spacing w:before="0" w:line="240" w:lineRule="auto"/>
            <w:ind w:firstLine="0"/>
            <w:rPr>
              <w:sz w:val="24"/>
              <w:szCs w:val="22"/>
              <w:lang w:val="en-US"/>
            </w:rPr>
          </w:pPr>
          <w:r w:rsidRPr="00455E77">
            <w:rPr>
              <w:sz w:val="24"/>
              <w:szCs w:val="22"/>
            </w:rPr>
            <w:t>Bình Dương (2221050047)</w:t>
          </w:r>
        </w:p>
        <w:p w14:paraId="25FCDB32" w14:textId="2F73E84F" w:rsidR="00047B1F" w:rsidRPr="008F749C" w:rsidRDefault="00047B1F" w:rsidP="007330FC">
          <w:pPr>
            <w:pStyle w:val="Chntrang"/>
            <w:spacing w:before="0" w:line="240" w:lineRule="auto"/>
            <w:ind w:firstLine="0"/>
            <w:rPr>
              <w:sz w:val="24"/>
              <w:szCs w:val="22"/>
              <w:lang w:val="en-US"/>
            </w:rPr>
          </w:pPr>
          <w:r w:rsidRPr="00455E77">
            <w:rPr>
              <w:sz w:val="24"/>
              <w:szCs w:val="22"/>
            </w:rPr>
            <w:t>NguyễnVăn Hà(</w:t>
          </w:r>
          <w:r>
            <w:rPr>
              <w:sz w:val="24"/>
              <w:szCs w:val="22"/>
            </w:rPr>
            <w:t>2221050607</w:t>
          </w:r>
          <w:r w:rsidRPr="00455E77">
            <w:rPr>
              <w:sz w:val="24"/>
              <w:szCs w:val="22"/>
            </w:rPr>
            <w:t>)</w:t>
          </w:r>
        </w:p>
        <w:p w14:paraId="5A2F868E" w14:textId="02677AED" w:rsidR="00047B1F" w:rsidRPr="008F749C" w:rsidRDefault="00047B1F" w:rsidP="007330FC">
          <w:pPr>
            <w:pStyle w:val="Chntrang"/>
            <w:spacing w:before="0" w:line="240" w:lineRule="auto"/>
            <w:ind w:firstLine="0"/>
            <w:rPr>
              <w:sz w:val="24"/>
              <w:szCs w:val="22"/>
              <w:lang w:val="en-US"/>
            </w:rPr>
          </w:pPr>
          <w:r w:rsidRPr="00455E77">
            <w:rPr>
              <w:sz w:val="24"/>
              <w:szCs w:val="22"/>
            </w:rPr>
            <w:t>Hà Văn Thế</w:t>
          </w:r>
          <w:r w:rsidRPr="0225F78D">
            <w:rPr>
              <w:sz w:val="24"/>
            </w:rPr>
            <w:t>(</w:t>
          </w:r>
          <w:r w:rsidRPr="21D3DB72">
            <w:rPr>
              <w:sz w:val="24"/>
            </w:rPr>
            <w:t>2221050098</w:t>
          </w:r>
          <w:r w:rsidRPr="0225F78D">
            <w:rPr>
              <w:sz w:val="24"/>
            </w:rPr>
            <w:t>)</w:t>
          </w:r>
        </w:p>
      </w:tc>
      <w:tc>
        <w:tcPr>
          <w:tcW w:w="3001" w:type="dxa"/>
        </w:tcPr>
        <w:p w14:paraId="6C49E1DB" w14:textId="62C05B02" w:rsidR="00047B1F" w:rsidRPr="00455E77" w:rsidRDefault="00047B1F" w:rsidP="00997A12">
          <w:pPr>
            <w:pStyle w:val="Chntrang"/>
            <w:ind w:firstLine="0"/>
            <w:jc w:val="center"/>
            <w:rPr>
              <w:sz w:val="24"/>
              <w:szCs w:val="22"/>
            </w:rPr>
          </w:pPr>
        </w:p>
      </w:tc>
      <w:tc>
        <w:tcPr>
          <w:tcW w:w="3002" w:type="dxa"/>
        </w:tcPr>
        <w:p w14:paraId="696A7A74" w14:textId="23EE32F4" w:rsidR="00047B1F" w:rsidRPr="00455E77" w:rsidRDefault="00047B1F" w:rsidP="00185F72">
          <w:pPr>
            <w:pStyle w:val="Chntrang"/>
            <w:ind w:firstLine="0"/>
            <w:jc w:val="right"/>
            <w:rPr>
              <w:sz w:val="24"/>
              <w:szCs w:val="22"/>
            </w:rPr>
          </w:pPr>
          <w:r w:rsidRPr="00455E77">
            <w:rPr>
              <w:sz w:val="24"/>
              <w:szCs w:val="22"/>
            </w:rPr>
            <w:t>Nhóm 1</w:t>
          </w:r>
        </w:p>
      </w:tc>
    </w:tr>
  </w:tbl>
  <w:p w14:paraId="5BD7829C" w14:textId="77777777" w:rsidR="00047B1F" w:rsidRPr="00455E77" w:rsidRDefault="00047B1F" w:rsidP="00155C1D">
    <w:pPr>
      <w:pStyle w:val="Chntrang"/>
      <w:ind w:firstLine="0"/>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DEAA82" w14:textId="77777777" w:rsidR="00387145" w:rsidRPr="00455E77" w:rsidRDefault="00387145">
      <w:r w:rsidRPr="00455E77">
        <w:separator/>
      </w:r>
    </w:p>
    <w:p w14:paraId="473FFC3E" w14:textId="77777777" w:rsidR="00387145" w:rsidRPr="00455E77" w:rsidRDefault="00387145"/>
  </w:footnote>
  <w:footnote w:type="continuationSeparator" w:id="0">
    <w:p w14:paraId="6C65215D" w14:textId="77777777" w:rsidR="00387145" w:rsidRPr="00455E77" w:rsidRDefault="00387145">
      <w:r w:rsidRPr="00455E77">
        <w:continuationSeparator/>
      </w:r>
    </w:p>
    <w:p w14:paraId="7EBDCE6A" w14:textId="77777777" w:rsidR="00387145" w:rsidRPr="00455E77" w:rsidRDefault="0038714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AE8B87" w14:textId="41738487" w:rsidR="00047B1F" w:rsidRPr="00455E77" w:rsidRDefault="00047B1F" w:rsidP="00A51F6D">
    <w:pPr>
      <w:pStyle w:val="utrang"/>
      <w:spacing w:before="0" w:line="240" w:lineRule="auto"/>
      <w:jc w:val="left"/>
      <w:rPr>
        <w:i/>
        <w:sz w:val="24"/>
      </w:rPr>
    </w:pPr>
    <w:r w:rsidRPr="00455E77">
      <w:rPr>
        <w:i/>
        <w:sz w:val="24"/>
      </w:rPr>
      <w:t xml:space="preserve">Phân tích thiết kế </w:t>
    </w:r>
    <w:r>
      <w:rPr>
        <w:i/>
        <w:sz w:val="24"/>
        <w:lang w:val="en-US"/>
      </w:rPr>
      <w:t>UML hệ thống Web đặt sự kiện và bán vé</w:t>
    </w:r>
    <w:r w:rsidRPr="00455E77">
      <w:rPr>
        <w:i/>
        <w:sz w:val="24"/>
      </w:rPr>
      <w:t xml:space="preserve"> – Nhóm 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5F53E7" w14:textId="3C59F189" w:rsidR="00047B1F" w:rsidRPr="00455E77" w:rsidRDefault="00047B1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DBFC08AC"/>
    <w:lvl w:ilvl="0">
      <w:start w:val="1"/>
      <w:numFmt w:val="decimal"/>
      <w:lvlText w:val="%1."/>
      <w:lvlJc w:val="left"/>
      <w:pPr>
        <w:tabs>
          <w:tab w:val="num" w:pos="1492"/>
        </w:tabs>
        <w:ind w:left="1492" w:hanging="360"/>
      </w:pPr>
    </w:lvl>
  </w:abstractNum>
  <w:abstractNum w:abstractNumId="1" w15:restartNumberingAfterBreak="0">
    <w:nsid w:val="FFFFFF7E"/>
    <w:multiLevelType w:val="singleLevel"/>
    <w:tmpl w:val="BA168310"/>
    <w:lvl w:ilvl="0">
      <w:start w:val="1"/>
      <w:numFmt w:val="decimal"/>
      <w:lvlText w:val="%1."/>
      <w:lvlJc w:val="left"/>
      <w:pPr>
        <w:tabs>
          <w:tab w:val="num" w:pos="926"/>
        </w:tabs>
        <w:ind w:left="926" w:hanging="360"/>
      </w:pPr>
    </w:lvl>
  </w:abstractNum>
  <w:abstractNum w:abstractNumId="2" w15:restartNumberingAfterBreak="0">
    <w:nsid w:val="FFFFFF7F"/>
    <w:multiLevelType w:val="singleLevel"/>
    <w:tmpl w:val="3712FB12"/>
    <w:lvl w:ilvl="0">
      <w:start w:val="1"/>
      <w:numFmt w:val="decimal"/>
      <w:lvlText w:val="%1."/>
      <w:lvlJc w:val="left"/>
      <w:pPr>
        <w:tabs>
          <w:tab w:val="num" w:pos="643"/>
        </w:tabs>
        <w:ind w:left="643" w:hanging="360"/>
      </w:pPr>
    </w:lvl>
  </w:abstractNum>
  <w:abstractNum w:abstractNumId="3" w15:restartNumberingAfterBreak="0">
    <w:nsid w:val="FFFFFF80"/>
    <w:multiLevelType w:val="singleLevel"/>
    <w:tmpl w:val="E2D821A2"/>
    <w:lvl w:ilvl="0">
      <w:start w:val="1"/>
      <w:numFmt w:val="bullet"/>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F20EB658"/>
    <w:lvl w:ilvl="0">
      <w:start w:val="1"/>
      <w:numFmt w:val="bullet"/>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7D10559C"/>
    <w:lvl w:ilvl="0">
      <w:start w:val="1"/>
      <w:numFmt w:val="bullet"/>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C2C46766"/>
    <w:lvl w:ilvl="0">
      <w:start w:val="1"/>
      <w:numFmt w:val="bullet"/>
      <w:lvlText w:val=""/>
      <w:lvlJc w:val="left"/>
      <w:pPr>
        <w:tabs>
          <w:tab w:val="num" w:pos="643"/>
        </w:tabs>
        <w:ind w:left="643" w:hanging="360"/>
      </w:pPr>
      <w:rPr>
        <w:rFonts w:ascii="Symbol" w:hAnsi="Symbol" w:hint="default"/>
      </w:rPr>
    </w:lvl>
  </w:abstractNum>
  <w:abstractNum w:abstractNumId="7" w15:restartNumberingAfterBreak="0">
    <w:nsid w:val="FFFFFF88"/>
    <w:multiLevelType w:val="singleLevel"/>
    <w:tmpl w:val="6436C060"/>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D2861CC6"/>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23E36F1"/>
    <w:multiLevelType w:val="hybridMultilevel"/>
    <w:tmpl w:val="CDD84EDC"/>
    <w:lvl w:ilvl="0" w:tplc="C5F01D34">
      <w:start w:val="1"/>
      <w:numFmt w:val="decimal"/>
      <w:lvlText w:val="[%1]."/>
      <w:lvlJc w:val="left"/>
      <w:pPr>
        <w:tabs>
          <w:tab w:val="num" w:pos="510"/>
        </w:tabs>
        <w:ind w:left="510" w:hanging="510"/>
      </w:pPr>
      <w:rPr>
        <w:rFonts w:hint="default"/>
        <w:sz w:val="28"/>
        <w:szCs w:val="28"/>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10" w15:restartNumberingAfterBreak="0">
    <w:nsid w:val="03F63042"/>
    <w:multiLevelType w:val="multilevel"/>
    <w:tmpl w:val="DD409EF0"/>
    <w:lvl w:ilvl="0">
      <w:start w:val="1"/>
      <w:numFmt w:val="decimal"/>
      <w:pStyle w:val="u1"/>
      <w:suff w:val="nothing"/>
      <w:lvlText w:val="CHƯƠNG %1"/>
      <w:lvlJc w:val="left"/>
      <w:pPr>
        <w:ind w:left="0" w:firstLine="0"/>
      </w:pPr>
      <w:rPr>
        <w:rFonts w:hint="default"/>
      </w:rPr>
    </w:lvl>
    <w:lvl w:ilvl="1">
      <w:start w:val="1"/>
      <w:numFmt w:val="decimal"/>
      <w:pStyle w:val="u2"/>
      <w:suff w:val="space"/>
      <w:lvlText w:val="%1.%2"/>
      <w:lvlJc w:val="left"/>
      <w:pPr>
        <w:ind w:left="576" w:hanging="576"/>
      </w:pPr>
      <w:rPr>
        <w:rFonts w:hint="default"/>
      </w:rPr>
    </w:lvl>
    <w:lvl w:ilvl="2">
      <w:start w:val="1"/>
      <w:numFmt w:val="decimal"/>
      <w:pStyle w:val="u3"/>
      <w:suff w:val="space"/>
      <w:lvlText w:val="%1.%2.%3"/>
      <w:lvlJc w:val="left"/>
      <w:pPr>
        <w:ind w:left="720" w:hanging="720"/>
      </w:pPr>
      <w:rPr>
        <w:rFonts w:hint="default"/>
        <w:b/>
        <w:i/>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u6"/>
      <w:lvlText w:val="%1.%2.%3.%4.%5.%6"/>
      <w:lvlJc w:val="left"/>
      <w:pPr>
        <w:tabs>
          <w:tab w:val="num" w:pos="1152"/>
        </w:tabs>
        <w:ind w:left="1152" w:hanging="1152"/>
      </w:pPr>
      <w:rPr>
        <w:rFonts w:hint="default"/>
      </w:rPr>
    </w:lvl>
    <w:lvl w:ilvl="6">
      <w:start w:val="1"/>
      <w:numFmt w:val="decimal"/>
      <w:pStyle w:val="u7"/>
      <w:lvlText w:val="%1.%2.%3.%4.%5.%6.%7"/>
      <w:lvlJc w:val="left"/>
      <w:pPr>
        <w:tabs>
          <w:tab w:val="num" w:pos="1296"/>
        </w:tabs>
        <w:ind w:left="1296" w:hanging="1296"/>
      </w:pPr>
      <w:rPr>
        <w:rFonts w:hint="default"/>
      </w:rPr>
    </w:lvl>
    <w:lvl w:ilvl="7">
      <w:start w:val="1"/>
      <w:numFmt w:val="decimal"/>
      <w:pStyle w:val="u8"/>
      <w:lvlText w:val="%1.%2.%3.%4.%5.%6.%7.%8"/>
      <w:lvlJc w:val="left"/>
      <w:pPr>
        <w:tabs>
          <w:tab w:val="num" w:pos="1440"/>
        </w:tabs>
        <w:ind w:left="1440" w:hanging="1440"/>
      </w:pPr>
      <w:rPr>
        <w:rFonts w:hint="default"/>
      </w:rPr>
    </w:lvl>
    <w:lvl w:ilvl="8">
      <w:start w:val="1"/>
      <w:numFmt w:val="decimal"/>
      <w:pStyle w:val="u9"/>
      <w:lvlText w:val="%1.%2.%3.%4.%5.%6.%7.%8.%9"/>
      <w:lvlJc w:val="left"/>
      <w:pPr>
        <w:tabs>
          <w:tab w:val="num" w:pos="1584"/>
        </w:tabs>
        <w:ind w:left="1584" w:hanging="1584"/>
      </w:pPr>
      <w:rPr>
        <w:rFonts w:hint="default"/>
      </w:rPr>
    </w:lvl>
  </w:abstractNum>
  <w:abstractNum w:abstractNumId="11" w15:restartNumberingAfterBreak="0">
    <w:nsid w:val="09C874AD"/>
    <w:multiLevelType w:val="multilevel"/>
    <w:tmpl w:val="B1D83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017A51"/>
    <w:multiLevelType w:val="hybridMultilevel"/>
    <w:tmpl w:val="B5F8738A"/>
    <w:lvl w:ilvl="0" w:tplc="113680B6">
      <w:start w:val="1"/>
      <w:numFmt w:val="lowerLetter"/>
      <w:pStyle w:val="u5"/>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7161DC"/>
    <w:multiLevelType w:val="multilevel"/>
    <w:tmpl w:val="E592AD0E"/>
    <w:lvl w:ilvl="0">
      <w:start w:val="1"/>
      <w:numFmt w:val="decimal"/>
      <w:suff w:val="nothing"/>
      <w:lvlText w:val="CHƯƠNG %1"/>
      <w:lvlJc w:val="left"/>
      <w:pPr>
        <w:ind w:left="0" w:firstLine="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b/>
        <w:i w:val="0"/>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1BD85BC8"/>
    <w:multiLevelType w:val="hybridMultilevel"/>
    <w:tmpl w:val="541E96DA"/>
    <w:lvl w:ilvl="0" w:tplc="0409000F">
      <w:start w:val="1"/>
      <w:numFmt w:val="decimal"/>
      <w:lvlText w:val="%1."/>
      <w:lvlJc w:val="left"/>
      <w:pPr>
        <w:tabs>
          <w:tab w:val="num" w:pos="644"/>
        </w:tabs>
        <w:ind w:left="644"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2571022"/>
    <w:multiLevelType w:val="hybridMultilevel"/>
    <w:tmpl w:val="3A308DC2"/>
    <w:lvl w:ilvl="0" w:tplc="AE300F56">
      <w:start w:val="1"/>
      <w:numFmt w:val="upperLetter"/>
      <w:pStyle w:val="u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2683992"/>
    <w:multiLevelType w:val="hybridMultilevel"/>
    <w:tmpl w:val="D0B8D3BC"/>
    <w:lvl w:ilvl="0" w:tplc="B588CEAA">
      <w:numFmt w:val="bullet"/>
      <w:lvlText w:val="-"/>
      <w:lvlJc w:val="left"/>
      <w:pPr>
        <w:ind w:left="927" w:hanging="360"/>
      </w:pPr>
      <w:rPr>
        <w:rFonts w:ascii="Times New Roman" w:eastAsia="Times New Roman" w:hAnsi="Times New Roman" w:cs="Times New Roman"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17" w15:restartNumberingAfterBreak="0">
    <w:nsid w:val="48842F9B"/>
    <w:multiLevelType w:val="multilevel"/>
    <w:tmpl w:val="0A88420A"/>
    <w:lvl w:ilvl="0">
      <w:start w:val="1"/>
      <w:numFmt w:val="bullet"/>
      <w:lvlText w:val=""/>
      <w:lvlJc w:val="left"/>
      <w:pPr>
        <w:ind w:left="480" w:hanging="480"/>
      </w:pPr>
      <w:rPr>
        <w:rFonts w:ascii="Symbol" w:hAnsi="Symbol" w:hint="default"/>
        <w:sz w:val="20"/>
      </w:rPr>
    </w:lvl>
    <w:lvl w:ilvl="1">
      <w:start w:val="1"/>
      <w:numFmt w:val="decimal"/>
      <w:lvlText w:val="%1.%2"/>
      <w:lvlJc w:val="left"/>
      <w:pPr>
        <w:ind w:left="720" w:hanging="720"/>
      </w:pPr>
      <w:rPr>
        <w:rFonts w:hint="default"/>
        <w:sz w:val="20"/>
      </w:rPr>
    </w:lvl>
    <w:lvl w:ilvl="2">
      <w:start w:val="1"/>
      <w:numFmt w:val="decimal"/>
      <w:lvlText w:val="%1.%2.%3"/>
      <w:lvlJc w:val="left"/>
      <w:pPr>
        <w:ind w:left="720" w:hanging="720"/>
      </w:pPr>
      <w:rPr>
        <w:rFonts w:hint="default"/>
        <w:sz w:val="20"/>
      </w:rPr>
    </w:lvl>
    <w:lvl w:ilvl="3">
      <w:start w:val="1"/>
      <w:numFmt w:val="decimal"/>
      <w:lvlText w:val="%1.%2.%3.%4"/>
      <w:lvlJc w:val="left"/>
      <w:pPr>
        <w:ind w:left="1080" w:hanging="1080"/>
      </w:pPr>
      <w:rPr>
        <w:rFonts w:hint="default"/>
        <w:sz w:val="20"/>
      </w:rPr>
    </w:lvl>
    <w:lvl w:ilvl="4">
      <w:start w:val="1"/>
      <w:numFmt w:val="decimal"/>
      <w:lvlText w:val="%1.%2.%3.%4.%5"/>
      <w:lvlJc w:val="left"/>
      <w:pPr>
        <w:ind w:left="1440" w:hanging="1440"/>
      </w:pPr>
      <w:rPr>
        <w:rFonts w:hint="default"/>
        <w:sz w:val="20"/>
      </w:rPr>
    </w:lvl>
    <w:lvl w:ilvl="5">
      <w:start w:val="1"/>
      <w:numFmt w:val="decimal"/>
      <w:lvlText w:val="%1.%2.%3.%4.%5.%6"/>
      <w:lvlJc w:val="left"/>
      <w:pPr>
        <w:ind w:left="1440" w:hanging="1440"/>
      </w:pPr>
      <w:rPr>
        <w:rFonts w:hint="default"/>
        <w:sz w:val="20"/>
      </w:rPr>
    </w:lvl>
    <w:lvl w:ilvl="6">
      <w:start w:val="1"/>
      <w:numFmt w:val="decimal"/>
      <w:lvlText w:val="%1.%2.%3.%4.%5.%6.%7"/>
      <w:lvlJc w:val="left"/>
      <w:pPr>
        <w:ind w:left="1800" w:hanging="1800"/>
      </w:pPr>
      <w:rPr>
        <w:rFonts w:hint="default"/>
        <w:sz w:val="20"/>
      </w:rPr>
    </w:lvl>
    <w:lvl w:ilvl="7">
      <w:start w:val="1"/>
      <w:numFmt w:val="decimal"/>
      <w:lvlText w:val="%1.%2.%3.%4.%5.%6.%7.%8"/>
      <w:lvlJc w:val="left"/>
      <w:pPr>
        <w:ind w:left="2160" w:hanging="2160"/>
      </w:pPr>
      <w:rPr>
        <w:rFonts w:hint="default"/>
        <w:sz w:val="20"/>
      </w:rPr>
    </w:lvl>
    <w:lvl w:ilvl="8">
      <w:start w:val="1"/>
      <w:numFmt w:val="decimal"/>
      <w:lvlText w:val="%1.%2.%3.%4.%5.%6.%7.%8.%9"/>
      <w:lvlJc w:val="left"/>
      <w:pPr>
        <w:ind w:left="2160" w:hanging="2160"/>
      </w:pPr>
      <w:rPr>
        <w:rFonts w:hint="default"/>
        <w:sz w:val="20"/>
      </w:rPr>
    </w:lvl>
  </w:abstractNum>
  <w:abstractNum w:abstractNumId="18" w15:restartNumberingAfterBreak="0">
    <w:nsid w:val="4A30599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4C243C1E"/>
    <w:multiLevelType w:val="multilevel"/>
    <w:tmpl w:val="0E264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5C098A"/>
    <w:multiLevelType w:val="hybridMultilevel"/>
    <w:tmpl w:val="06B24936"/>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1" w15:restartNumberingAfterBreak="0">
    <w:nsid w:val="514B7EA6"/>
    <w:multiLevelType w:val="multilevel"/>
    <w:tmpl w:val="DA569D74"/>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51CD720B"/>
    <w:multiLevelType w:val="hybridMultilevel"/>
    <w:tmpl w:val="0E0AEB98"/>
    <w:lvl w:ilvl="0" w:tplc="D48E070C">
      <w:start w:val="1"/>
      <w:numFmt w:val="decimal"/>
      <w:lvlText w:val="Phô lôc %1"/>
      <w:lvlJc w:val="left"/>
      <w:pPr>
        <w:tabs>
          <w:tab w:val="num" w:pos="360"/>
        </w:tabs>
        <w:ind w:left="360" w:hanging="360"/>
      </w:pPr>
      <w:rPr>
        <w:rFonts w:ascii=".VnTimeH" w:hAnsi=".VnTimeH"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3407D6A"/>
    <w:multiLevelType w:val="hybridMultilevel"/>
    <w:tmpl w:val="3D682F32"/>
    <w:lvl w:ilvl="0" w:tplc="AA3663AE">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15:restartNumberingAfterBreak="0">
    <w:nsid w:val="58F33E3A"/>
    <w:multiLevelType w:val="hybridMultilevel"/>
    <w:tmpl w:val="BB74BFEE"/>
    <w:lvl w:ilvl="0" w:tplc="721274EA">
      <w:numFmt w:val="bullet"/>
      <w:lvlText w:val="-"/>
      <w:lvlJc w:val="left"/>
      <w:pPr>
        <w:ind w:left="927" w:hanging="360"/>
      </w:pPr>
      <w:rPr>
        <w:rFonts w:ascii="Times New Roman" w:eastAsia="Times New Roman" w:hAnsi="Times New Roman" w:cs="Times New Roman"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25" w15:restartNumberingAfterBreak="0">
    <w:nsid w:val="5A633F1C"/>
    <w:multiLevelType w:val="multilevel"/>
    <w:tmpl w:val="C5223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552C1D"/>
    <w:multiLevelType w:val="multilevel"/>
    <w:tmpl w:val="8B302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412EB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65FD6A82"/>
    <w:multiLevelType w:val="hybridMultilevel"/>
    <w:tmpl w:val="2C089F96"/>
    <w:lvl w:ilvl="0" w:tplc="A544B6E0">
      <w:numFmt w:val="bullet"/>
      <w:lvlText w:val="-"/>
      <w:lvlJc w:val="left"/>
      <w:pPr>
        <w:ind w:left="1080" w:hanging="360"/>
      </w:pPr>
      <w:rPr>
        <w:rFonts w:ascii=".VnTime" w:eastAsia="Times New Roman" w:hAnsi=".VnTime"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78F230B"/>
    <w:multiLevelType w:val="hybridMultilevel"/>
    <w:tmpl w:val="BAE0B098"/>
    <w:lvl w:ilvl="0" w:tplc="9274DE36">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C666BD"/>
    <w:multiLevelType w:val="multilevel"/>
    <w:tmpl w:val="FFFFFFFF"/>
    <w:lvl w:ilvl="0">
      <w:start w:val="1"/>
      <w:numFmt w:val="decimal"/>
      <w:lvlText w:val="%1."/>
      <w:lvlJc w:val="left"/>
      <w:pPr>
        <w:ind w:left="1494" w:hanging="360"/>
      </w:pPr>
    </w:lvl>
    <w:lvl w:ilvl="1">
      <w:start w:val="1"/>
      <w:numFmt w:val="decimal"/>
      <w:lvlText w:val="%1.%2."/>
      <w:lvlJc w:val="left"/>
      <w:pPr>
        <w:ind w:left="2214" w:hanging="360"/>
      </w:pPr>
    </w:lvl>
    <w:lvl w:ilvl="2">
      <w:start w:val="1"/>
      <w:numFmt w:val="decimal"/>
      <w:lvlText w:val="%1.%2.%3."/>
      <w:lvlJc w:val="left"/>
      <w:pPr>
        <w:ind w:left="2934" w:hanging="180"/>
      </w:pPr>
    </w:lvl>
    <w:lvl w:ilvl="3">
      <w:start w:val="1"/>
      <w:numFmt w:val="decimal"/>
      <w:lvlText w:val="%1.%2.%3.%4."/>
      <w:lvlJc w:val="left"/>
      <w:pPr>
        <w:ind w:left="3654" w:hanging="360"/>
      </w:pPr>
    </w:lvl>
    <w:lvl w:ilvl="4">
      <w:start w:val="1"/>
      <w:numFmt w:val="decimal"/>
      <w:lvlText w:val="%1.%2.%3.%4.%5."/>
      <w:lvlJc w:val="left"/>
      <w:pPr>
        <w:ind w:left="4374" w:hanging="360"/>
      </w:pPr>
    </w:lvl>
    <w:lvl w:ilvl="5">
      <w:start w:val="1"/>
      <w:numFmt w:val="decimal"/>
      <w:lvlText w:val="%1.%2.%3.%4.%5.%6."/>
      <w:lvlJc w:val="left"/>
      <w:pPr>
        <w:ind w:left="5094" w:hanging="180"/>
      </w:pPr>
    </w:lvl>
    <w:lvl w:ilvl="6">
      <w:start w:val="1"/>
      <w:numFmt w:val="decimal"/>
      <w:lvlText w:val="%1.%2.%3.%4.%5.%6.%7."/>
      <w:lvlJc w:val="left"/>
      <w:pPr>
        <w:ind w:left="5814" w:hanging="360"/>
      </w:pPr>
    </w:lvl>
    <w:lvl w:ilvl="7">
      <w:start w:val="1"/>
      <w:numFmt w:val="decimal"/>
      <w:lvlText w:val="%1.%2.%3.%4.%5.%6.%7.%8."/>
      <w:lvlJc w:val="left"/>
      <w:pPr>
        <w:ind w:left="6534" w:hanging="360"/>
      </w:pPr>
    </w:lvl>
    <w:lvl w:ilvl="8">
      <w:start w:val="1"/>
      <w:numFmt w:val="decimal"/>
      <w:lvlText w:val="%1.%2.%3.%4.%5.%6.%7.%8.%9."/>
      <w:lvlJc w:val="left"/>
      <w:pPr>
        <w:ind w:left="7254" w:hanging="180"/>
      </w:pPr>
    </w:lvl>
  </w:abstractNum>
  <w:abstractNum w:abstractNumId="31" w15:restartNumberingAfterBreak="0">
    <w:nsid w:val="6C570D1A"/>
    <w:multiLevelType w:val="multilevel"/>
    <w:tmpl w:val="06AC32C8"/>
    <w:lvl w:ilvl="0">
      <w:start w:val="1"/>
      <w:numFmt w:val="decimal"/>
      <w:suff w:val="nothing"/>
      <w:lvlText w:val="CHƯƠNG %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b/>
        <w:i w:val="0"/>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6F7F3DA7"/>
    <w:multiLevelType w:val="multilevel"/>
    <w:tmpl w:val="54FEF91E"/>
    <w:lvl w:ilvl="0">
      <w:start w:val="1"/>
      <w:numFmt w:val="decimal"/>
      <w:suff w:val="nothing"/>
      <w:lvlText w:val="Ch­¬ng %1"/>
      <w:lvlJc w:val="left"/>
      <w:pPr>
        <w:ind w:left="1296" w:hanging="432"/>
      </w:pPr>
      <w:rPr>
        <w:rFonts w:hint="default"/>
      </w:rPr>
    </w:lvl>
    <w:lvl w:ilvl="1">
      <w:start w:val="1"/>
      <w:numFmt w:val="decimal"/>
      <w:suff w:val="space"/>
      <w:lvlText w:val="%1.%2"/>
      <w:lvlJc w:val="left"/>
      <w:pPr>
        <w:ind w:left="1440" w:hanging="576"/>
      </w:pPr>
      <w:rPr>
        <w:rFonts w:hint="default"/>
      </w:rPr>
    </w:lvl>
    <w:lvl w:ilvl="2">
      <w:start w:val="1"/>
      <w:numFmt w:val="decimal"/>
      <w:suff w:val="space"/>
      <w:lvlText w:val="%1.%2.%3"/>
      <w:lvlJc w:val="left"/>
      <w:pPr>
        <w:ind w:left="1584" w:hanging="720"/>
      </w:pPr>
      <w:rPr>
        <w:rFonts w:hint="default"/>
        <w:b/>
        <w:i w:val="0"/>
      </w:rPr>
    </w:lvl>
    <w:lvl w:ilvl="3">
      <w:start w:val="1"/>
      <w:numFmt w:val="decimal"/>
      <w:suff w:val="space"/>
      <w:lvlText w:val="%1.%2.%3.%4"/>
      <w:lvlJc w:val="left"/>
      <w:pPr>
        <w:ind w:left="1728" w:hanging="864"/>
      </w:pPr>
      <w:rPr>
        <w:rFonts w:hint="default"/>
      </w:rPr>
    </w:lvl>
    <w:lvl w:ilvl="4">
      <w:start w:val="1"/>
      <w:numFmt w:val="decimal"/>
      <w:lvlText w:val="%1.%2.%3.%4.%5"/>
      <w:lvlJc w:val="left"/>
      <w:pPr>
        <w:tabs>
          <w:tab w:val="num" w:pos="1872"/>
        </w:tabs>
        <w:ind w:left="1872" w:hanging="1008"/>
      </w:pPr>
      <w:rPr>
        <w:rFonts w:hint="default"/>
      </w:rPr>
    </w:lvl>
    <w:lvl w:ilvl="5">
      <w:start w:val="1"/>
      <w:numFmt w:val="decimal"/>
      <w:lvlText w:val="%1.%2.%3.%4.%5.%6"/>
      <w:lvlJc w:val="left"/>
      <w:pPr>
        <w:tabs>
          <w:tab w:val="num" w:pos="2016"/>
        </w:tabs>
        <w:ind w:left="2016" w:hanging="1152"/>
      </w:pPr>
      <w:rPr>
        <w:rFonts w:hint="default"/>
      </w:rPr>
    </w:lvl>
    <w:lvl w:ilvl="6">
      <w:start w:val="1"/>
      <w:numFmt w:val="decimal"/>
      <w:lvlText w:val="%1.%2.%3.%4.%5.%6.%7"/>
      <w:lvlJc w:val="left"/>
      <w:pPr>
        <w:tabs>
          <w:tab w:val="num" w:pos="2160"/>
        </w:tabs>
        <w:ind w:left="2160" w:hanging="1296"/>
      </w:pPr>
      <w:rPr>
        <w:rFonts w:hint="default"/>
      </w:rPr>
    </w:lvl>
    <w:lvl w:ilvl="7">
      <w:start w:val="1"/>
      <w:numFmt w:val="decimal"/>
      <w:lvlText w:val="%1.%2.%3.%4.%5.%6.%7.%8"/>
      <w:lvlJc w:val="left"/>
      <w:pPr>
        <w:tabs>
          <w:tab w:val="num" w:pos="2304"/>
        </w:tabs>
        <w:ind w:left="2304" w:hanging="1440"/>
      </w:pPr>
      <w:rPr>
        <w:rFonts w:hint="default"/>
      </w:rPr>
    </w:lvl>
    <w:lvl w:ilvl="8">
      <w:start w:val="1"/>
      <w:numFmt w:val="decimal"/>
      <w:lvlText w:val="%1.%2.%3.%4.%5.%6.%7.%8.%9"/>
      <w:lvlJc w:val="left"/>
      <w:pPr>
        <w:tabs>
          <w:tab w:val="num" w:pos="2448"/>
        </w:tabs>
        <w:ind w:left="2448" w:hanging="1584"/>
      </w:pPr>
      <w:rPr>
        <w:rFonts w:hint="default"/>
      </w:rPr>
    </w:lvl>
  </w:abstractNum>
  <w:abstractNum w:abstractNumId="33" w15:restartNumberingAfterBreak="0">
    <w:nsid w:val="6F932B7C"/>
    <w:multiLevelType w:val="multilevel"/>
    <w:tmpl w:val="CFA6B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C4595A"/>
    <w:multiLevelType w:val="multilevel"/>
    <w:tmpl w:val="0E0AEB98"/>
    <w:lvl w:ilvl="0">
      <w:start w:val="1"/>
      <w:numFmt w:val="decimal"/>
      <w:lvlText w:val="Phô lôc %1"/>
      <w:lvlJc w:val="left"/>
      <w:pPr>
        <w:tabs>
          <w:tab w:val="num" w:pos="360"/>
        </w:tabs>
        <w:ind w:left="360" w:hanging="360"/>
      </w:pPr>
      <w:rPr>
        <w:rFonts w:ascii=".VnTimeH" w:hAnsi=".VnTimeH"/>
        <w:sz w:val="2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7B36072A"/>
    <w:multiLevelType w:val="hybridMultilevel"/>
    <w:tmpl w:val="F236AF48"/>
    <w:lvl w:ilvl="0" w:tplc="359C26EA">
      <w:start w:val="1"/>
      <w:numFmt w:val="bullet"/>
      <w:lvlText w:val="-"/>
      <w:lvlJc w:val="left"/>
      <w:pPr>
        <w:ind w:left="720" w:hanging="360"/>
      </w:pPr>
      <w:rPr>
        <w:rFonts w:ascii="Times New Roman" w:eastAsia="MS Mincho"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DFB4E86"/>
    <w:multiLevelType w:val="hybridMultilevel"/>
    <w:tmpl w:val="B756DAD8"/>
    <w:lvl w:ilvl="0" w:tplc="BB36AF88">
      <w:numFmt w:val="bullet"/>
      <w:lvlText w:val="-"/>
      <w:lvlJc w:val="left"/>
      <w:pPr>
        <w:tabs>
          <w:tab w:val="num" w:pos="720"/>
        </w:tabs>
        <w:ind w:left="720" w:hanging="360"/>
      </w:pPr>
      <w:rPr>
        <w:rFonts w:ascii="Times New Roman" w:eastAsia="Times New Roman" w:hAnsi="Times New Roman" w:cs="Times New Roman" w:hint="default"/>
      </w:rPr>
    </w:lvl>
    <w:lvl w:ilvl="1" w:tplc="1604F098">
      <w:start w:val="8"/>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2051345283">
    <w:abstractNumId w:val="12"/>
  </w:num>
  <w:num w:numId="2" w16cid:durableId="744030547">
    <w:abstractNumId w:val="15"/>
  </w:num>
  <w:num w:numId="3" w16cid:durableId="575437632">
    <w:abstractNumId w:val="10"/>
  </w:num>
  <w:num w:numId="4" w16cid:durableId="524100188">
    <w:abstractNumId w:val="20"/>
  </w:num>
  <w:num w:numId="5" w16cid:durableId="212160139">
    <w:abstractNumId w:val="30"/>
  </w:num>
  <w:num w:numId="6" w16cid:durableId="11079644">
    <w:abstractNumId w:val="13"/>
  </w:num>
  <w:num w:numId="7" w16cid:durableId="1289125140">
    <w:abstractNumId w:val="27"/>
  </w:num>
  <w:num w:numId="8" w16cid:durableId="1516923662">
    <w:abstractNumId w:val="9"/>
  </w:num>
  <w:num w:numId="9" w16cid:durableId="1791243930">
    <w:abstractNumId w:val="22"/>
  </w:num>
  <w:num w:numId="10" w16cid:durableId="536817371">
    <w:abstractNumId w:val="21"/>
  </w:num>
  <w:num w:numId="11" w16cid:durableId="1543832052">
    <w:abstractNumId w:val="34"/>
  </w:num>
  <w:num w:numId="12" w16cid:durableId="169221340">
    <w:abstractNumId w:val="8"/>
  </w:num>
  <w:num w:numId="13" w16cid:durableId="1015502159">
    <w:abstractNumId w:val="6"/>
  </w:num>
  <w:num w:numId="14" w16cid:durableId="1012150067">
    <w:abstractNumId w:val="5"/>
  </w:num>
  <w:num w:numId="15" w16cid:durableId="1543133960">
    <w:abstractNumId w:val="4"/>
  </w:num>
  <w:num w:numId="16" w16cid:durableId="139033536">
    <w:abstractNumId w:val="3"/>
  </w:num>
  <w:num w:numId="17" w16cid:durableId="1620641199">
    <w:abstractNumId w:val="7"/>
  </w:num>
  <w:num w:numId="18" w16cid:durableId="132448583">
    <w:abstractNumId w:val="2"/>
  </w:num>
  <w:num w:numId="19" w16cid:durableId="683750683">
    <w:abstractNumId w:val="1"/>
  </w:num>
  <w:num w:numId="20" w16cid:durableId="1083533025">
    <w:abstractNumId w:val="0"/>
  </w:num>
  <w:num w:numId="21" w16cid:durableId="77287403">
    <w:abstractNumId w:val="28"/>
  </w:num>
  <w:num w:numId="22" w16cid:durableId="684984293">
    <w:abstractNumId w:val="32"/>
  </w:num>
  <w:num w:numId="23" w16cid:durableId="784926950">
    <w:abstractNumId w:val="31"/>
  </w:num>
  <w:num w:numId="24" w16cid:durableId="370543912">
    <w:abstractNumId w:val="18"/>
  </w:num>
  <w:num w:numId="25" w16cid:durableId="1909263193">
    <w:abstractNumId w:val="20"/>
    <w:lvlOverride w:ilvl="0">
      <w:startOverride w:val="1"/>
    </w:lvlOverride>
  </w:num>
  <w:num w:numId="26" w16cid:durableId="2099522438">
    <w:abstractNumId w:val="29"/>
  </w:num>
  <w:num w:numId="27" w16cid:durableId="555317123">
    <w:abstractNumId w:val="35"/>
  </w:num>
  <w:num w:numId="28" w16cid:durableId="1948582319">
    <w:abstractNumId w:val="36"/>
  </w:num>
  <w:num w:numId="29" w16cid:durableId="64647395">
    <w:abstractNumId w:val="14"/>
  </w:num>
  <w:num w:numId="30" w16cid:durableId="2064861663">
    <w:abstractNumId w:val="12"/>
    <w:lvlOverride w:ilvl="0">
      <w:startOverride w:val="1"/>
    </w:lvlOverride>
  </w:num>
  <w:num w:numId="31" w16cid:durableId="1524976314">
    <w:abstractNumId w:val="16"/>
  </w:num>
  <w:num w:numId="32" w16cid:durableId="2068650378">
    <w:abstractNumId w:val="12"/>
    <w:lvlOverride w:ilvl="0">
      <w:startOverride w:val="1"/>
    </w:lvlOverride>
  </w:num>
  <w:num w:numId="33" w16cid:durableId="1622228212">
    <w:abstractNumId w:val="12"/>
    <w:lvlOverride w:ilvl="0">
      <w:startOverride w:val="1"/>
    </w:lvlOverride>
  </w:num>
  <w:num w:numId="34" w16cid:durableId="362294138">
    <w:abstractNumId w:val="12"/>
    <w:lvlOverride w:ilvl="0">
      <w:startOverride w:val="1"/>
    </w:lvlOverride>
  </w:num>
  <w:num w:numId="35" w16cid:durableId="680085835">
    <w:abstractNumId w:val="12"/>
    <w:lvlOverride w:ilvl="0">
      <w:startOverride w:val="1"/>
    </w:lvlOverride>
  </w:num>
  <w:num w:numId="36" w16cid:durableId="329218513">
    <w:abstractNumId w:val="12"/>
    <w:lvlOverride w:ilvl="0">
      <w:startOverride w:val="1"/>
    </w:lvlOverride>
  </w:num>
  <w:num w:numId="37" w16cid:durableId="994992909">
    <w:abstractNumId w:val="12"/>
    <w:lvlOverride w:ilvl="0">
      <w:startOverride w:val="1"/>
    </w:lvlOverride>
  </w:num>
  <w:num w:numId="38" w16cid:durableId="2094275342">
    <w:abstractNumId w:val="12"/>
    <w:lvlOverride w:ilvl="0">
      <w:startOverride w:val="1"/>
    </w:lvlOverride>
  </w:num>
  <w:num w:numId="39" w16cid:durableId="1488741078">
    <w:abstractNumId w:val="15"/>
    <w:lvlOverride w:ilvl="0">
      <w:startOverride w:val="1"/>
    </w:lvlOverride>
  </w:num>
  <w:num w:numId="40" w16cid:durableId="721442664">
    <w:abstractNumId w:val="24"/>
  </w:num>
  <w:num w:numId="41" w16cid:durableId="2022122848">
    <w:abstractNumId w:val="17"/>
  </w:num>
  <w:num w:numId="42" w16cid:durableId="1824661096">
    <w:abstractNumId w:val="11"/>
  </w:num>
  <w:num w:numId="43" w16cid:durableId="958410620">
    <w:abstractNumId w:val="25"/>
  </w:num>
  <w:num w:numId="44" w16cid:durableId="1896743356">
    <w:abstractNumId w:val="33"/>
  </w:num>
  <w:num w:numId="45" w16cid:durableId="1358772303">
    <w:abstractNumId w:val="23"/>
  </w:num>
  <w:num w:numId="46" w16cid:durableId="520515271">
    <w:abstractNumId w:val="19"/>
  </w:num>
  <w:num w:numId="47" w16cid:durableId="1448546998">
    <w:abstractNumId w:val="2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LiBang"/>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855"/>
    <w:rsid w:val="000002A5"/>
    <w:rsid w:val="0000420E"/>
    <w:rsid w:val="00005FB8"/>
    <w:rsid w:val="00006D0B"/>
    <w:rsid w:val="00010622"/>
    <w:rsid w:val="000115B6"/>
    <w:rsid w:val="00017242"/>
    <w:rsid w:val="000204E5"/>
    <w:rsid w:val="000217B3"/>
    <w:rsid w:val="00022693"/>
    <w:rsid w:val="00024F8B"/>
    <w:rsid w:val="00025194"/>
    <w:rsid w:val="000252CE"/>
    <w:rsid w:val="000253EA"/>
    <w:rsid w:val="00030130"/>
    <w:rsid w:val="0003151D"/>
    <w:rsid w:val="000318B7"/>
    <w:rsid w:val="0003267A"/>
    <w:rsid w:val="00032E6B"/>
    <w:rsid w:val="00034A13"/>
    <w:rsid w:val="0003559F"/>
    <w:rsid w:val="000367CB"/>
    <w:rsid w:val="00036F01"/>
    <w:rsid w:val="00040028"/>
    <w:rsid w:val="000403A2"/>
    <w:rsid w:val="000405EA"/>
    <w:rsid w:val="00040961"/>
    <w:rsid w:val="00041085"/>
    <w:rsid w:val="00041E43"/>
    <w:rsid w:val="0004261B"/>
    <w:rsid w:val="00043E35"/>
    <w:rsid w:val="00044151"/>
    <w:rsid w:val="00044320"/>
    <w:rsid w:val="0004496C"/>
    <w:rsid w:val="00044E10"/>
    <w:rsid w:val="00045553"/>
    <w:rsid w:val="00047AA5"/>
    <w:rsid w:val="00047B1F"/>
    <w:rsid w:val="00050689"/>
    <w:rsid w:val="00051033"/>
    <w:rsid w:val="000517CA"/>
    <w:rsid w:val="00051BFA"/>
    <w:rsid w:val="00051CC2"/>
    <w:rsid w:val="0005540C"/>
    <w:rsid w:val="00056315"/>
    <w:rsid w:val="00056727"/>
    <w:rsid w:val="000605A2"/>
    <w:rsid w:val="00061855"/>
    <w:rsid w:val="0006236D"/>
    <w:rsid w:val="00062845"/>
    <w:rsid w:val="000634DC"/>
    <w:rsid w:val="000648A4"/>
    <w:rsid w:val="000657EA"/>
    <w:rsid w:val="00066A27"/>
    <w:rsid w:val="00066E00"/>
    <w:rsid w:val="000724E3"/>
    <w:rsid w:val="0007281B"/>
    <w:rsid w:val="00073087"/>
    <w:rsid w:val="0007352A"/>
    <w:rsid w:val="00074862"/>
    <w:rsid w:val="00076458"/>
    <w:rsid w:val="00076599"/>
    <w:rsid w:val="00076D30"/>
    <w:rsid w:val="000775FC"/>
    <w:rsid w:val="00082919"/>
    <w:rsid w:val="00082E2A"/>
    <w:rsid w:val="00085D91"/>
    <w:rsid w:val="00086B24"/>
    <w:rsid w:val="000873F0"/>
    <w:rsid w:val="000875E7"/>
    <w:rsid w:val="00087A9C"/>
    <w:rsid w:val="00087C6F"/>
    <w:rsid w:val="000936DA"/>
    <w:rsid w:val="00095187"/>
    <w:rsid w:val="00096079"/>
    <w:rsid w:val="00096849"/>
    <w:rsid w:val="000968D4"/>
    <w:rsid w:val="00097901"/>
    <w:rsid w:val="000A0082"/>
    <w:rsid w:val="000A2683"/>
    <w:rsid w:val="000A4442"/>
    <w:rsid w:val="000A4C39"/>
    <w:rsid w:val="000A4E21"/>
    <w:rsid w:val="000A4F59"/>
    <w:rsid w:val="000A666C"/>
    <w:rsid w:val="000A66CF"/>
    <w:rsid w:val="000B0FFD"/>
    <w:rsid w:val="000B1371"/>
    <w:rsid w:val="000B15C7"/>
    <w:rsid w:val="000B21BC"/>
    <w:rsid w:val="000B40C0"/>
    <w:rsid w:val="000B4F60"/>
    <w:rsid w:val="000B540B"/>
    <w:rsid w:val="000B616E"/>
    <w:rsid w:val="000B66C0"/>
    <w:rsid w:val="000B70BF"/>
    <w:rsid w:val="000B799E"/>
    <w:rsid w:val="000C0BBB"/>
    <w:rsid w:val="000C0D72"/>
    <w:rsid w:val="000C1F62"/>
    <w:rsid w:val="000C1F6C"/>
    <w:rsid w:val="000C305D"/>
    <w:rsid w:val="000C3624"/>
    <w:rsid w:val="000C3D2B"/>
    <w:rsid w:val="000C47C7"/>
    <w:rsid w:val="000C5F09"/>
    <w:rsid w:val="000C6A15"/>
    <w:rsid w:val="000D156E"/>
    <w:rsid w:val="000D1685"/>
    <w:rsid w:val="000D177D"/>
    <w:rsid w:val="000D3391"/>
    <w:rsid w:val="000D4266"/>
    <w:rsid w:val="000D6CAE"/>
    <w:rsid w:val="000D76C6"/>
    <w:rsid w:val="000E04F5"/>
    <w:rsid w:val="000E0D6B"/>
    <w:rsid w:val="000E115D"/>
    <w:rsid w:val="000E2CB8"/>
    <w:rsid w:val="000E4686"/>
    <w:rsid w:val="000E5C3C"/>
    <w:rsid w:val="000E78A6"/>
    <w:rsid w:val="000F0104"/>
    <w:rsid w:val="000F171B"/>
    <w:rsid w:val="000F1A05"/>
    <w:rsid w:val="000F1E18"/>
    <w:rsid w:val="000F4834"/>
    <w:rsid w:val="000F6E99"/>
    <w:rsid w:val="000F72FA"/>
    <w:rsid w:val="000F7D6F"/>
    <w:rsid w:val="0010082E"/>
    <w:rsid w:val="00100F4F"/>
    <w:rsid w:val="0010127F"/>
    <w:rsid w:val="001014F6"/>
    <w:rsid w:val="001028A1"/>
    <w:rsid w:val="00102EBC"/>
    <w:rsid w:val="00102F7B"/>
    <w:rsid w:val="00103050"/>
    <w:rsid w:val="00103665"/>
    <w:rsid w:val="001044B8"/>
    <w:rsid w:val="001044DB"/>
    <w:rsid w:val="0010634B"/>
    <w:rsid w:val="0010788C"/>
    <w:rsid w:val="00110A0A"/>
    <w:rsid w:val="0011120F"/>
    <w:rsid w:val="00112AA5"/>
    <w:rsid w:val="00113914"/>
    <w:rsid w:val="001210D9"/>
    <w:rsid w:val="00121A43"/>
    <w:rsid w:val="001225CB"/>
    <w:rsid w:val="0012423E"/>
    <w:rsid w:val="001246F9"/>
    <w:rsid w:val="00124771"/>
    <w:rsid w:val="00124A06"/>
    <w:rsid w:val="001255F5"/>
    <w:rsid w:val="00130546"/>
    <w:rsid w:val="00130DF3"/>
    <w:rsid w:val="00132C2B"/>
    <w:rsid w:val="0013327C"/>
    <w:rsid w:val="00133421"/>
    <w:rsid w:val="00133843"/>
    <w:rsid w:val="001357EE"/>
    <w:rsid w:val="001400D2"/>
    <w:rsid w:val="00140F04"/>
    <w:rsid w:val="00140FAD"/>
    <w:rsid w:val="00141D7C"/>
    <w:rsid w:val="0014292D"/>
    <w:rsid w:val="00142B08"/>
    <w:rsid w:val="00142D92"/>
    <w:rsid w:val="00144613"/>
    <w:rsid w:val="001455B1"/>
    <w:rsid w:val="0014594F"/>
    <w:rsid w:val="0015045C"/>
    <w:rsid w:val="001511F8"/>
    <w:rsid w:val="00152AE9"/>
    <w:rsid w:val="00152B3F"/>
    <w:rsid w:val="00153F37"/>
    <w:rsid w:val="0015599C"/>
    <w:rsid w:val="00155C1D"/>
    <w:rsid w:val="001561B7"/>
    <w:rsid w:val="0015728A"/>
    <w:rsid w:val="001612F6"/>
    <w:rsid w:val="001618AC"/>
    <w:rsid w:val="00162939"/>
    <w:rsid w:val="00163DB6"/>
    <w:rsid w:val="00165979"/>
    <w:rsid w:val="00165EDB"/>
    <w:rsid w:val="00170824"/>
    <w:rsid w:val="0017127C"/>
    <w:rsid w:val="00171DBA"/>
    <w:rsid w:val="00173619"/>
    <w:rsid w:val="0017383C"/>
    <w:rsid w:val="0017521E"/>
    <w:rsid w:val="0017539B"/>
    <w:rsid w:val="00175487"/>
    <w:rsid w:val="001767B2"/>
    <w:rsid w:val="00176FF1"/>
    <w:rsid w:val="001779E9"/>
    <w:rsid w:val="001804D6"/>
    <w:rsid w:val="00180612"/>
    <w:rsid w:val="001806A6"/>
    <w:rsid w:val="00180C8C"/>
    <w:rsid w:val="001824E6"/>
    <w:rsid w:val="0018354F"/>
    <w:rsid w:val="001837F0"/>
    <w:rsid w:val="001839C7"/>
    <w:rsid w:val="00183AA8"/>
    <w:rsid w:val="001855D4"/>
    <w:rsid w:val="00185F72"/>
    <w:rsid w:val="00187C56"/>
    <w:rsid w:val="00190A8D"/>
    <w:rsid w:val="00192969"/>
    <w:rsid w:val="001930B5"/>
    <w:rsid w:val="00194EAA"/>
    <w:rsid w:val="001A08FA"/>
    <w:rsid w:val="001A187A"/>
    <w:rsid w:val="001A1B56"/>
    <w:rsid w:val="001A225F"/>
    <w:rsid w:val="001A23B7"/>
    <w:rsid w:val="001A42DE"/>
    <w:rsid w:val="001A4B6C"/>
    <w:rsid w:val="001A64ED"/>
    <w:rsid w:val="001A6C38"/>
    <w:rsid w:val="001A6DF8"/>
    <w:rsid w:val="001A7053"/>
    <w:rsid w:val="001B29F7"/>
    <w:rsid w:val="001B2A18"/>
    <w:rsid w:val="001B615C"/>
    <w:rsid w:val="001B78F1"/>
    <w:rsid w:val="001C20AE"/>
    <w:rsid w:val="001C21EB"/>
    <w:rsid w:val="001C31B9"/>
    <w:rsid w:val="001C3A7A"/>
    <w:rsid w:val="001C3EB1"/>
    <w:rsid w:val="001C4487"/>
    <w:rsid w:val="001C4CF8"/>
    <w:rsid w:val="001C5F36"/>
    <w:rsid w:val="001C6057"/>
    <w:rsid w:val="001C6E8A"/>
    <w:rsid w:val="001C77DD"/>
    <w:rsid w:val="001D0D77"/>
    <w:rsid w:val="001D664B"/>
    <w:rsid w:val="001D730B"/>
    <w:rsid w:val="001D7E9C"/>
    <w:rsid w:val="001E1149"/>
    <w:rsid w:val="001E1E49"/>
    <w:rsid w:val="001E2D38"/>
    <w:rsid w:val="001E66A7"/>
    <w:rsid w:val="001E7FC0"/>
    <w:rsid w:val="001F121A"/>
    <w:rsid w:val="001F139B"/>
    <w:rsid w:val="001F142E"/>
    <w:rsid w:val="001F1985"/>
    <w:rsid w:val="001F219F"/>
    <w:rsid w:val="001F351F"/>
    <w:rsid w:val="001F542F"/>
    <w:rsid w:val="001F7C1E"/>
    <w:rsid w:val="00201B41"/>
    <w:rsid w:val="00202D07"/>
    <w:rsid w:val="0020427D"/>
    <w:rsid w:val="0020454C"/>
    <w:rsid w:val="002047CD"/>
    <w:rsid w:val="00204A6D"/>
    <w:rsid w:val="00213E4E"/>
    <w:rsid w:val="002149A5"/>
    <w:rsid w:val="00215412"/>
    <w:rsid w:val="00215C5F"/>
    <w:rsid w:val="002165D4"/>
    <w:rsid w:val="002175E9"/>
    <w:rsid w:val="00217969"/>
    <w:rsid w:val="00222D64"/>
    <w:rsid w:val="00223FBB"/>
    <w:rsid w:val="00224CAC"/>
    <w:rsid w:val="002254C6"/>
    <w:rsid w:val="00226265"/>
    <w:rsid w:val="0022666D"/>
    <w:rsid w:val="00226F3D"/>
    <w:rsid w:val="00226FFE"/>
    <w:rsid w:val="00227707"/>
    <w:rsid w:val="00227D14"/>
    <w:rsid w:val="00227E3C"/>
    <w:rsid w:val="002305EC"/>
    <w:rsid w:val="00231B50"/>
    <w:rsid w:val="00232F91"/>
    <w:rsid w:val="00233492"/>
    <w:rsid w:val="00234009"/>
    <w:rsid w:val="00235B95"/>
    <w:rsid w:val="00235C86"/>
    <w:rsid w:val="00236450"/>
    <w:rsid w:val="00237113"/>
    <w:rsid w:val="00237A42"/>
    <w:rsid w:val="00237C18"/>
    <w:rsid w:val="00240277"/>
    <w:rsid w:val="00240672"/>
    <w:rsid w:val="002406F3"/>
    <w:rsid w:val="002418D1"/>
    <w:rsid w:val="00241BEF"/>
    <w:rsid w:val="00242378"/>
    <w:rsid w:val="00242B58"/>
    <w:rsid w:val="00242CF0"/>
    <w:rsid w:val="00243BE7"/>
    <w:rsid w:val="002456C5"/>
    <w:rsid w:val="00245BD8"/>
    <w:rsid w:val="002466FA"/>
    <w:rsid w:val="002468A4"/>
    <w:rsid w:val="002470EF"/>
    <w:rsid w:val="00247D07"/>
    <w:rsid w:val="002501B6"/>
    <w:rsid w:val="00253413"/>
    <w:rsid w:val="00253AA5"/>
    <w:rsid w:val="0025450D"/>
    <w:rsid w:val="002546A5"/>
    <w:rsid w:val="00254C78"/>
    <w:rsid w:val="00254CFB"/>
    <w:rsid w:val="00255269"/>
    <w:rsid w:val="00255AC8"/>
    <w:rsid w:val="00256891"/>
    <w:rsid w:val="00261215"/>
    <w:rsid w:val="002613B5"/>
    <w:rsid w:val="002615FC"/>
    <w:rsid w:val="0026378F"/>
    <w:rsid w:val="002637C4"/>
    <w:rsid w:val="00263DA6"/>
    <w:rsid w:val="00264514"/>
    <w:rsid w:val="00264834"/>
    <w:rsid w:val="00266945"/>
    <w:rsid w:val="00270336"/>
    <w:rsid w:val="002703A5"/>
    <w:rsid w:val="00271312"/>
    <w:rsid w:val="00272D18"/>
    <w:rsid w:val="002742AC"/>
    <w:rsid w:val="0028004F"/>
    <w:rsid w:val="00280CDD"/>
    <w:rsid w:val="002819ED"/>
    <w:rsid w:val="00281C14"/>
    <w:rsid w:val="00282168"/>
    <w:rsid w:val="00285C15"/>
    <w:rsid w:val="00286FA2"/>
    <w:rsid w:val="00287163"/>
    <w:rsid w:val="00287B49"/>
    <w:rsid w:val="002907E3"/>
    <w:rsid w:val="00292141"/>
    <w:rsid w:val="00292971"/>
    <w:rsid w:val="0029395A"/>
    <w:rsid w:val="00296400"/>
    <w:rsid w:val="0029656C"/>
    <w:rsid w:val="00297990"/>
    <w:rsid w:val="002A0228"/>
    <w:rsid w:val="002A14B0"/>
    <w:rsid w:val="002A3C11"/>
    <w:rsid w:val="002A4D97"/>
    <w:rsid w:val="002A509E"/>
    <w:rsid w:val="002A6C3E"/>
    <w:rsid w:val="002A72A8"/>
    <w:rsid w:val="002B1719"/>
    <w:rsid w:val="002B274C"/>
    <w:rsid w:val="002B2FAC"/>
    <w:rsid w:val="002B53D9"/>
    <w:rsid w:val="002C256F"/>
    <w:rsid w:val="002C3177"/>
    <w:rsid w:val="002C533E"/>
    <w:rsid w:val="002C5ED2"/>
    <w:rsid w:val="002C6049"/>
    <w:rsid w:val="002C773E"/>
    <w:rsid w:val="002C7801"/>
    <w:rsid w:val="002D094F"/>
    <w:rsid w:val="002D16F4"/>
    <w:rsid w:val="002D1853"/>
    <w:rsid w:val="002D275D"/>
    <w:rsid w:val="002D4C7A"/>
    <w:rsid w:val="002D5C16"/>
    <w:rsid w:val="002D62EF"/>
    <w:rsid w:val="002D6C09"/>
    <w:rsid w:val="002D74A6"/>
    <w:rsid w:val="002E054E"/>
    <w:rsid w:val="002E221F"/>
    <w:rsid w:val="002E30BA"/>
    <w:rsid w:val="002E337E"/>
    <w:rsid w:val="002E4D37"/>
    <w:rsid w:val="002E5E4E"/>
    <w:rsid w:val="002E689F"/>
    <w:rsid w:val="002E69A3"/>
    <w:rsid w:val="002E6C36"/>
    <w:rsid w:val="002E75A8"/>
    <w:rsid w:val="002E7AB1"/>
    <w:rsid w:val="002F1027"/>
    <w:rsid w:val="002F1A52"/>
    <w:rsid w:val="002F361C"/>
    <w:rsid w:val="002F38A2"/>
    <w:rsid w:val="002F5093"/>
    <w:rsid w:val="003005DB"/>
    <w:rsid w:val="00301729"/>
    <w:rsid w:val="00303A22"/>
    <w:rsid w:val="00310257"/>
    <w:rsid w:val="00311C24"/>
    <w:rsid w:val="00313AFE"/>
    <w:rsid w:val="00314494"/>
    <w:rsid w:val="003147E5"/>
    <w:rsid w:val="0031495F"/>
    <w:rsid w:val="00314C33"/>
    <w:rsid w:val="00316540"/>
    <w:rsid w:val="00317F6E"/>
    <w:rsid w:val="00322631"/>
    <w:rsid w:val="003244CD"/>
    <w:rsid w:val="00325484"/>
    <w:rsid w:val="003258A0"/>
    <w:rsid w:val="003278AF"/>
    <w:rsid w:val="00330933"/>
    <w:rsid w:val="0033094C"/>
    <w:rsid w:val="003318C0"/>
    <w:rsid w:val="00331F62"/>
    <w:rsid w:val="00332B2A"/>
    <w:rsid w:val="00332F72"/>
    <w:rsid w:val="00333026"/>
    <w:rsid w:val="00333851"/>
    <w:rsid w:val="00333BBD"/>
    <w:rsid w:val="00335546"/>
    <w:rsid w:val="00335D53"/>
    <w:rsid w:val="00336CFC"/>
    <w:rsid w:val="00337B4C"/>
    <w:rsid w:val="00337C58"/>
    <w:rsid w:val="00340847"/>
    <w:rsid w:val="00341D97"/>
    <w:rsid w:val="00342DA7"/>
    <w:rsid w:val="0034307F"/>
    <w:rsid w:val="0034391F"/>
    <w:rsid w:val="00343B72"/>
    <w:rsid w:val="00345A99"/>
    <w:rsid w:val="00350EA8"/>
    <w:rsid w:val="003510E3"/>
    <w:rsid w:val="00351A96"/>
    <w:rsid w:val="00352AA3"/>
    <w:rsid w:val="00352C66"/>
    <w:rsid w:val="00352C68"/>
    <w:rsid w:val="00353307"/>
    <w:rsid w:val="00353969"/>
    <w:rsid w:val="00355AE0"/>
    <w:rsid w:val="00357CDD"/>
    <w:rsid w:val="00361DE2"/>
    <w:rsid w:val="00365127"/>
    <w:rsid w:val="00365603"/>
    <w:rsid w:val="00365C91"/>
    <w:rsid w:val="00366214"/>
    <w:rsid w:val="00367A69"/>
    <w:rsid w:val="00367E92"/>
    <w:rsid w:val="0037032C"/>
    <w:rsid w:val="00372545"/>
    <w:rsid w:val="00373468"/>
    <w:rsid w:val="00373D9F"/>
    <w:rsid w:val="0037526B"/>
    <w:rsid w:val="0037621B"/>
    <w:rsid w:val="00376E51"/>
    <w:rsid w:val="00377EBD"/>
    <w:rsid w:val="00381F61"/>
    <w:rsid w:val="00381F83"/>
    <w:rsid w:val="00384548"/>
    <w:rsid w:val="00384894"/>
    <w:rsid w:val="00384CE6"/>
    <w:rsid w:val="00387145"/>
    <w:rsid w:val="0039050D"/>
    <w:rsid w:val="00390A6A"/>
    <w:rsid w:val="003918B2"/>
    <w:rsid w:val="00395895"/>
    <w:rsid w:val="00395DF6"/>
    <w:rsid w:val="00396985"/>
    <w:rsid w:val="00397557"/>
    <w:rsid w:val="003979A2"/>
    <w:rsid w:val="00397F9F"/>
    <w:rsid w:val="003A08A0"/>
    <w:rsid w:val="003A0BCE"/>
    <w:rsid w:val="003A103B"/>
    <w:rsid w:val="003A1F0D"/>
    <w:rsid w:val="003A377C"/>
    <w:rsid w:val="003A3EA1"/>
    <w:rsid w:val="003A473A"/>
    <w:rsid w:val="003A4ACB"/>
    <w:rsid w:val="003A533A"/>
    <w:rsid w:val="003A60C8"/>
    <w:rsid w:val="003A6197"/>
    <w:rsid w:val="003A7C99"/>
    <w:rsid w:val="003B0775"/>
    <w:rsid w:val="003B2D54"/>
    <w:rsid w:val="003B30C7"/>
    <w:rsid w:val="003B3F9A"/>
    <w:rsid w:val="003B54F0"/>
    <w:rsid w:val="003B7C67"/>
    <w:rsid w:val="003C02B6"/>
    <w:rsid w:val="003C1390"/>
    <w:rsid w:val="003C4280"/>
    <w:rsid w:val="003C4738"/>
    <w:rsid w:val="003C526B"/>
    <w:rsid w:val="003C6AC7"/>
    <w:rsid w:val="003C7321"/>
    <w:rsid w:val="003C77B2"/>
    <w:rsid w:val="003C7DF3"/>
    <w:rsid w:val="003D0092"/>
    <w:rsid w:val="003D2420"/>
    <w:rsid w:val="003D2AB4"/>
    <w:rsid w:val="003D38E0"/>
    <w:rsid w:val="003D3D0C"/>
    <w:rsid w:val="003D414D"/>
    <w:rsid w:val="003D55A3"/>
    <w:rsid w:val="003D64D6"/>
    <w:rsid w:val="003D681F"/>
    <w:rsid w:val="003E0FAD"/>
    <w:rsid w:val="003E1808"/>
    <w:rsid w:val="003E3725"/>
    <w:rsid w:val="003E729D"/>
    <w:rsid w:val="003E7AF7"/>
    <w:rsid w:val="003F13D6"/>
    <w:rsid w:val="003F30D4"/>
    <w:rsid w:val="003F3903"/>
    <w:rsid w:val="003F40F2"/>
    <w:rsid w:val="003F6C92"/>
    <w:rsid w:val="003F7151"/>
    <w:rsid w:val="003F73A1"/>
    <w:rsid w:val="003F7481"/>
    <w:rsid w:val="003F7FD7"/>
    <w:rsid w:val="003FC688"/>
    <w:rsid w:val="0040014E"/>
    <w:rsid w:val="00400C7D"/>
    <w:rsid w:val="00401059"/>
    <w:rsid w:val="004041EC"/>
    <w:rsid w:val="004044A0"/>
    <w:rsid w:val="00405588"/>
    <w:rsid w:val="00405E33"/>
    <w:rsid w:val="00405F79"/>
    <w:rsid w:val="004064BB"/>
    <w:rsid w:val="00407055"/>
    <w:rsid w:val="00407CFB"/>
    <w:rsid w:val="00407EA6"/>
    <w:rsid w:val="00411958"/>
    <w:rsid w:val="00412120"/>
    <w:rsid w:val="00412F64"/>
    <w:rsid w:val="0041556C"/>
    <w:rsid w:val="00417928"/>
    <w:rsid w:val="00417B03"/>
    <w:rsid w:val="00420DB3"/>
    <w:rsid w:val="00421147"/>
    <w:rsid w:val="00421978"/>
    <w:rsid w:val="00422F48"/>
    <w:rsid w:val="0042339D"/>
    <w:rsid w:val="00424051"/>
    <w:rsid w:val="004256CD"/>
    <w:rsid w:val="00426853"/>
    <w:rsid w:val="00426C6F"/>
    <w:rsid w:val="00426E82"/>
    <w:rsid w:val="00427208"/>
    <w:rsid w:val="0042EA58"/>
    <w:rsid w:val="004300E3"/>
    <w:rsid w:val="004305C7"/>
    <w:rsid w:val="004328CF"/>
    <w:rsid w:val="004331A0"/>
    <w:rsid w:val="004333C2"/>
    <w:rsid w:val="00433D85"/>
    <w:rsid w:val="0043434F"/>
    <w:rsid w:val="00434D77"/>
    <w:rsid w:val="00435295"/>
    <w:rsid w:val="00437788"/>
    <w:rsid w:val="00437F4A"/>
    <w:rsid w:val="00441461"/>
    <w:rsid w:val="004414EC"/>
    <w:rsid w:val="0044297D"/>
    <w:rsid w:val="00443AA8"/>
    <w:rsid w:val="0044460F"/>
    <w:rsid w:val="00444C9D"/>
    <w:rsid w:val="0044543F"/>
    <w:rsid w:val="004470E3"/>
    <w:rsid w:val="00447503"/>
    <w:rsid w:val="004500E2"/>
    <w:rsid w:val="00451F53"/>
    <w:rsid w:val="00452339"/>
    <w:rsid w:val="004531B5"/>
    <w:rsid w:val="00453647"/>
    <w:rsid w:val="004539D6"/>
    <w:rsid w:val="004554AA"/>
    <w:rsid w:val="00455E77"/>
    <w:rsid w:val="004566B9"/>
    <w:rsid w:val="00456A0B"/>
    <w:rsid w:val="00456E2B"/>
    <w:rsid w:val="00457B80"/>
    <w:rsid w:val="004608F5"/>
    <w:rsid w:val="004613E6"/>
    <w:rsid w:val="0046354A"/>
    <w:rsid w:val="004637BA"/>
    <w:rsid w:val="00464372"/>
    <w:rsid w:val="004646F7"/>
    <w:rsid w:val="00464860"/>
    <w:rsid w:val="00464D55"/>
    <w:rsid w:val="0046576C"/>
    <w:rsid w:val="00465F4C"/>
    <w:rsid w:val="00466B47"/>
    <w:rsid w:val="00467136"/>
    <w:rsid w:val="0046767F"/>
    <w:rsid w:val="00467FBC"/>
    <w:rsid w:val="00470CF9"/>
    <w:rsid w:val="004715C8"/>
    <w:rsid w:val="004721E6"/>
    <w:rsid w:val="00474044"/>
    <w:rsid w:val="004745ED"/>
    <w:rsid w:val="00475809"/>
    <w:rsid w:val="00476083"/>
    <w:rsid w:val="00476AFE"/>
    <w:rsid w:val="00477BB5"/>
    <w:rsid w:val="00480EC7"/>
    <w:rsid w:val="0048454C"/>
    <w:rsid w:val="0048487B"/>
    <w:rsid w:val="00485407"/>
    <w:rsid w:val="0048564C"/>
    <w:rsid w:val="00490BBF"/>
    <w:rsid w:val="004910B5"/>
    <w:rsid w:val="00491778"/>
    <w:rsid w:val="00491E58"/>
    <w:rsid w:val="00492153"/>
    <w:rsid w:val="00495AE5"/>
    <w:rsid w:val="00496FAB"/>
    <w:rsid w:val="004A017D"/>
    <w:rsid w:val="004A12A2"/>
    <w:rsid w:val="004A17E1"/>
    <w:rsid w:val="004A2152"/>
    <w:rsid w:val="004A3046"/>
    <w:rsid w:val="004A345A"/>
    <w:rsid w:val="004A42C5"/>
    <w:rsid w:val="004A440F"/>
    <w:rsid w:val="004A5A1E"/>
    <w:rsid w:val="004A5E87"/>
    <w:rsid w:val="004A6A1C"/>
    <w:rsid w:val="004A6ABC"/>
    <w:rsid w:val="004A6D1B"/>
    <w:rsid w:val="004B274E"/>
    <w:rsid w:val="004B32DA"/>
    <w:rsid w:val="004B4BF6"/>
    <w:rsid w:val="004B66A3"/>
    <w:rsid w:val="004B7B27"/>
    <w:rsid w:val="004C0685"/>
    <w:rsid w:val="004C0C31"/>
    <w:rsid w:val="004C3F8A"/>
    <w:rsid w:val="004C49ED"/>
    <w:rsid w:val="004C4BB1"/>
    <w:rsid w:val="004C538A"/>
    <w:rsid w:val="004C5A4B"/>
    <w:rsid w:val="004C775E"/>
    <w:rsid w:val="004C7B23"/>
    <w:rsid w:val="004D0210"/>
    <w:rsid w:val="004D0FD3"/>
    <w:rsid w:val="004D180B"/>
    <w:rsid w:val="004D1826"/>
    <w:rsid w:val="004D2DC8"/>
    <w:rsid w:val="004D3FD7"/>
    <w:rsid w:val="004D6F46"/>
    <w:rsid w:val="004D77A3"/>
    <w:rsid w:val="004D7BCF"/>
    <w:rsid w:val="004D7E88"/>
    <w:rsid w:val="004E1958"/>
    <w:rsid w:val="004E20A3"/>
    <w:rsid w:val="004E2DD9"/>
    <w:rsid w:val="004E3B36"/>
    <w:rsid w:val="004E3C00"/>
    <w:rsid w:val="004E409D"/>
    <w:rsid w:val="004E460A"/>
    <w:rsid w:val="004E4FA1"/>
    <w:rsid w:val="004E5248"/>
    <w:rsid w:val="004E58EE"/>
    <w:rsid w:val="004E6634"/>
    <w:rsid w:val="004E6EAE"/>
    <w:rsid w:val="004E71D0"/>
    <w:rsid w:val="004E753F"/>
    <w:rsid w:val="004F37A6"/>
    <w:rsid w:val="004F3A14"/>
    <w:rsid w:val="004F3A1B"/>
    <w:rsid w:val="004F7E2E"/>
    <w:rsid w:val="0050195F"/>
    <w:rsid w:val="0050292A"/>
    <w:rsid w:val="0050335B"/>
    <w:rsid w:val="00503C68"/>
    <w:rsid w:val="00504227"/>
    <w:rsid w:val="00504582"/>
    <w:rsid w:val="00505902"/>
    <w:rsid w:val="00506353"/>
    <w:rsid w:val="00506CA0"/>
    <w:rsid w:val="00506CC1"/>
    <w:rsid w:val="0050764E"/>
    <w:rsid w:val="0051144F"/>
    <w:rsid w:val="00511681"/>
    <w:rsid w:val="00511C02"/>
    <w:rsid w:val="0051283D"/>
    <w:rsid w:val="00512B8A"/>
    <w:rsid w:val="00517467"/>
    <w:rsid w:val="005175E7"/>
    <w:rsid w:val="00517A8D"/>
    <w:rsid w:val="00517B6F"/>
    <w:rsid w:val="005204EC"/>
    <w:rsid w:val="00520BCB"/>
    <w:rsid w:val="00520FAE"/>
    <w:rsid w:val="00522DE0"/>
    <w:rsid w:val="00523DD3"/>
    <w:rsid w:val="00526DC0"/>
    <w:rsid w:val="005279B1"/>
    <w:rsid w:val="00530EC6"/>
    <w:rsid w:val="005312D5"/>
    <w:rsid w:val="00531F29"/>
    <w:rsid w:val="00535741"/>
    <w:rsid w:val="005359BD"/>
    <w:rsid w:val="00536B0F"/>
    <w:rsid w:val="00537ECB"/>
    <w:rsid w:val="00540846"/>
    <w:rsid w:val="0054338F"/>
    <w:rsid w:val="00544EFA"/>
    <w:rsid w:val="00545E36"/>
    <w:rsid w:val="00550AD5"/>
    <w:rsid w:val="00552F67"/>
    <w:rsid w:val="00554133"/>
    <w:rsid w:val="0055579B"/>
    <w:rsid w:val="00555B9D"/>
    <w:rsid w:val="0055620C"/>
    <w:rsid w:val="005562F6"/>
    <w:rsid w:val="005573D2"/>
    <w:rsid w:val="00564226"/>
    <w:rsid w:val="00566796"/>
    <w:rsid w:val="00570EF4"/>
    <w:rsid w:val="005719FB"/>
    <w:rsid w:val="005743A9"/>
    <w:rsid w:val="0057563C"/>
    <w:rsid w:val="00576E49"/>
    <w:rsid w:val="00580DD1"/>
    <w:rsid w:val="005813F8"/>
    <w:rsid w:val="0058179B"/>
    <w:rsid w:val="005845FE"/>
    <w:rsid w:val="005854C2"/>
    <w:rsid w:val="0058576F"/>
    <w:rsid w:val="00585F4E"/>
    <w:rsid w:val="00586466"/>
    <w:rsid w:val="00586C97"/>
    <w:rsid w:val="00587339"/>
    <w:rsid w:val="005878CC"/>
    <w:rsid w:val="00591085"/>
    <w:rsid w:val="0059174D"/>
    <w:rsid w:val="005918CA"/>
    <w:rsid w:val="0059392F"/>
    <w:rsid w:val="00594565"/>
    <w:rsid w:val="00594DC2"/>
    <w:rsid w:val="00595FB7"/>
    <w:rsid w:val="00597ACF"/>
    <w:rsid w:val="005A0706"/>
    <w:rsid w:val="005A0722"/>
    <w:rsid w:val="005A09E9"/>
    <w:rsid w:val="005A2104"/>
    <w:rsid w:val="005A237A"/>
    <w:rsid w:val="005A2C05"/>
    <w:rsid w:val="005A2C2F"/>
    <w:rsid w:val="005A2F57"/>
    <w:rsid w:val="005A4D5A"/>
    <w:rsid w:val="005A5309"/>
    <w:rsid w:val="005A5E9E"/>
    <w:rsid w:val="005A6944"/>
    <w:rsid w:val="005A6C8D"/>
    <w:rsid w:val="005A76B5"/>
    <w:rsid w:val="005A7969"/>
    <w:rsid w:val="005A7E86"/>
    <w:rsid w:val="005B17DE"/>
    <w:rsid w:val="005B27A5"/>
    <w:rsid w:val="005B3485"/>
    <w:rsid w:val="005B49FF"/>
    <w:rsid w:val="005B599B"/>
    <w:rsid w:val="005B7357"/>
    <w:rsid w:val="005B73CF"/>
    <w:rsid w:val="005B7E33"/>
    <w:rsid w:val="005C0787"/>
    <w:rsid w:val="005C0DB6"/>
    <w:rsid w:val="005C2261"/>
    <w:rsid w:val="005C24A8"/>
    <w:rsid w:val="005C29A7"/>
    <w:rsid w:val="005C2C66"/>
    <w:rsid w:val="005C34F0"/>
    <w:rsid w:val="005C3697"/>
    <w:rsid w:val="005C3B6B"/>
    <w:rsid w:val="005C3F3E"/>
    <w:rsid w:val="005C6FCF"/>
    <w:rsid w:val="005D120E"/>
    <w:rsid w:val="005D1A23"/>
    <w:rsid w:val="005D2501"/>
    <w:rsid w:val="005D53C3"/>
    <w:rsid w:val="005D68FF"/>
    <w:rsid w:val="005D6AC9"/>
    <w:rsid w:val="005D6CF1"/>
    <w:rsid w:val="005E22BA"/>
    <w:rsid w:val="005E4BE9"/>
    <w:rsid w:val="005E6588"/>
    <w:rsid w:val="005E6C31"/>
    <w:rsid w:val="005E7808"/>
    <w:rsid w:val="005E7A1A"/>
    <w:rsid w:val="005F03DB"/>
    <w:rsid w:val="005F1A51"/>
    <w:rsid w:val="005F3346"/>
    <w:rsid w:val="005F4BE7"/>
    <w:rsid w:val="005F6449"/>
    <w:rsid w:val="005F6777"/>
    <w:rsid w:val="005F689A"/>
    <w:rsid w:val="005F699B"/>
    <w:rsid w:val="005F6A58"/>
    <w:rsid w:val="005F6EFD"/>
    <w:rsid w:val="006000FE"/>
    <w:rsid w:val="00601307"/>
    <w:rsid w:val="006016F3"/>
    <w:rsid w:val="0060215F"/>
    <w:rsid w:val="00603A6D"/>
    <w:rsid w:val="00605589"/>
    <w:rsid w:val="0060599D"/>
    <w:rsid w:val="00605AD2"/>
    <w:rsid w:val="00607343"/>
    <w:rsid w:val="00607962"/>
    <w:rsid w:val="006106AF"/>
    <w:rsid w:val="00610FEC"/>
    <w:rsid w:val="00611B9F"/>
    <w:rsid w:val="006127DD"/>
    <w:rsid w:val="00613FCB"/>
    <w:rsid w:val="006149CC"/>
    <w:rsid w:val="0061556C"/>
    <w:rsid w:val="00616572"/>
    <w:rsid w:val="006165C1"/>
    <w:rsid w:val="00620688"/>
    <w:rsid w:val="006208DA"/>
    <w:rsid w:val="006232C3"/>
    <w:rsid w:val="0062526A"/>
    <w:rsid w:val="00625D4A"/>
    <w:rsid w:val="00625E8F"/>
    <w:rsid w:val="00627DDC"/>
    <w:rsid w:val="00627F40"/>
    <w:rsid w:val="00631225"/>
    <w:rsid w:val="00631C22"/>
    <w:rsid w:val="006322F7"/>
    <w:rsid w:val="00632822"/>
    <w:rsid w:val="00632D4C"/>
    <w:rsid w:val="00634E8C"/>
    <w:rsid w:val="006354F5"/>
    <w:rsid w:val="00635F73"/>
    <w:rsid w:val="00636181"/>
    <w:rsid w:val="00636957"/>
    <w:rsid w:val="00640CBD"/>
    <w:rsid w:val="00641168"/>
    <w:rsid w:val="00641351"/>
    <w:rsid w:val="006423D2"/>
    <w:rsid w:val="00642786"/>
    <w:rsid w:val="00644ACE"/>
    <w:rsid w:val="006503EC"/>
    <w:rsid w:val="00651AA4"/>
    <w:rsid w:val="006529D1"/>
    <w:rsid w:val="0065461D"/>
    <w:rsid w:val="00655359"/>
    <w:rsid w:val="00655897"/>
    <w:rsid w:val="00657329"/>
    <w:rsid w:val="006578C2"/>
    <w:rsid w:val="00661A19"/>
    <w:rsid w:val="00662211"/>
    <w:rsid w:val="006625D5"/>
    <w:rsid w:val="00663BE1"/>
    <w:rsid w:val="00665749"/>
    <w:rsid w:val="0066625C"/>
    <w:rsid w:val="0066730D"/>
    <w:rsid w:val="006675AA"/>
    <w:rsid w:val="00670D1F"/>
    <w:rsid w:val="00671AF8"/>
    <w:rsid w:val="00671F22"/>
    <w:rsid w:val="00672038"/>
    <w:rsid w:val="00672D2F"/>
    <w:rsid w:val="006745A7"/>
    <w:rsid w:val="0067488E"/>
    <w:rsid w:val="00674E7A"/>
    <w:rsid w:val="0067713D"/>
    <w:rsid w:val="0067A132"/>
    <w:rsid w:val="00681164"/>
    <w:rsid w:val="00683595"/>
    <w:rsid w:val="00685A63"/>
    <w:rsid w:val="00686042"/>
    <w:rsid w:val="00686297"/>
    <w:rsid w:val="00686B34"/>
    <w:rsid w:val="00687D1A"/>
    <w:rsid w:val="00687EC0"/>
    <w:rsid w:val="00690D36"/>
    <w:rsid w:val="0069113E"/>
    <w:rsid w:val="006911D9"/>
    <w:rsid w:val="00691349"/>
    <w:rsid w:val="00691604"/>
    <w:rsid w:val="006918D9"/>
    <w:rsid w:val="00691AA0"/>
    <w:rsid w:val="00691B81"/>
    <w:rsid w:val="006924B5"/>
    <w:rsid w:val="00694F18"/>
    <w:rsid w:val="00694F85"/>
    <w:rsid w:val="00696BA0"/>
    <w:rsid w:val="006970BB"/>
    <w:rsid w:val="0069724C"/>
    <w:rsid w:val="006A00F7"/>
    <w:rsid w:val="006A0296"/>
    <w:rsid w:val="006A0F8F"/>
    <w:rsid w:val="006A0FA8"/>
    <w:rsid w:val="006A22EF"/>
    <w:rsid w:val="006A44C9"/>
    <w:rsid w:val="006A49F4"/>
    <w:rsid w:val="006A4FFB"/>
    <w:rsid w:val="006A77A0"/>
    <w:rsid w:val="006B5F39"/>
    <w:rsid w:val="006B6CA9"/>
    <w:rsid w:val="006B6FF3"/>
    <w:rsid w:val="006B77DB"/>
    <w:rsid w:val="006C0980"/>
    <w:rsid w:val="006C2164"/>
    <w:rsid w:val="006C4EBB"/>
    <w:rsid w:val="006C5667"/>
    <w:rsid w:val="006C646E"/>
    <w:rsid w:val="006C720E"/>
    <w:rsid w:val="006D016C"/>
    <w:rsid w:val="006D1040"/>
    <w:rsid w:val="006D122E"/>
    <w:rsid w:val="006D2932"/>
    <w:rsid w:val="006D3D7A"/>
    <w:rsid w:val="006D62DD"/>
    <w:rsid w:val="006D7AF7"/>
    <w:rsid w:val="006E2E01"/>
    <w:rsid w:val="006E2E5A"/>
    <w:rsid w:val="006E3E66"/>
    <w:rsid w:val="006E4C82"/>
    <w:rsid w:val="006E677E"/>
    <w:rsid w:val="006E733B"/>
    <w:rsid w:val="006E745E"/>
    <w:rsid w:val="006E7B5B"/>
    <w:rsid w:val="006F05F2"/>
    <w:rsid w:val="006F2925"/>
    <w:rsid w:val="006F2AE3"/>
    <w:rsid w:val="006F318B"/>
    <w:rsid w:val="006F3E12"/>
    <w:rsid w:val="006F4179"/>
    <w:rsid w:val="006F47C4"/>
    <w:rsid w:val="006F79DA"/>
    <w:rsid w:val="006F7B40"/>
    <w:rsid w:val="007004CD"/>
    <w:rsid w:val="00700E0F"/>
    <w:rsid w:val="00703D67"/>
    <w:rsid w:val="007073DF"/>
    <w:rsid w:val="007106F4"/>
    <w:rsid w:val="00710E61"/>
    <w:rsid w:val="0071449D"/>
    <w:rsid w:val="00715016"/>
    <w:rsid w:val="007155FE"/>
    <w:rsid w:val="00715A3B"/>
    <w:rsid w:val="007174FC"/>
    <w:rsid w:val="00720751"/>
    <w:rsid w:val="007212D6"/>
    <w:rsid w:val="00721C1E"/>
    <w:rsid w:val="00723D3F"/>
    <w:rsid w:val="00725B6B"/>
    <w:rsid w:val="0073001F"/>
    <w:rsid w:val="00731545"/>
    <w:rsid w:val="00732B0C"/>
    <w:rsid w:val="007330FC"/>
    <w:rsid w:val="007336F3"/>
    <w:rsid w:val="00734C2E"/>
    <w:rsid w:val="0073586A"/>
    <w:rsid w:val="007409C6"/>
    <w:rsid w:val="00741545"/>
    <w:rsid w:val="0074238E"/>
    <w:rsid w:val="00743CDF"/>
    <w:rsid w:val="00743F19"/>
    <w:rsid w:val="00743FB3"/>
    <w:rsid w:val="00744F24"/>
    <w:rsid w:val="007452D7"/>
    <w:rsid w:val="00745ED2"/>
    <w:rsid w:val="00746081"/>
    <w:rsid w:val="00747B1F"/>
    <w:rsid w:val="007518FC"/>
    <w:rsid w:val="00752761"/>
    <w:rsid w:val="007529EF"/>
    <w:rsid w:val="0075313B"/>
    <w:rsid w:val="00753684"/>
    <w:rsid w:val="00755451"/>
    <w:rsid w:val="00755FEF"/>
    <w:rsid w:val="00757D2A"/>
    <w:rsid w:val="00760E25"/>
    <w:rsid w:val="00761C4E"/>
    <w:rsid w:val="00765F98"/>
    <w:rsid w:val="007665D7"/>
    <w:rsid w:val="00770351"/>
    <w:rsid w:val="00770395"/>
    <w:rsid w:val="0077247B"/>
    <w:rsid w:val="00772B98"/>
    <w:rsid w:val="00773083"/>
    <w:rsid w:val="00773C2D"/>
    <w:rsid w:val="00774331"/>
    <w:rsid w:val="00774532"/>
    <w:rsid w:val="007747A7"/>
    <w:rsid w:val="007761EB"/>
    <w:rsid w:val="0077667C"/>
    <w:rsid w:val="0077673A"/>
    <w:rsid w:val="00776DC5"/>
    <w:rsid w:val="0077799A"/>
    <w:rsid w:val="007814F4"/>
    <w:rsid w:val="00781578"/>
    <w:rsid w:val="0078172E"/>
    <w:rsid w:val="00781A65"/>
    <w:rsid w:val="0078253C"/>
    <w:rsid w:val="00782E4B"/>
    <w:rsid w:val="0078318A"/>
    <w:rsid w:val="00783DEE"/>
    <w:rsid w:val="007841DC"/>
    <w:rsid w:val="007848C3"/>
    <w:rsid w:val="007857B6"/>
    <w:rsid w:val="00785A7D"/>
    <w:rsid w:val="00785B9E"/>
    <w:rsid w:val="00786797"/>
    <w:rsid w:val="00786D97"/>
    <w:rsid w:val="00787DB7"/>
    <w:rsid w:val="00791320"/>
    <w:rsid w:val="00793162"/>
    <w:rsid w:val="007931E8"/>
    <w:rsid w:val="00794EF5"/>
    <w:rsid w:val="0079624F"/>
    <w:rsid w:val="00796B5B"/>
    <w:rsid w:val="00796BD7"/>
    <w:rsid w:val="007A066F"/>
    <w:rsid w:val="007A0C35"/>
    <w:rsid w:val="007A1F0F"/>
    <w:rsid w:val="007A25AA"/>
    <w:rsid w:val="007A2625"/>
    <w:rsid w:val="007A377D"/>
    <w:rsid w:val="007A37BD"/>
    <w:rsid w:val="007A426D"/>
    <w:rsid w:val="007A5EB4"/>
    <w:rsid w:val="007A663A"/>
    <w:rsid w:val="007A7D82"/>
    <w:rsid w:val="007B085F"/>
    <w:rsid w:val="007B0A35"/>
    <w:rsid w:val="007B1A79"/>
    <w:rsid w:val="007B2ED8"/>
    <w:rsid w:val="007B4526"/>
    <w:rsid w:val="007B5001"/>
    <w:rsid w:val="007B562C"/>
    <w:rsid w:val="007B5FFF"/>
    <w:rsid w:val="007B7BB8"/>
    <w:rsid w:val="007C0A5A"/>
    <w:rsid w:val="007C28B3"/>
    <w:rsid w:val="007C43C4"/>
    <w:rsid w:val="007C4AA3"/>
    <w:rsid w:val="007C4B0E"/>
    <w:rsid w:val="007C51AD"/>
    <w:rsid w:val="007C6536"/>
    <w:rsid w:val="007C67D8"/>
    <w:rsid w:val="007C699A"/>
    <w:rsid w:val="007C7D66"/>
    <w:rsid w:val="007D1DE2"/>
    <w:rsid w:val="007D30C8"/>
    <w:rsid w:val="007D3B7B"/>
    <w:rsid w:val="007D4BB2"/>
    <w:rsid w:val="007D5D0E"/>
    <w:rsid w:val="007D6602"/>
    <w:rsid w:val="007D6BD7"/>
    <w:rsid w:val="007E0D7F"/>
    <w:rsid w:val="007E1A21"/>
    <w:rsid w:val="007E41C0"/>
    <w:rsid w:val="007E46AB"/>
    <w:rsid w:val="007E78E2"/>
    <w:rsid w:val="007F0419"/>
    <w:rsid w:val="007F2B91"/>
    <w:rsid w:val="007F4AD8"/>
    <w:rsid w:val="007F54DB"/>
    <w:rsid w:val="007F584B"/>
    <w:rsid w:val="007F606A"/>
    <w:rsid w:val="007F67E1"/>
    <w:rsid w:val="00800430"/>
    <w:rsid w:val="00800622"/>
    <w:rsid w:val="00802482"/>
    <w:rsid w:val="008048E1"/>
    <w:rsid w:val="008055AE"/>
    <w:rsid w:val="00805D74"/>
    <w:rsid w:val="00806469"/>
    <w:rsid w:val="00807276"/>
    <w:rsid w:val="00811184"/>
    <w:rsid w:val="008114FA"/>
    <w:rsid w:val="00811BB4"/>
    <w:rsid w:val="00811E15"/>
    <w:rsid w:val="008129E1"/>
    <w:rsid w:val="008219E0"/>
    <w:rsid w:val="00821C43"/>
    <w:rsid w:val="00822CC7"/>
    <w:rsid w:val="00823A04"/>
    <w:rsid w:val="00823E36"/>
    <w:rsid w:val="00825460"/>
    <w:rsid w:val="00826565"/>
    <w:rsid w:val="00826D4D"/>
    <w:rsid w:val="00826F87"/>
    <w:rsid w:val="008270F2"/>
    <w:rsid w:val="00830C28"/>
    <w:rsid w:val="00830D2B"/>
    <w:rsid w:val="00832E9E"/>
    <w:rsid w:val="00833757"/>
    <w:rsid w:val="008349F6"/>
    <w:rsid w:val="00837B1F"/>
    <w:rsid w:val="00841662"/>
    <w:rsid w:val="00841A3A"/>
    <w:rsid w:val="0084211E"/>
    <w:rsid w:val="008429CB"/>
    <w:rsid w:val="008439A0"/>
    <w:rsid w:val="0084463D"/>
    <w:rsid w:val="00844F21"/>
    <w:rsid w:val="00846B0A"/>
    <w:rsid w:val="00851622"/>
    <w:rsid w:val="00852A00"/>
    <w:rsid w:val="00852C40"/>
    <w:rsid w:val="00852D80"/>
    <w:rsid w:val="008545B1"/>
    <w:rsid w:val="008549B8"/>
    <w:rsid w:val="0085667A"/>
    <w:rsid w:val="00856798"/>
    <w:rsid w:val="008571E6"/>
    <w:rsid w:val="00861741"/>
    <w:rsid w:val="00861B02"/>
    <w:rsid w:val="00862049"/>
    <w:rsid w:val="00862658"/>
    <w:rsid w:val="00862F71"/>
    <w:rsid w:val="00863C1C"/>
    <w:rsid w:val="00864106"/>
    <w:rsid w:val="008644D0"/>
    <w:rsid w:val="008648CC"/>
    <w:rsid w:val="00864BE4"/>
    <w:rsid w:val="00865B6C"/>
    <w:rsid w:val="00866836"/>
    <w:rsid w:val="00870068"/>
    <w:rsid w:val="00870715"/>
    <w:rsid w:val="008722B5"/>
    <w:rsid w:val="008722E1"/>
    <w:rsid w:val="00872694"/>
    <w:rsid w:val="00873919"/>
    <w:rsid w:val="00873E0F"/>
    <w:rsid w:val="00874002"/>
    <w:rsid w:val="008755B6"/>
    <w:rsid w:val="0087599D"/>
    <w:rsid w:val="00875DAE"/>
    <w:rsid w:val="00877A70"/>
    <w:rsid w:val="00881916"/>
    <w:rsid w:val="00882282"/>
    <w:rsid w:val="0088297A"/>
    <w:rsid w:val="00885035"/>
    <w:rsid w:val="0088550D"/>
    <w:rsid w:val="0088598A"/>
    <w:rsid w:val="0089077B"/>
    <w:rsid w:val="008912EA"/>
    <w:rsid w:val="00891471"/>
    <w:rsid w:val="00891AE1"/>
    <w:rsid w:val="00892804"/>
    <w:rsid w:val="0089442A"/>
    <w:rsid w:val="00894949"/>
    <w:rsid w:val="00894979"/>
    <w:rsid w:val="0089503E"/>
    <w:rsid w:val="00895347"/>
    <w:rsid w:val="0089546F"/>
    <w:rsid w:val="008962D8"/>
    <w:rsid w:val="00896879"/>
    <w:rsid w:val="008970AD"/>
    <w:rsid w:val="008A0440"/>
    <w:rsid w:val="008A1CE8"/>
    <w:rsid w:val="008A4389"/>
    <w:rsid w:val="008A6A12"/>
    <w:rsid w:val="008A71B9"/>
    <w:rsid w:val="008A7346"/>
    <w:rsid w:val="008A7811"/>
    <w:rsid w:val="008A7FD1"/>
    <w:rsid w:val="008B1D43"/>
    <w:rsid w:val="008B67C8"/>
    <w:rsid w:val="008B7A64"/>
    <w:rsid w:val="008C2D3B"/>
    <w:rsid w:val="008C374C"/>
    <w:rsid w:val="008C3DA0"/>
    <w:rsid w:val="008C51DD"/>
    <w:rsid w:val="008C537F"/>
    <w:rsid w:val="008C5B6B"/>
    <w:rsid w:val="008C5FD7"/>
    <w:rsid w:val="008C7DC0"/>
    <w:rsid w:val="008D080A"/>
    <w:rsid w:val="008D3D38"/>
    <w:rsid w:val="008D4349"/>
    <w:rsid w:val="008D5251"/>
    <w:rsid w:val="008E0C0A"/>
    <w:rsid w:val="008E29DD"/>
    <w:rsid w:val="008E437D"/>
    <w:rsid w:val="008E4AA6"/>
    <w:rsid w:val="008E4D92"/>
    <w:rsid w:val="008E67AE"/>
    <w:rsid w:val="008F0A40"/>
    <w:rsid w:val="008F1A4B"/>
    <w:rsid w:val="008F3A79"/>
    <w:rsid w:val="008F3FF7"/>
    <w:rsid w:val="008F4566"/>
    <w:rsid w:val="008F4ADB"/>
    <w:rsid w:val="008F6358"/>
    <w:rsid w:val="008F6806"/>
    <w:rsid w:val="008F6B99"/>
    <w:rsid w:val="008F7118"/>
    <w:rsid w:val="008F749C"/>
    <w:rsid w:val="00900B37"/>
    <w:rsid w:val="0090129D"/>
    <w:rsid w:val="00902EE2"/>
    <w:rsid w:val="009038F2"/>
    <w:rsid w:val="0090498B"/>
    <w:rsid w:val="00907685"/>
    <w:rsid w:val="00910510"/>
    <w:rsid w:val="00911F9D"/>
    <w:rsid w:val="00914153"/>
    <w:rsid w:val="00914B77"/>
    <w:rsid w:val="009165B5"/>
    <w:rsid w:val="00916D44"/>
    <w:rsid w:val="00917ECB"/>
    <w:rsid w:val="0092047C"/>
    <w:rsid w:val="00920B2C"/>
    <w:rsid w:val="009215CC"/>
    <w:rsid w:val="009236F5"/>
    <w:rsid w:val="00924206"/>
    <w:rsid w:val="00925AF3"/>
    <w:rsid w:val="00927237"/>
    <w:rsid w:val="00927320"/>
    <w:rsid w:val="00927430"/>
    <w:rsid w:val="00931732"/>
    <w:rsid w:val="009325AE"/>
    <w:rsid w:val="00932D2C"/>
    <w:rsid w:val="00933C8D"/>
    <w:rsid w:val="00934F9E"/>
    <w:rsid w:val="0093774C"/>
    <w:rsid w:val="009400FF"/>
    <w:rsid w:val="00941149"/>
    <w:rsid w:val="00943662"/>
    <w:rsid w:val="00944226"/>
    <w:rsid w:val="0094496E"/>
    <w:rsid w:val="00944CF8"/>
    <w:rsid w:val="00945526"/>
    <w:rsid w:val="00950659"/>
    <w:rsid w:val="00950AC3"/>
    <w:rsid w:val="0095236D"/>
    <w:rsid w:val="009534AB"/>
    <w:rsid w:val="0095359C"/>
    <w:rsid w:val="009559A7"/>
    <w:rsid w:val="0095650C"/>
    <w:rsid w:val="00956FA4"/>
    <w:rsid w:val="00961239"/>
    <w:rsid w:val="009626D5"/>
    <w:rsid w:val="00963701"/>
    <w:rsid w:val="00966C63"/>
    <w:rsid w:val="00966D95"/>
    <w:rsid w:val="00970B4F"/>
    <w:rsid w:val="00971097"/>
    <w:rsid w:val="00971416"/>
    <w:rsid w:val="009721BB"/>
    <w:rsid w:val="00975D88"/>
    <w:rsid w:val="00976214"/>
    <w:rsid w:val="00976CB1"/>
    <w:rsid w:val="00977883"/>
    <w:rsid w:val="00982FFA"/>
    <w:rsid w:val="00983CC8"/>
    <w:rsid w:val="00985791"/>
    <w:rsid w:val="009857F3"/>
    <w:rsid w:val="00986C88"/>
    <w:rsid w:val="00987887"/>
    <w:rsid w:val="00990259"/>
    <w:rsid w:val="00990A83"/>
    <w:rsid w:val="009927CC"/>
    <w:rsid w:val="0099280A"/>
    <w:rsid w:val="009944C9"/>
    <w:rsid w:val="009950CF"/>
    <w:rsid w:val="00996DFB"/>
    <w:rsid w:val="00997A12"/>
    <w:rsid w:val="009A0443"/>
    <w:rsid w:val="009A0F90"/>
    <w:rsid w:val="009A103C"/>
    <w:rsid w:val="009A2215"/>
    <w:rsid w:val="009A43A3"/>
    <w:rsid w:val="009B075B"/>
    <w:rsid w:val="009B1344"/>
    <w:rsid w:val="009B211A"/>
    <w:rsid w:val="009B424C"/>
    <w:rsid w:val="009B474F"/>
    <w:rsid w:val="009B4C89"/>
    <w:rsid w:val="009B59D0"/>
    <w:rsid w:val="009C04D5"/>
    <w:rsid w:val="009C10BB"/>
    <w:rsid w:val="009C181C"/>
    <w:rsid w:val="009C491D"/>
    <w:rsid w:val="009C4F74"/>
    <w:rsid w:val="009C502B"/>
    <w:rsid w:val="009C57A5"/>
    <w:rsid w:val="009C5929"/>
    <w:rsid w:val="009C6410"/>
    <w:rsid w:val="009C67AD"/>
    <w:rsid w:val="009C6954"/>
    <w:rsid w:val="009C7087"/>
    <w:rsid w:val="009C7B28"/>
    <w:rsid w:val="009D2A30"/>
    <w:rsid w:val="009D2CC9"/>
    <w:rsid w:val="009D5F47"/>
    <w:rsid w:val="009E053C"/>
    <w:rsid w:val="009E0D27"/>
    <w:rsid w:val="009E0E4E"/>
    <w:rsid w:val="009E3060"/>
    <w:rsid w:val="009E3833"/>
    <w:rsid w:val="009E3FCF"/>
    <w:rsid w:val="009E5099"/>
    <w:rsid w:val="009E77CD"/>
    <w:rsid w:val="009E798F"/>
    <w:rsid w:val="009E7E43"/>
    <w:rsid w:val="009F1ADF"/>
    <w:rsid w:val="009F419E"/>
    <w:rsid w:val="009F52B6"/>
    <w:rsid w:val="009F5624"/>
    <w:rsid w:val="009F58ED"/>
    <w:rsid w:val="009F5ADE"/>
    <w:rsid w:val="009F60F3"/>
    <w:rsid w:val="009F6FAA"/>
    <w:rsid w:val="00A0126A"/>
    <w:rsid w:val="00A0153F"/>
    <w:rsid w:val="00A0336A"/>
    <w:rsid w:val="00A03445"/>
    <w:rsid w:val="00A03CD3"/>
    <w:rsid w:val="00A03E3D"/>
    <w:rsid w:val="00A0751D"/>
    <w:rsid w:val="00A10D06"/>
    <w:rsid w:val="00A12DDA"/>
    <w:rsid w:val="00A1326C"/>
    <w:rsid w:val="00A137E6"/>
    <w:rsid w:val="00A13C87"/>
    <w:rsid w:val="00A144E9"/>
    <w:rsid w:val="00A14D85"/>
    <w:rsid w:val="00A1624E"/>
    <w:rsid w:val="00A162A0"/>
    <w:rsid w:val="00A16910"/>
    <w:rsid w:val="00A221D0"/>
    <w:rsid w:val="00A22CAE"/>
    <w:rsid w:val="00A25235"/>
    <w:rsid w:val="00A26656"/>
    <w:rsid w:val="00A276F8"/>
    <w:rsid w:val="00A3073F"/>
    <w:rsid w:val="00A31529"/>
    <w:rsid w:val="00A32B40"/>
    <w:rsid w:val="00A3357D"/>
    <w:rsid w:val="00A33B74"/>
    <w:rsid w:val="00A33BF0"/>
    <w:rsid w:val="00A33F5D"/>
    <w:rsid w:val="00A34706"/>
    <w:rsid w:val="00A34BD2"/>
    <w:rsid w:val="00A36D93"/>
    <w:rsid w:val="00A40FC7"/>
    <w:rsid w:val="00A41A66"/>
    <w:rsid w:val="00A4216F"/>
    <w:rsid w:val="00A436E0"/>
    <w:rsid w:val="00A4388F"/>
    <w:rsid w:val="00A43CA1"/>
    <w:rsid w:val="00A4721E"/>
    <w:rsid w:val="00A501EF"/>
    <w:rsid w:val="00A5021F"/>
    <w:rsid w:val="00A51177"/>
    <w:rsid w:val="00A51F6D"/>
    <w:rsid w:val="00A520AB"/>
    <w:rsid w:val="00A52256"/>
    <w:rsid w:val="00A532ED"/>
    <w:rsid w:val="00A545BE"/>
    <w:rsid w:val="00A54EB5"/>
    <w:rsid w:val="00A56205"/>
    <w:rsid w:val="00A56CF6"/>
    <w:rsid w:val="00A57074"/>
    <w:rsid w:val="00A57645"/>
    <w:rsid w:val="00A61A00"/>
    <w:rsid w:val="00A6276A"/>
    <w:rsid w:val="00A62D13"/>
    <w:rsid w:val="00A63670"/>
    <w:rsid w:val="00A63B7E"/>
    <w:rsid w:val="00A64047"/>
    <w:rsid w:val="00A65CE1"/>
    <w:rsid w:val="00A65EB7"/>
    <w:rsid w:val="00A741DE"/>
    <w:rsid w:val="00A74894"/>
    <w:rsid w:val="00A75BC3"/>
    <w:rsid w:val="00A75FA2"/>
    <w:rsid w:val="00A76CF6"/>
    <w:rsid w:val="00A77777"/>
    <w:rsid w:val="00A8048F"/>
    <w:rsid w:val="00A81E07"/>
    <w:rsid w:val="00A82309"/>
    <w:rsid w:val="00A82982"/>
    <w:rsid w:val="00A835D8"/>
    <w:rsid w:val="00A84911"/>
    <w:rsid w:val="00A8592B"/>
    <w:rsid w:val="00A8607F"/>
    <w:rsid w:val="00A873BC"/>
    <w:rsid w:val="00A9074A"/>
    <w:rsid w:val="00A90DD7"/>
    <w:rsid w:val="00A9197E"/>
    <w:rsid w:val="00A92CC3"/>
    <w:rsid w:val="00A93577"/>
    <w:rsid w:val="00A93BEB"/>
    <w:rsid w:val="00A93FED"/>
    <w:rsid w:val="00A94209"/>
    <w:rsid w:val="00A95876"/>
    <w:rsid w:val="00A95950"/>
    <w:rsid w:val="00A9670D"/>
    <w:rsid w:val="00A97630"/>
    <w:rsid w:val="00AA1398"/>
    <w:rsid w:val="00AA1E73"/>
    <w:rsid w:val="00AA332F"/>
    <w:rsid w:val="00AA335A"/>
    <w:rsid w:val="00AA41E8"/>
    <w:rsid w:val="00AA4EF0"/>
    <w:rsid w:val="00AA513D"/>
    <w:rsid w:val="00AA7AA0"/>
    <w:rsid w:val="00AB2BFB"/>
    <w:rsid w:val="00AB3510"/>
    <w:rsid w:val="00AB35C7"/>
    <w:rsid w:val="00AB35F3"/>
    <w:rsid w:val="00AB3CC9"/>
    <w:rsid w:val="00AB4241"/>
    <w:rsid w:val="00AB428E"/>
    <w:rsid w:val="00AB4446"/>
    <w:rsid w:val="00AB49F6"/>
    <w:rsid w:val="00AB4DE3"/>
    <w:rsid w:val="00AB4F23"/>
    <w:rsid w:val="00AB72FA"/>
    <w:rsid w:val="00AB754B"/>
    <w:rsid w:val="00AC00E0"/>
    <w:rsid w:val="00AC062D"/>
    <w:rsid w:val="00AC12DE"/>
    <w:rsid w:val="00AC1FC8"/>
    <w:rsid w:val="00AC4081"/>
    <w:rsid w:val="00AC59C7"/>
    <w:rsid w:val="00AC5C6C"/>
    <w:rsid w:val="00AC6236"/>
    <w:rsid w:val="00AC6943"/>
    <w:rsid w:val="00AC6D33"/>
    <w:rsid w:val="00AC7C60"/>
    <w:rsid w:val="00AD1881"/>
    <w:rsid w:val="00AD2F41"/>
    <w:rsid w:val="00AD40C5"/>
    <w:rsid w:val="00AD4EDF"/>
    <w:rsid w:val="00AD518C"/>
    <w:rsid w:val="00AD5C48"/>
    <w:rsid w:val="00AD608E"/>
    <w:rsid w:val="00AD628D"/>
    <w:rsid w:val="00AE02ED"/>
    <w:rsid w:val="00AE09B3"/>
    <w:rsid w:val="00AE0BCE"/>
    <w:rsid w:val="00AE13DC"/>
    <w:rsid w:val="00AE2ABD"/>
    <w:rsid w:val="00AE2EF9"/>
    <w:rsid w:val="00AE3DE3"/>
    <w:rsid w:val="00AE3F0F"/>
    <w:rsid w:val="00AE409B"/>
    <w:rsid w:val="00AE7084"/>
    <w:rsid w:val="00AF13DE"/>
    <w:rsid w:val="00AF2065"/>
    <w:rsid w:val="00AF22B3"/>
    <w:rsid w:val="00AF2AC0"/>
    <w:rsid w:val="00AF47B7"/>
    <w:rsid w:val="00AF66B3"/>
    <w:rsid w:val="00B00B7D"/>
    <w:rsid w:val="00B0153B"/>
    <w:rsid w:val="00B03683"/>
    <w:rsid w:val="00B0390E"/>
    <w:rsid w:val="00B03CDA"/>
    <w:rsid w:val="00B05A03"/>
    <w:rsid w:val="00B05F6D"/>
    <w:rsid w:val="00B06969"/>
    <w:rsid w:val="00B07472"/>
    <w:rsid w:val="00B1081E"/>
    <w:rsid w:val="00B11C20"/>
    <w:rsid w:val="00B120E9"/>
    <w:rsid w:val="00B13528"/>
    <w:rsid w:val="00B14C16"/>
    <w:rsid w:val="00B16BC7"/>
    <w:rsid w:val="00B20F2A"/>
    <w:rsid w:val="00B2112E"/>
    <w:rsid w:val="00B23645"/>
    <w:rsid w:val="00B24C97"/>
    <w:rsid w:val="00B2534D"/>
    <w:rsid w:val="00B25F15"/>
    <w:rsid w:val="00B304F1"/>
    <w:rsid w:val="00B314A4"/>
    <w:rsid w:val="00B33A9C"/>
    <w:rsid w:val="00B34D9C"/>
    <w:rsid w:val="00B3503E"/>
    <w:rsid w:val="00B3755E"/>
    <w:rsid w:val="00B37AC2"/>
    <w:rsid w:val="00B37CF8"/>
    <w:rsid w:val="00B4070C"/>
    <w:rsid w:val="00B40910"/>
    <w:rsid w:val="00B4099F"/>
    <w:rsid w:val="00B41A05"/>
    <w:rsid w:val="00B41EB2"/>
    <w:rsid w:val="00B4252B"/>
    <w:rsid w:val="00B427B0"/>
    <w:rsid w:val="00B433D8"/>
    <w:rsid w:val="00B43BD0"/>
    <w:rsid w:val="00B44573"/>
    <w:rsid w:val="00B44CFE"/>
    <w:rsid w:val="00B45492"/>
    <w:rsid w:val="00B464A5"/>
    <w:rsid w:val="00B47220"/>
    <w:rsid w:val="00B47D84"/>
    <w:rsid w:val="00B51041"/>
    <w:rsid w:val="00B523E7"/>
    <w:rsid w:val="00B530F9"/>
    <w:rsid w:val="00B536C8"/>
    <w:rsid w:val="00B53AD2"/>
    <w:rsid w:val="00B55430"/>
    <w:rsid w:val="00B55DF4"/>
    <w:rsid w:val="00B55E4C"/>
    <w:rsid w:val="00B5751F"/>
    <w:rsid w:val="00B57BF0"/>
    <w:rsid w:val="00B57E92"/>
    <w:rsid w:val="00B62F06"/>
    <w:rsid w:val="00B6441E"/>
    <w:rsid w:val="00B6463F"/>
    <w:rsid w:val="00B65516"/>
    <w:rsid w:val="00B65A3F"/>
    <w:rsid w:val="00B65E39"/>
    <w:rsid w:val="00B67A91"/>
    <w:rsid w:val="00B70553"/>
    <w:rsid w:val="00B73D47"/>
    <w:rsid w:val="00B73F92"/>
    <w:rsid w:val="00B7490E"/>
    <w:rsid w:val="00B75D8A"/>
    <w:rsid w:val="00B76399"/>
    <w:rsid w:val="00B8072A"/>
    <w:rsid w:val="00B86125"/>
    <w:rsid w:val="00B86BDA"/>
    <w:rsid w:val="00B86E0A"/>
    <w:rsid w:val="00B877CC"/>
    <w:rsid w:val="00B877EB"/>
    <w:rsid w:val="00B9241B"/>
    <w:rsid w:val="00B92AAF"/>
    <w:rsid w:val="00B937AC"/>
    <w:rsid w:val="00B93B5D"/>
    <w:rsid w:val="00B93EAD"/>
    <w:rsid w:val="00B95808"/>
    <w:rsid w:val="00B95CD1"/>
    <w:rsid w:val="00B96F1F"/>
    <w:rsid w:val="00B97BB2"/>
    <w:rsid w:val="00BA0912"/>
    <w:rsid w:val="00BA2ABF"/>
    <w:rsid w:val="00BA33A9"/>
    <w:rsid w:val="00BA368C"/>
    <w:rsid w:val="00BA4298"/>
    <w:rsid w:val="00BA4E5F"/>
    <w:rsid w:val="00BA55A5"/>
    <w:rsid w:val="00BA6346"/>
    <w:rsid w:val="00BA65EB"/>
    <w:rsid w:val="00BA7A41"/>
    <w:rsid w:val="00BA7A66"/>
    <w:rsid w:val="00BB0D41"/>
    <w:rsid w:val="00BB1EC0"/>
    <w:rsid w:val="00BB2494"/>
    <w:rsid w:val="00BB3E37"/>
    <w:rsid w:val="00BB3E9B"/>
    <w:rsid w:val="00BB52F4"/>
    <w:rsid w:val="00BB5D94"/>
    <w:rsid w:val="00BB6E39"/>
    <w:rsid w:val="00BB71A4"/>
    <w:rsid w:val="00BC012A"/>
    <w:rsid w:val="00BC048B"/>
    <w:rsid w:val="00BC1283"/>
    <w:rsid w:val="00BC13F4"/>
    <w:rsid w:val="00BC2155"/>
    <w:rsid w:val="00BC2CA7"/>
    <w:rsid w:val="00BC2F43"/>
    <w:rsid w:val="00BC71DA"/>
    <w:rsid w:val="00BD079D"/>
    <w:rsid w:val="00BD1220"/>
    <w:rsid w:val="00BD268F"/>
    <w:rsid w:val="00BD3A12"/>
    <w:rsid w:val="00BD560A"/>
    <w:rsid w:val="00BD5F30"/>
    <w:rsid w:val="00BD7E7D"/>
    <w:rsid w:val="00BE2430"/>
    <w:rsid w:val="00BE4BBB"/>
    <w:rsid w:val="00BE4E19"/>
    <w:rsid w:val="00BE7BB6"/>
    <w:rsid w:val="00BE7C99"/>
    <w:rsid w:val="00BF0706"/>
    <w:rsid w:val="00BF16D6"/>
    <w:rsid w:val="00BF2AE2"/>
    <w:rsid w:val="00BF3CC9"/>
    <w:rsid w:val="00BF4BB2"/>
    <w:rsid w:val="00BF5319"/>
    <w:rsid w:val="00BF5F13"/>
    <w:rsid w:val="00BF748B"/>
    <w:rsid w:val="00BF7C8E"/>
    <w:rsid w:val="00C00A44"/>
    <w:rsid w:val="00C011BF"/>
    <w:rsid w:val="00C01696"/>
    <w:rsid w:val="00C03C44"/>
    <w:rsid w:val="00C040CB"/>
    <w:rsid w:val="00C04B83"/>
    <w:rsid w:val="00C04F04"/>
    <w:rsid w:val="00C06CB1"/>
    <w:rsid w:val="00C06CF1"/>
    <w:rsid w:val="00C075B5"/>
    <w:rsid w:val="00C11DED"/>
    <w:rsid w:val="00C14528"/>
    <w:rsid w:val="00C15940"/>
    <w:rsid w:val="00C15DE3"/>
    <w:rsid w:val="00C1624A"/>
    <w:rsid w:val="00C1658A"/>
    <w:rsid w:val="00C16687"/>
    <w:rsid w:val="00C20F39"/>
    <w:rsid w:val="00C20FC9"/>
    <w:rsid w:val="00C21860"/>
    <w:rsid w:val="00C21D59"/>
    <w:rsid w:val="00C24CF8"/>
    <w:rsid w:val="00C24DC5"/>
    <w:rsid w:val="00C25E15"/>
    <w:rsid w:val="00C26F94"/>
    <w:rsid w:val="00C27AA3"/>
    <w:rsid w:val="00C3275A"/>
    <w:rsid w:val="00C3331B"/>
    <w:rsid w:val="00C34A81"/>
    <w:rsid w:val="00C34BED"/>
    <w:rsid w:val="00C36695"/>
    <w:rsid w:val="00C36A94"/>
    <w:rsid w:val="00C370A7"/>
    <w:rsid w:val="00C400E4"/>
    <w:rsid w:val="00C40956"/>
    <w:rsid w:val="00C41577"/>
    <w:rsid w:val="00C42EEC"/>
    <w:rsid w:val="00C437C2"/>
    <w:rsid w:val="00C451AE"/>
    <w:rsid w:val="00C46580"/>
    <w:rsid w:val="00C46D75"/>
    <w:rsid w:val="00C47EA5"/>
    <w:rsid w:val="00C50D2B"/>
    <w:rsid w:val="00C50D40"/>
    <w:rsid w:val="00C512B6"/>
    <w:rsid w:val="00C52B16"/>
    <w:rsid w:val="00C57316"/>
    <w:rsid w:val="00C63374"/>
    <w:rsid w:val="00C6488B"/>
    <w:rsid w:val="00C65642"/>
    <w:rsid w:val="00C659F2"/>
    <w:rsid w:val="00C6752D"/>
    <w:rsid w:val="00C70079"/>
    <w:rsid w:val="00C7120C"/>
    <w:rsid w:val="00C72FBC"/>
    <w:rsid w:val="00C731D6"/>
    <w:rsid w:val="00C737A2"/>
    <w:rsid w:val="00C738F1"/>
    <w:rsid w:val="00C73F17"/>
    <w:rsid w:val="00C753B1"/>
    <w:rsid w:val="00C7563C"/>
    <w:rsid w:val="00C75A47"/>
    <w:rsid w:val="00C761A1"/>
    <w:rsid w:val="00C7623D"/>
    <w:rsid w:val="00C8075B"/>
    <w:rsid w:val="00C80DA8"/>
    <w:rsid w:val="00C81B58"/>
    <w:rsid w:val="00C83489"/>
    <w:rsid w:val="00C83F44"/>
    <w:rsid w:val="00C868E5"/>
    <w:rsid w:val="00C86E40"/>
    <w:rsid w:val="00C876F2"/>
    <w:rsid w:val="00C90587"/>
    <w:rsid w:val="00C913CC"/>
    <w:rsid w:val="00C914C3"/>
    <w:rsid w:val="00C91A9A"/>
    <w:rsid w:val="00C92480"/>
    <w:rsid w:val="00C92CBD"/>
    <w:rsid w:val="00C950D1"/>
    <w:rsid w:val="00C95E78"/>
    <w:rsid w:val="00C970FD"/>
    <w:rsid w:val="00C97251"/>
    <w:rsid w:val="00CA13DD"/>
    <w:rsid w:val="00CA1707"/>
    <w:rsid w:val="00CA179C"/>
    <w:rsid w:val="00CA1E47"/>
    <w:rsid w:val="00CA2882"/>
    <w:rsid w:val="00CA5DC3"/>
    <w:rsid w:val="00CA66FE"/>
    <w:rsid w:val="00CB0D30"/>
    <w:rsid w:val="00CB156F"/>
    <w:rsid w:val="00CB3C93"/>
    <w:rsid w:val="00CB3FA0"/>
    <w:rsid w:val="00CB66FF"/>
    <w:rsid w:val="00CC2E46"/>
    <w:rsid w:val="00CC31D9"/>
    <w:rsid w:val="00CC35B4"/>
    <w:rsid w:val="00CC7341"/>
    <w:rsid w:val="00CD0B9D"/>
    <w:rsid w:val="00CD294E"/>
    <w:rsid w:val="00CD2AA9"/>
    <w:rsid w:val="00CD2B4E"/>
    <w:rsid w:val="00CD4194"/>
    <w:rsid w:val="00CD479E"/>
    <w:rsid w:val="00CD620C"/>
    <w:rsid w:val="00CD638F"/>
    <w:rsid w:val="00CD7734"/>
    <w:rsid w:val="00CD7BC4"/>
    <w:rsid w:val="00CE24E5"/>
    <w:rsid w:val="00CE42E1"/>
    <w:rsid w:val="00CE4F67"/>
    <w:rsid w:val="00CE4FD3"/>
    <w:rsid w:val="00CE5C77"/>
    <w:rsid w:val="00CE67D7"/>
    <w:rsid w:val="00CE7186"/>
    <w:rsid w:val="00CF0A40"/>
    <w:rsid w:val="00CF0B23"/>
    <w:rsid w:val="00CF1210"/>
    <w:rsid w:val="00CF5B65"/>
    <w:rsid w:val="00CF7363"/>
    <w:rsid w:val="00CF7367"/>
    <w:rsid w:val="00D008A7"/>
    <w:rsid w:val="00D02D5B"/>
    <w:rsid w:val="00D03DB7"/>
    <w:rsid w:val="00D053BA"/>
    <w:rsid w:val="00D0572A"/>
    <w:rsid w:val="00D122FD"/>
    <w:rsid w:val="00D14CD1"/>
    <w:rsid w:val="00D1560B"/>
    <w:rsid w:val="00D1641A"/>
    <w:rsid w:val="00D17558"/>
    <w:rsid w:val="00D17618"/>
    <w:rsid w:val="00D22392"/>
    <w:rsid w:val="00D22699"/>
    <w:rsid w:val="00D227DE"/>
    <w:rsid w:val="00D22FAE"/>
    <w:rsid w:val="00D2541F"/>
    <w:rsid w:val="00D2578C"/>
    <w:rsid w:val="00D25D1A"/>
    <w:rsid w:val="00D2743A"/>
    <w:rsid w:val="00D27F9D"/>
    <w:rsid w:val="00D3099C"/>
    <w:rsid w:val="00D30C8D"/>
    <w:rsid w:val="00D34706"/>
    <w:rsid w:val="00D36D9F"/>
    <w:rsid w:val="00D4069A"/>
    <w:rsid w:val="00D43D9A"/>
    <w:rsid w:val="00D43DB0"/>
    <w:rsid w:val="00D44886"/>
    <w:rsid w:val="00D45DB8"/>
    <w:rsid w:val="00D47BE2"/>
    <w:rsid w:val="00D5094B"/>
    <w:rsid w:val="00D514AE"/>
    <w:rsid w:val="00D52971"/>
    <w:rsid w:val="00D530AC"/>
    <w:rsid w:val="00D550B7"/>
    <w:rsid w:val="00D558CA"/>
    <w:rsid w:val="00D559B4"/>
    <w:rsid w:val="00D55DA8"/>
    <w:rsid w:val="00D57858"/>
    <w:rsid w:val="00D5791A"/>
    <w:rsid w:val="00D6201C"/>
    <w:rsid w:val="00D62E59"/>
    <w:rsid w:val="00D64947"/>
    <w:rsid w:val="00D6529E"/>
    <w:rsid w:val="00D668B0"/>
    <w:rsid w:val="00D66DD0"/>
    <w:rsid w:val="00D67422"/>
    <w:rsid w:val="00D67F36"/>
    <w:rsid w:val="00D702D5"/>
    <w:rsid w:val="00D70B19"/>
    <w:rsid w:val="00D71DB3"/>
    <w:rsid w:val="00D72090"/>
    <w:rsid w:val="00D72172"/>
    <w:rsid w:val="00D72AF0"/>
    <w:rsid w:val="00D75212"/>
    <w:rsid w:val="00D76FC0"/>
    <w:rsid w:val="00D80083"/>
    <w:rsid w:val="00D80EA3"/>
    <w:rsid w:val="00D84E11"/>
    <w:rsid w:val="00D84F80"/>
    <w:rsid w:val="00D85D60"/>
    <w:rsid w:val="00D86375"/>
    <w:rsid w:val="00D8643C"/>
    <w:rsid w:val="00D8733E"/>
    <w:rsid w:val="00D87D47"/>
    <w:rsid w:val="00D9695D"/>
    <w:rsid w:val="00D97A86"/>
    <w:rsid w:val="00DA07C5"/>
    <w:rsid w:val="00DA5197"/>
    <w:rsid w:val="00DA707A"/>
    <w:rsid w:val="00DA70CA"/>
    <w:rsid w:val="00DA7316"/>
    <w:rsid w:val="00DB14CF"/>
    <w:rsid w:val="00DB1989"/>
    <w:rsid w:val="00DB1B54"/>
    <w:rsid w:val="00DB2709"/>
    <w:rsid w:val="00DB383D"/>
    <w:rsid w:val="00DB38EB"/>
    <w:rsid w:val="00DB48FD"/>
    <w:rsid w:val="00DB5CCD"/>
    <w:rsid w:val="00DB5FB8"/>
    <w:rsid w:val="00DB644A"/>
    <w:rsid w:val="00DB6855"/>
    <w:rsid w:val="00DB75F1"/>
    <w:rsid w:val="00DB7F3A"/>
    <w:rsid w:val="00DC0099"/>
    <w:rsid w:val="00DC01FE"/>
    <w:rsid w:val="00DC065A"/>
    <w:rsid w:val="00DC0852"/>
    <w:rsid w:val="00DC1C59"/>
    <w:rsid w:val="00DC1D4C"/>
    <w:rsid w:val="00DC51C2"/>
    <w:rsid w:val="00DC667C"/>
    <w:rsid w:val="00DC6B80"/>
    <w:rsid w:val="00DC71D8"/>
    <w:rsid w:val="00DD09BA"/>
    <w:rsid w:val="00DD0C48"/>
    <w:rsid w:val="00DD2659"/>
    <w:rsid w:val="00DD26E6"/>
    <w:rsid w:val="00DD3701"/>
    <w:rsid w:val="00DD610F"/>
    <w:rsid w:val="00DD74AA"/>
    <w:rsid w:val="00DE052F"/>
    <w:rsid w:val="00DE07C5"/>
    <w:rsid w:val="00DE0C62"/>
    <w:rsid w:val="00DE0E31"/>
    <w:rsid w:val="00DE0E5C"/>
    <w:rsid w:val="00DE123D"/>
    <w:rsid w:val="00DE1404"/>
    <w:rsid w:val="00DE17FC"/>
    <w:rsid w:val="00DE1BC7"/>
    <w:rsid w:val="00DE2373"/>
    <w:rsid w:val="00DE33C2"/>
    <w:rsid w:val="00DE456C"/>
    <w:rsid w:val="00DE56A0"/>
    <w:rsid w:val="00DE582C"/>
    <w:rsid w:val="00DE72E7"/>
    <w:rsid w:val="00DE7485"/>
    <w:rsid w:val="00DE7CF6"/>
    <w:rsid w:val="00DF0815"/>
    <w:rsid w:val="00DF0DFB"/>
    <w:rsid w:val="00DF0EFE"/>
    <w:rsid w:val="00DF3C4F"/>
    <w:rsid w:val="00DF3D8D"/>
    <w:rsid w:val="00DF50D3"/>
    <w:rsid w:val="00DF5408"/>
    <w:rsid w:val="00DF5466"/>
    <w:rsid w:val="00DF7634"/>
    <w:rsid w:val="00E01B5D"/>
    <w:rsid w:val="00E01E35"/>
    <w:rsid w:val="00E041DC"/>
    <w:rsid w:val="00E043D6"/>
    <w:rsid w:val="00E04E9D"/>
    <w:rsid w:val="00E05740"/>
    <w:rsid w:val="00E06D00"/>
    <w:rsid w:val="00E07368"/>
    <w:rsid w:val="00E07714"/>
    <w:rsid w:val="00E131A2"/>
    <w:rsid w:val="00E142BC"/>
    <w:rsid w:val="00E14D54"/>
    <w:rsid w:val="00E1593E"/>
    <w:rsid w:val="00E15990"/>
    <w:rsid w:val="00E15C52"/>
    <w:rsid w:val="00E15CB2"/>
    <w:rsid w:val="00E16C6E"/>
    <w:rsid w:val="00E16E41"/>
    <w:rsid w:val="00E17272"/>
    <w:rsid w:val="00E21358"/>
    <w:rsid w:val="00E21F3F"/>
    <w:rsid w:val="00E2207E"/>
    <w:rsid w:val="00E2383F"/>
    <w:rsid w:val="00E24FC8"/>
    <w:rsid w:val="00E266A6"/>
    <w:rsid w:val="00E26762"/>
    <w:rsid w:val="00E26C9E"/>
    <w:rsid w:val="00E26CE4"/>
    <w:rsid w:val="00E302D4"/>
    <w:rsid w:val="00E305F3"/>
    <w:rsid w:val="00E31849"/>
    <w:rsid w:val="00E31990"/>
    <w:rsid w:val="00E33D55"/>
    <w:rsid w:val="00E36664"/>
    <w:rsid w:val="00E37941"/>
    <w:rsid w:val="00E37A6B"/>
    <w:rsid w:val="00E37D4D"/>
    <w:rsid w:val="00E40AC7"/>
    <w:rsid w:val="00E40C3A"/>
    <w:rsid w:val="00E40D6B"/>
    <w:rsid w:val="00E419C2"/>
    <w:rsid w:val="00E42448"/>
    <w:rsid w:val="00E43225"/>
    <w:rsid w:val="00E43256"/>
    <w:rsid w:val="00E4437D"/>
    <w:rsid w:val="00E45AFA"/>
    <w:rsid w:val="00E46016"/>
    <w:rsid w:val="00E46C68"/>
    <w:rsid w:val="00E46CD1"/>
    <w:rsid w:val="00E50864"/>
    <w:rsid w:val="00E509F7"/>
    <w:rsid w:val="00E51ED2"/>
    <w:rsid w:val="00E54148"/>
    <w:rsid w:val="00E574DB"/>
    <w:rsid w:val="00E57CFD"/>
    <w:rsid w:val="00E604EF"/>
    <w:rsid w:val="00E60F3A"/>
    <w:rsid w:val="00E61090"/>
    <w:rsid w:val="00E6584D"/>
    <w:rsid w:val="00E66C31"/>
    <w:rsid w:val="00E72A77"/>
    <w:rsid w:val="00E74B08"/>
    <w:rsid w:val="00E74F31"/>
    <w:rsid w:val="00E74F58"/>
    <w:rsid w:val="00E76491"/>
    <w:rsid w:val="00E7767D"/>
    <w:rsid w:val="00E77828"/>
    <w:rsid w:val="00E77D60"/>
    <w:rsid w:val="00E800F6"/>
    <w:rsid w:val="00E81575"/>
    <w:rsid w:val="00E816BB"/>
    <w:rsid w:val="00E82CDA"/>
    <w:rsid w:val="00E83A3C"/>
    <w:rsid w:val="00E850B0"/>
    <w:rsid w:val="00E858D2"/>
    <w:rsid w:val="00E85E0C"/>
    <w:rsid w:val="00E8621F"/>
    <w:rsid w:val="00E90126"/>
    <w:rsid w:val="00E908B0"/>
    <w:rsid w:val="00E90D7D"/>
    <w:rsid w:val="00E90F5A"/>
    <w:rsid w:val="00E91A36"/>
    <w:rsid w:val="00E92699"/>
    <w:rsid w:val="00E928AE"/>
    <w:rsid w:val="00E938B4"/>
    <w:rsid w:val="00E94A58"/>
    <w:rsid w:val="00E9576C"/>
    <w:rsid w:val="00E969DD"/>
    <w:rsid w:val="00E96DCA"/>
    <w:rsid w:val="00E98157"/>
    <w:rsid w:val="00EA1A16"/>
    <w:rsid w:val="00EA1A76"/>
    <w:rsid w:val="00EA5018"/>
    <w:rsid w:val="00EA5EC4"/>
    <w:rsid w:val="00EA7AE7"/>
    <w:rsid w:val="00EA7CFA"/>
    <w:rsid w:val="00EB0E56"/>
    <w:rsid w:val="00EB1F04"/>
    <w:rsid w:val="00EB241F"/>
    <w:rsid w:val="00EB57EC"/>
    <w:rsid w:val="00EB5D46"/>
    <w:rsid w:val="00EB6336"/>
    <w:rsid w:val="00EC1FA6"/>
    <w:rsid w:val="00EC28ED"/>
    <w:rsid w:val="00EC2CC1"/>
    <w:rsid w:val="00EC43A4"/>
    <w:rsid w:val="00EC535B"/>
    <w:rsid w:val="00EC5915"/>
    <w:rsid w:val="00EC64F8"/>
    <w:rsid w:val="00EC6B24"/>
    <w:rsid w:val="00EC738A"/>
    <w:rsid w:val="00EC761A"/>
    <w:rsid w:val="00ED0400"/>
    <w:rsid w:val="00ED04CE"/>
    <w:rsid w:val="00ED0CF3"/>
    <w:rsid w:val="00ED3A0B"/>
    <w:rsid w:val="00ED42AB"/>
    <w:rsid w:val="00ED6814"/>
    <w:rsid w:val="00ED6AAF"/>
    <w:rsid w:val="00ED6F8D"/>
    <w:rsid w:val="00ED7378"/>
    <w:rsid w:val="00ED74A1"/>
    <w:rsid w:val="00ED7A3B"/>
    <w:rsid w:val="00EE0F5B"/>
    <w:rsid w:val="00EE1777"/>
    <w:rsid w:val="00EE22B5"/>
    <w:rsid w:val="00EE2600"/>
    <w:rsid w:val="00EE31BA"/>
    <w:rsid w:val="00EE3200"/>
    <w:rsid w:val="00EE3892"/>
    <w:rsid w:val="00EE4D22"/>
    <w:rsid w:val="00EE5A68"/>
    <w:rsid w:val="00EE7B75"/>
    <w:rsid w:val="00EF0BFC"/>
    <w:rsid w:val="00EF0F08"/>
    <w:rsid w:val="00EF159C"/>
    <w:rsid w:val="00EF1EB2"/>
    <w:rsid w:val="00EF33B2"/>
    <w:rsid w:val="00EF3DBD"/>
    <w:rsid w:val="00EF3E71"/>
    <w:rsid w:val="00EF46D9"/>
    <w:rsid w:val="00EF4952"/>
    <w:rsid w:val="00EF4E75"/>
    <w:rsid w:val="00EF5401"/>
    <w:rsid w:val="00EF5E33"/>
    <w:rsid w:val="00EF64A6"/>
    <w:rsid w:val="00EF6719"/>
    <w:rsid w:val="00EF680B"/>
    <w:rsid w:val="00EF74D6"/>
    <w:rsid w:val="00EF7667"/>
    <w:rsid w:val="00F00361"/>
    <w:rsid w:val="00F013CC"/>
    <w:rsid w:val="00F01B2E"/>
    <w:rsid w:val="00F0273E"/>
    <w:rsid w:val="00F02AA1"/>
    <w:rsid w:val="00F02AC5"/>
    <w:rsid w:val="00F039C1"/>
    <w:rsid w:val="00F0459B"/>
    <w:rsid w:val="00F049FB"/>
    <w:rsid w:val="00F102A9"/>
    <w:rsid w:val="00F10AD5"/>
    <w:rsid w:val="00F11383"/>
    <w:rsid w:val="00F11EAD"/>
    <w:rsid w:val="00F13AAF"/>
    <w:rsid w:val="00F153F4"/>
    <w:rsid w:val="00F16D3C"/>
    <w:rsid w:val="00F17F71"/>
    <w:rsid w:val="00F20A64"/>
    <w:rsid w:val="00F20F86"/>
    <w:rsid w:val="00F21475"/>
    <w:rsid w:val="00F218F3"/>
    <w:rsid w:val="00F22934"/>
    <w:rsid w:val="00F240CB"/>
    <w:rsid w:val="00F242C5"/>
    <w:rsid w:val="00F25591"/>
    <w:rsid w:val="00F25F64"/>
    <w:rsid w:val="00F27917"/>
    <w:rsid w:val="00F27983"/>
    <w:rsid w:val="00F27E48"/>
    <w:rsid w:val="00F31A7E"/>
    <w:rsid w:val="00F32729"/>
    <w:rsid w:val="00F33475"/>
    <w:rsid w:val="00F33BAB"/>
    <w:rsid w:val="00F346B7"/>
    <w:rsid w:val="00F3506A"/>
    <w:rsid w:val="00F4023C"/>
    <w:rsid w:val="00F40413"/>
    <w:rsid w:val="00F40FA3"/>
    <w:rsid w:val="00F41A4E"/>
    <w:rsid w:val="00F41E08"/>
    <w:rsid w:val="00F429C1"/>
    <w:rsid w:val="00F43174"/>
    <w:rsid w:val="00F4617A"/>
    <w:rsid w:val="00F513E6"/>
    <w:rsid w:val="00F52197"/>
    <w:rsid w:val="00F5229B"/>
    <w:rsid w:val="00F52357"/>
    <w:rsid w:val="00F52473"/>
    <w:rsid w:val="00F558A5"/>
    <w:rsid w:val="00F563D0"/>
    <w:rsid w:val="00F57273"/>
    <w:rsid w:val="00F6055A"/>
    <w:rsid w:val="00F60826"/>
    <w:rsid w:val="00F6088B"/>
    <w:rsid w:val="00F62DD5"/>
    <w:rsid w:val="00F62E7F"/>
    <w:rsid w:val="00F64B7C"/>
    <w:rsid w:val="00F658C7"/>
    <w:rsid w:val="00F65C04"/>
    <w:rsid w:val="00F66AAE"/>
    <w:rsid w:val="00F701BA"/>
    <w:rsid w:val="00F707AF"/>
    <w:rsid w:val="00F71279"/>
    <w:rsid w:val="00F71F7C"/>
    <w:rsid w:val="00F722A2"/>
    <w:rsid w:val="00F7241D"/>
    <w:rsid w:val="00F7355C"/>
    <w:rsid w:val="00F743C3"/>
    <w:rsid w:val="00F76210"/>
    <w:rsid w:val="00F7648A"/>
    <w:rsid w:val="00F77429"/>
    <w:rsid w:val="00F800BA"/>
    <w:rsid w:val="00F83A5B"/>
    <w:rsid w:val="00F84CD0"/>
    <w:rsid w:val="00F850CE"/>
    <w:rsid w:val="00F863EC"/>
    <w:rsid w:val="00F87D4C"/>
    <w:rsid w:val="00F90045"/>
    <w:rsid w:val="00F9051A"/>
    <w:rsid w:val="00F90F09"/>
    <w:rsid w:val="00F90FB1"/>
    <w:rsid w:val="00F92736"/>
    <w:rsid w:val="00F9351A"/>
    <w:rsid w:val="00F9506E"/>
    <w:rsid w:val="00F95099"/>
    <w:rsid w:val="00F958B9"/>
    <w:rsid w:val="00F95AFA"/>
    <w:rsid w:val="00F962C7"/>
    <w:rsid w:val="00FA0779"/>
    <w:rsid w:val="00FA1BCA"/>
    <w:rsid w:val="00FA30BE"/>
    <w:rsid w:val="00FA3E2C"/>
    <w:rsid w:val="00FA5AEE"/>
    <w:rsid w:val="00FA6356"/>
    <w:rsid w:val="00FA65ED"/>
    <w:rsid w:val="00FA6A45"/>
    <w:rsid w:val="00FA703A"/>
    <w:rsid w:val="00FA7EF5"/>
    <w:rsid w:val="00FB54CE"/>
    <w:rsid w:val="00FB5CAB"/>
    <w:rsid w:val="00FB7622"/>
    <w:rsid w:val="00FB7AD0"/>
    <w:rsid w:val="00FB7CE8"/>
    <w:rsid w:val="00FC14B9"/>
    <w:rsid w:val="00FC2618"/>
    <w:rsid w:val="00FC378F"/>
    <w:rsid w:val="00FC3C43"/>
    <w:rsid w:val="00FC3F49"/>
    <w:rsid w:val="00FC40AC"/>
    <w:rsid w:val="00FC4E2C"/>
    <w:rsid w:val="00FC5E8D"/>
    <w:rsid w:val="00FD1148"/>
    <w:rsid w:val="00FD2ABC"/>
    <w:rsid w:val="00FD4122"/>
    <w:rsid w:val="00FD423D"/>
    <w:rsid w:val="00FD46BF"/>
    <w:rsid w:val="00FD4A51"/>
    <w:rsid w:val="00FD53E8"/>
    <w:rsid w:val="00FD603A"/>
    <w:rsid w:val="00FD6734"/>
    <w:rsid w:val="00FD68E5"/>
    <w:rsid w:val="00FD6B0D"/>
    <w:rsid w:val="00FD6F23"/>
    <w:rsid w:val="00FD7298"/>
    <w:rsid w:val="00FD7875"/>
    <w:rsid w:val="00FE06D9"/>
    <w:rsid w:val="00FE0B14"/>
    <w:rsid w:val="00FE24A7"/>
    <w:rsid w:val="00FE2C33"/>
    <w:rsid w:val="00FE3366"/>
    <w:rsid w:val="00FE38D6"/>
    <w:rsid w:val="00FE5128"/>
    <w:rsid w:val="00FE5386"/>
    <w:rsid w:val="00FE5B73"/>
    <w:rsid w:val="00FF0438"/>
    <w:rsid w:val="00FF079E"/>
    <w:rsid w:val="00FF0E48"/>
    <w:rsid w:val="00FF0FE8"/>
    <w:rsid w:val="00FF3722"/>
    <w:rsid w:val="00FF3EDE"/>
    <w:rsid w:val="00FF51F8"/>
    <w:rsid w:val="00FF6D88"/>
    <w:rsid w:val="01689659"/>
    <w:rsid w:val="01D5F30C"/>
    <w:rsid w:val="0225F78D"/>
    <w:rsid w:val="02268F14"/>
    <w:rsid w:val="0233895C"/>
    <w:rsid w:val="0259FC0B"/>
    <w:rsid w:val="02B9D328"/>
    <w:rsid w:val="02BAE7D3"/>
    <w:rsid w:val="0315B802"/>
    <w:rsid w:val="031C75E2"/>
    <w:rsid w:val="032F5D23"/>
    <w:rsid w:val="039966DC"/>
    <w:rsid w:val="03B78E77"/>
    <w:rsid w:val="0435BD2C"/>
    <w:rsid w:val="04490580"/>
    <w:rsid w:val="058E6450"/>
    <w:rsid w:val="0625A3D1"/>
    <w:rsid w:val="0699BBF5"/>
    <w:rsid w:val="06BDE4AF"/>
    <w:rsid w:val="071F2CE7"/>
    <w:rsid w:val="078493EE"/>
    <w:rsid w:val="079DBC3D"/>
    <w:rsid w:val="079F576F"/>
    <w:rsid w:val="0821DDFC"/>
    <w:rsid w:val="08991E5D"/>
    <w:rsid w:val="091B8FB7"/>
    <w:rsid w:val="0960943B"/>
    <w:rsid w:val="0976A17E"/>
    <w:rsid w:val="0A194848"/>
    <w:rsid w:val="0A4B87CC"/>
    <w:rsid w:val="0AB82A3D"/>
    <w:rsid w:val="0C00494B"/>
    <w:rsid w:val="0C5C6B71"/>
    <w:rsid w:val="0C89A2D3"/>
    <w:rsid w:val="0D5F38A5"/>
    <w:rsid w:val="0D776E37"/>
    <w:rsid w:val="0D893E19"/>
    <w:rsid w:val="0DEB5029"/>
    <w:rsid w:val="0E1ED72C"/>
    <w:rsid w:val="0E205675"/>
    <w:rsid w:val="0F15DBBD"/>
    <w:rsid w:val="0FA427AE"/>
    <w:rsid w:val="10A53E63"/>
    <w:rsid w:val="1162DF5E"/>
    <w:rsid w:val="11C83AF8"/>
    <w:rsid w:val="11D98527"/>
    <w:rsid w:val="120A42A4"/>
    <w:rsid w:val="125C0754"/>
    <w:rsid w:val="12B50A77"/>
    <w:rsid w:val="13655468"/>
    <w:rsid w:val="13951285"/>
    <w:rsid w:val="144E38DF"/>
    <w:rsid w:val="148E5FE2"/>
    <w:rsid w:val="14EFB4AF"/>
    <w:rsid w:val="1507A938"/>
    <w:rsid w:val="15673AE8"/>
    <w:rsid w:val="15CCEA49"/>
    <w:rsid w:val="160FDA8F"/>
    <w:rsid w:val="16674DC1"/>
    <w:rsid w:val="1690CFE8"/>
    <w:rsid w:val="169F3AC8"/>
    <w:rsid w:val="16B3F02D"/>
    <w:rsid w:val="1722B944"/>
    <w:rsid w:val="178A2194"/>
    <w:rsid w:val="17E03D2D"/>
    <w:rsid w:val="18278954"/>
    <w:rsid w:val="18C1C7FA"/>
    <w:rsid w:val="19650734"/>
    <w:rsid w:val="1A3C6F5D"/>
    <w:rsid w:val="1AADEC40"/>
    <w:rsid w:val="1AE09614"/>
    <w:rsid w:val="1B010D3A"/>
    <w:rsid w:val="1C26F88D"/>
    <w:rsid w:val="1C88643F"/>
    <w:rsid w:val="1CF273B3"/>
    <w:rsid w:val="1D493EAA"/>
    <w:rsid w:val="1D4E299E"/>
    <w:rsid w:val="1DFD2836"/>
    <w:rsid w:val="1E081F7F"/>
    <w:rsid w:val="1E2B4C13"/>
    <w:rsid w:val="216A4678"/>
    <w:rsid w:val="21D3DB72"/>
    <w:rsid w:val="21DCCA1B"/>
    <w:rsid w:val="2262A597"/>
    <w:rsid w:val="2326F2C8"/>
    <w:rsid w:val="246F78AC"/>
    <w:rsid w:val="24F8C7F1"/>
    <w:rsid w:val="2526A120"/>
    <w:rsid w:val="25399A43"/>
    <w:rsid w:val="258885FD"/>
    <w:rsid w:val="25C24B85"/>
    <w:rsid w:val="2613486F"/>
    <w:rsid w:val="2678C6B0"/>
    <w:rsid w:val="26EA8EDB"/>
    <w:rsid w:val="273ED9D2"/>
    <w:rsid w:val="276BAED7"/>
    <w:rsid w:val="27BFB613"/>
    <w:rsid w:val="280B27B1"/>
    <w:rsid w:val="281A1FC0"/>
    <w:rsid w:val="2841BF18"/>
    <w:rsid w:val="285E6DFD"/>
    <w:rsid w:val="2891928D"/>
    <w:rsid w:val="28BD7487"/>
    <w:rsid w:val="28E23383"/>
    <w:rsid w:val="29410D85"/>
    <w:rsid w:val="29863C01"/>
    <w:rsid w:val="29F6A2E9"/>
    <w:rsid w:val="2A5F6159"/>
    <w:rsid w:val="2AA9B059"/>
    <w:rsid w:val="2AD0CB70"/>
    <w:rsid w:val="2B42E361"/>
    <w:rsid w:val="2B4FE880"/>
    <w:rsid w:val="2C045605"/>
    <w:rsid w:val="2C26705C"/>
    <w:rsid w:val="2C2FDB95"/>
    <w:rsid w:val="2C3DD6B4"/>
    <w:rsid w:val="2C7F2807"/>
    <w:rsid w:val="2CC87F64"/>
    <w:rsid w:val="2D5CC714"/>
    <w:rsid w:val="2D6CB93F"/>
    <w:rsid w:val="2DD31083"/>
    <w:rsid w:val="2E1D53A2"/>
    <w:rsid w:val="2E400C8D"/>
    <w:rsid w:val="2E4256DD"/>
    <w:rsid w:val="2EA11984"/>
    <w:rsid w:val="2EE28F83"/>
    <w:rsid w:val="2F07FC33"/>
    <w:rsid w:val="2F2820B4"/>
    <w:rsid w:val="3002EEE6"/>
    <w:rsid w:val="30282925"/>
    <w:rsid w:val="30F8444D"/>
    <w:rsid w:val="31395141"/>
    <w:rsid w:val="317F33F7"/>
    <w:rsid w:val="31B7B1C6"/>
    <w:rsid w:val="31B7C12B"/>
    <w:rsid w:val="3211CA7F"/>
    <w:rsid w:val="3247D1F1"/>
    <w:rsid w:val="32BAF77B"/>
    <w:rsid w:val="32E24C6E"/>
    <w:rsid w:val="33B91B50"/>
    <w:rsid w:val="33C89DFF"/>
    <w:rsid w:val="341B5452"/>
    <w:rsid w:val="3421D10B"/>
    <w:rsid w:val="344163F4"/>
    <w:rsid w:val="344CC492"/>
    <w:rsid w:val="344CEDB3"/>
    <w:rsid w:val="3457584D"/>
    <w:rsid w:val="34802EAF"/>
    <w:rsid w:val="34906431"/>
    <w:rsid w:val="34A7773F"/>
    <w:rsid w:val="34DA1264"/>
    <w:rsid w:val="34E9DE26"/>
    <w:rsid w:val="34FEFFD5"/>
    <w:rsid w:val="360AA4FC"/>
    <w:rsid w:val="361A4CA4"/>
    <w:rsid w:val="361D0716"/>
    <w:rsid w:val="3638FC21"/>
    <w:rsid w:val="3731C58F"/>
    <w:rsid w:val="375BD4CE"/>
    <w:rsid w:val="3788E68B"/>
    <w:rsid w:val="37CECF2D"/>
    <w:rsid w:val="381E3C16"/>
    <w:rsid w:val="3826F34C"/>
    <w:rsid w:val="38D47E20"/>
    <w:rsid w:val="393F2BD0"/>
    <w:rsid w:val="398E3309"/>
    <w:rsid w:val="3A0E522A"/>
    <w:rsid w:val="3AB0868A"/>
    <w:rsid w:val="3B2C0E18"/>
    <w:rsid w:val="3B63C171"/>
    <w:rsid w:val="3B65C624"/>
    <w:rsid w:val="3B919968"/>
    <w:rsid w:val="3B922B51"/>
    <w:rsid w:val="3BB01E0F"/>
    <w:rsid w:val="3C89B020"/>
    <w:rsid w:val="3D503FBD"/>
    <w:rsid w:val="3D78D837"/>
    <w:rsid w:val="3DA823BD"/>
    <w:rsid w:val="3E226A41"/>
    <w:rsid w:val="3E644491"/>
    <w:rsid w:val="3EA29B2F"/>
    <w:rsid w:val="3F649911"/>
    <w:rsid w:val="3F7DD65C"/>
    <w:rsid w:val="3FE4ABC6"/>
    <w:rsid w:val="411E21EC"/>
    <w:rsid w:val="41CBA839"/>
    <w:rsid w:val="43045E30"/>
    <w:rsid w:val="432B22BC"/>
    <w:rsid w:val="4342E4F8"/>
    <w:rsid w:val="4345158E"/>
    <w:rsid w:val="4375ABD2"/>
    <w:rsid w:val="4390456A"/>
    <w:rsid w:val="441B133C"/>
    <w:rsid w:val="4485DC80"/>
    <w:rsid w:val="4494390E"/>
    <w:rsid w:val="44A6DD6D"/>
    <w:rsid w:val="450DAD05"/>
    <w:rsid w:val="451A08F3"/>
    <w:rsid w:val="4539A11D"/>
    <w:rsid w:val="457A9A06"/>
    <w:rsid w:val="45B10B13"/>
    <w:rsid w:val="46C591FA"/>
    <w:rsid w:val="46E337AD"/>
    <w:rsid w:val="47647656"/>
    <w:rsid w:val="489AE7A4"/>
    <w:rsid w:val="48D49A23"/>
    <w:rsid w:val="491F3AD3"/>
    <w:rsid w:val="49911E0B"/>
    <w:rsid w:val="4AFDF732"/>
    <w:rsid w:val="4B2DA69C"/>
    <w:rsid w:val="4B963C22"/>
    <w:rsid w:val="4C3B81B7"/>
    <w:rsid w:val="4C9F9F53"/>
    <w:rsid w:val="4CD2DA2B"/>
    <w:rsid w:val="4CF0B6EA"/>
    <w:rsid w:val="4D749DDD"/>
    <w:rsid w:val="4D9CA0E7"/>
    <w:rsid w:val="4DBFB515"/>
    <w:rsid w:val="4DCF5C0B"/>
    <w:rsid w:val="4E125B7C"/>
    <w:rsid w:val="4E5FDA5F"/>
    <w:rsid w:val="4EB7D7B5"/>
    <w:rsid w:val="4EC87461"/>
    <w:rsid w:val="4EF4DADC"/>
    <w:rsid w:val="4F19D74A"/>
    <w:rsid w:val="4F28C98D"/>
    <w:rsid w:val="500C2314"/>
    <w:rsid w:val="50201052"/>
    <w:rsid w:val="50FF449C"/>
    <w:rsid w:val="51494670"/>
    <w:rsid w:val="525E44E9"/>
    <w:rsid w:val="529601DB"/>
    <w:rsid w:val="52B01201"/>
    <w:rsid w:val="52ECDD2D"/>
    <w:rsid w:val="5316913E"/>
    <w:rsid w:val="535120CA"/>
    <w:rsid w:val="536B1E6D"/>
    <w:rsid w:val="545A1BC0"/>
    <w:rsid w:val="54E4C2AB"/>
    <w:rsid w:val="55009930"/>
    <w:rsid w:val="55881370"/>
    <w:rsid w:val="563BA44F"/>
    <w:rsid w:val="571E28C5"/>
    <w:rsid w:val="57A51A85"/>
    <w:rsid w:val="581E9C26"/>
    <w:rsid w:val="582D8558"/>
    <w:rsid w:val="58488596"/>
    <w:rsid w:val="598037AF"/>
    <w:rsid w:val="59942051"/>
    <w:rsid w:val="5A53C0E4"/>
    <w:rsid w:val="5A71A7E4"/>
    <w:rsid w:val="5AC79279"/>
    <w:rsid w:val="5ADEAF60"/>
    <w:rsid w:val="5B6ECE2B"/>
    <w:rsid w:val="5B8529B9"/>
    <w:rsid w:val="5C084F17"/>
    <w:rsid w:val="5C26F530"/>
    <w:rsid w:val="5C88BF21"/>
    <w:rsid w:val="5C9DDEAD"/>
    <w:rsid w:val="5D00DC08"/>
    <w:rsid w:val="5D7ED994"/>
    <w:rsid w:val="5D84871A"/>
    <w:rsid w:val="5DBBCEA0"/>
    <w:rsid w:val="5DF088B0"/>
    <w:rsid w:val="5E1E7A74"/>
    <w:rsid w:val="5F7B74F3"/>
    <w:rsid w:val="5F7D4ECB"/>
    <w:rsid w:val="5F8710E8"/>
    <w:rsid w:val="5FC31116"/>
    <w:rsid w:val="6018343F"/>
    <w:rsid w:val="60BA1D08"/>
    <w:rsid w:val="612B0361"/>
    <w:rsid w:val="61A11F47"/>
    <w:rsid w:val="61EC78DC"/>
    <w:rsid w:val="620D278F"/>
    <w:rsid w:val="6249571B"/>
    <w:rsid w:val="62718830"/>
    <w:rsid w:val="62BA183E"/>
    <w:rsid w:val="634DC4CB"/>
    <w:rsid w:val="63AC911A"/>
    <w:rsid w:val="643A2833"/>
    <w:rsid w:val="6492E4F0"/>
    <w:rsid w:val="659A2B84"/>
    <w:rsid w:val="6735B251"/>
    <w:rsid w:val="6738632D"/>
    <w:rsid w:val="673B35E7"/>
    <w:rsid w:val="67BAAC00"/>
    <w:rsid w:val="681BD5F4"/>
    <w:rsid w:val="686A9B8F"/>
    <w:rsid w:val="68B8770C"/>
    <w:rsid w:val="68C8AAB4"/>
    <w:rsid w:val="68F579D8"/>
    <w:rsid w:val="6904465F"/>
    <w:rsid w:val="691F7B61"/>
    <w:rsid w:val="699B77C2"/>
    <w:rsid w:val="6A510DD2"/>
    <w:rsid w:val="6B00213C"/>
    <w:rsid w:val="6B3C25E8"/>
    <w:rsid w:val="6C103BE3"/>
    <w:rsid w:val="6C519636"/>
    <w:rsid w:val="6C5C3AA5"/>
    <w:rsid w:val="6C72BCCC"/>
    <w:rsid w:val="6C9BD490"/>
    <w:rsid w:val="6CA1971B"/>
    <w:rsid w:val="6CD508B1"/>
    <w:rsid w:val="6D9785CF"/>
    <w:rsid w:val="6E2EE18A"/>
    <w:rsid w:val="6E536983"/>
    <w:rsid w:val="6E5BFB15"/>
    <w:rsid w:val="6E5C6D4B"/>
    <w:rsid w:val="6ECEF71B"/>
    <w:rsid w:val="6F52B68D"/>
    <w:rsid w:val="6F55BEE5"/>
    <w:rsid w:val="6FFF5A0F"/>
    <w:rsid w:val="702AE4D9"/>
    <w:rsid w:val="7101C1B3"/>
    <w:rsid w:val="710FB00D"/>
    <w:rsid w:val="711260D8"/>
    <w:rsid w:val="711A3ECC"/>
    <w:rsid w:val="7175F78C"/>
    <w:rsid w:val="71825903"/>
    <w:rsid w:val="729E04D2"/>
    <w:rsid w:val="72A313BE"/>
    <w:rsid w:val="72BEACF8"/>
    <w:rsid w:val="73025EEF"/>
    <w:rsid w:val="74288875"/>
    <w:rsid w:val="7494582C"/>
    <w:rsid w:val="7548F3CD"/>
    <w:rsid w:val="76FA1825"/>
    <w:rsid w:val="77874C2A"/>
    <w:rsid w:val="77C3CC68"/>
    <w:rsid w:val="7800C41B"/>
    <w:rsid w:val="786E0826"/>
    <w:rsid w:val="7885773D"/>
    <w:rsid w:val="78AD044F"/>
    <w:rsid w:val="7967DF17"/>
    <w:rsid w:val="798BA7E3"/>
    <w:rsid w:val="79C28AED"/>
    <w:rsid w:val="79C9F0E3"/>
    <w:rsid w:val="7A4CFF8B"/>
    <w:rsid w:val="7A98BC0C"/>
    <w:rsid w:val="7AC1AE4F"/>
    <w:rsid w:val="7AC3261A"/>
    <w:rsid w:val="7B819BAE"/>
    <w:rsid w:val="7C1F792E"/>
    <w:rsid w:val="7C5C6DA9"/>
    <w:rsid w:val="7D62AA58"/>
    <w:rsid w:val="7E2A498B"/>
    <w:rsid w:val="7E2E3DA2"/>
    <w:rsid w:val="7ED3A5D4"/>
    <w:rsid w:val="7F0F760B"/>
    <w:rsid w:val="7F1482D4"/>
    <w:rsid w:val="7F5249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296E98F"/>
  <w15:docId w15:val="{BDD2301F-7FDA-41A3-ACB6-B366A6102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qFormat/>
    <w:rsid w:val="002C7801"/>
    <w:pPr>
      <w:spacing w:before="120" w:line="312" w:lineRule="auto"/>
      <w:ind w:firstLine="567"/>
      <w:jc w:val="both"/>
    </w:pPr>
    <w:rPr>
      <w:noProof/>
      <w:sz w:val="26"/>
      <w:szCs w:val="24"/>
      <w:lang w:val="vi-VN"/>
    </w:rPr>
  </w:style>
  <w:style w:type="paragraph" w:styleId="u1">
    <w:name w:val="heading 1"/>
    <w:basedOn w:val="Binhthng"/>
    <w:next w:val="Binhthng"/>
    <w:link w:val="u1Char"/>
    <w:uiPriority w:val="9"/>
    <w:qFormat/>
    <w:rsid w:val="002C7801"/>
    <w:pPr>
      <w:keepNext/>
      <w:numPr>
        <w:numId w:val="3"/>
      </w:numPr>
      <w:spacing w:before="60" w:after="480" w:line="288" w:lineRule="auto"/>
      <w:jc w:val="center"/>
      <w:outlineLvl w:val="0"/>
    </w:pPr>
    <w:rPr>
      <w:rFonts w:cs="Arial"/>
      <w:b/>
      <w:bCs/>
      <w:kern w:val="32"/>
      <w:sz w:val="32"/>
      <w:szCs w:val="32"/>
    </w:rPr>
  </w:style>
  <w:style w:type="paragraph" w:styleId="u2">
    <w:name w:val="heading 2"/>
    <w:basedOn w:val="Binhthng"/>
    <w:next w:val="Binhthng"/>
    <w:qFormat/>
    <w:rsid w:val="002C7801"/>
    <w:pPr>
      <w:keepNext/>
      <w:numPr>
        <w:ilvl w:val="1"/>
        <w:numId w:val="3"/>
      </w:numPr>
      <w:outlineLvl w:val="1"/>
    </w:pPr>
    <w:rPr>
      <w:rFonts w:cs="Arial"/>
      <w:b/>
      <w:bCs/>
      <w:iCs/>
      <w:szCs w:val="28"/>
    </w:rPr>
  </w:style>
  <w:style w:type="paragraph" w:styleId="u3">
    <w:name w:val="heading 3"/>
    <w:basedOn w:val="Binhthng"/>
    <w:next w:val="Binhthng"/>
    <w:qFormat/>
    <w:rsid w:val="002C7801"/>
    <w:pPr>
      <w:keepNext/>
      <w:numPr>
        <w:ilvl w:val="2"/>
        <w:numId w:val="3"/>
      </w:numPr>
      <w:jc w:val="left"/>
      <w:outlineLvl w:val="2"/>
    </w:pPr>
    <w:rPr>
      <w:rFonts w:cs="Arial"/>
      <w:b/>
      <w:bCs/>
      <w:i/>
      <w:szCs w:val="26"/>
    </w:rPr>
  </w:style>
  <w:style w:type="paragraph" w:styleId="u4">
    <w:name w:val="heading 4"/>
    <w:basedOn w:val="Binhthng"/>
    <w:next w:val="Binhthng"/>
    <w:autoRedefine/>
    <w:qFormat/>
    <w:rsid w:val="002C7801"/>
    <w:pPr>
      <w:keepNext/>
      <w:numPr>
        <w:numId w:val="2"/>
      </w:numPr>
      <w:outlineLvl w:val="3"/>
    </w:pPr>
    <w:rPr>
      <w:b/>
      <w:bCs/>
      <w:szCs w:val="28"/>
    </w:rPr>
  </w:style>
  <w:style w:type="paragraph" w:styleId="u5">
    <w:name w:val="heading 5"/>
    <w:basedOn w:val="Binhthng"/>
    <w:next w:val="Binhthng"/>
    <w:autoRedefine/>
    <w:qFormat/>
    <w:rsid w:val="0011120F"/>
    <w:pPr>
      <w:numPr>
        <w:numId w:val="1"/>
      </w:numPr>
      <w:spacing w:before="240" w:after="60"/>
      <w:outlineLvl w:val="4"/>
    </w:pPr>
    <w:rPr>
      <w:b/>
      <w:bCs/>
      <w:i/>
      <w:iCs/>
      <w:szCs w:val="26"/>
    </w:rPr>
  </w:style>
  <w:style w:type="paragraph" w:styleId="u6">
    <w:name w:val="heading 6"/>
    <w:basedOn w:val="Binhthng"/>
    <w:next w:val="Binhthng"/>
    <w:qFormat/>
    <w:rsid w:val="002C7801"/>
    <w:pPr>
      <w:numPr>
        <w:ilvl w:val="5"/>
        <w:numId w:val="3"/>
      </w:numPr>
      <w:spacing w:before="240" w:after="60"/>
      <w:outlineLvl w:val="5"/>
    </w:pPr>
    <w:rPr>
      <w:b/>
      <w:bCs/>
      <w:sz w:val="22"/>
      <w:szCs w:val="22"/>
    </w:rPr>
  </w:style>
  <w:style w:type="paragraph" w:styleId="u7">
    <w:name w:val="heading 7"/>
    <w:basedOn w:val="Binhthng"/>
    <w:next w:val="Binhthng"/>
    <w:qFormat/>
    <w:rsid w:val="002C7801"/>
    <w:pPr>
      <w:numPr>
        <w:ilvl w:val="6"/>
        <w:numId w:val="3"/>
      </w:numPr>
      <w:spacing w:before="240" w:after="60"/>
      <w:outlineLvl w:val="6"/>
    </w:pPr>
    <w:rPr>
      <w:sz w:val="24"/>
    </w:rPr>
  </w:style>
  <w:style w:type="paragraph" w:styleId="u8">
    <w:name w:val="heading 8"/>
    <w:basedOn w:val="Binhthng"/>
    <w:next w:val="Binhthng"/>
    <w:qFormat/>
    <w:rsid w:val="002C7801"/>
    <w:pPr>
      <w:numPr>
        <w:ilvl w:val="7"/>
        <w:numId w:val="3"/>
      </w:numPr>
      <w:spacing w:before="240" w:after="60"/>
      <w:outlineLvl w:val="7"/>
    </w:pPr>
    <w:rPr>
      <w:i/>
      <w:iCs/>
      <w:sz w:val="24"/>
    </w:rPr>
  </w:style>
  <w:style w:type="paragraph" w:styleId="u9">
    <w:name w:val="heading 9"/>
    <w:basedOn w:val="Binhthng"/>
    <w:next w:val="Binhthng"/>
    <w:qFormat/>
    <w:rsid w:val="002C7801"/>
    <w:pPr>
      <w:numPr>
        <w:ilvl w:val="8"/>
        <w:numId w:val="3"/>
      </w:numPr>
      <w:spacing w:before="240" w:after="60"/>
      <w:outlineLvl w:val="8"/>
    </w:pPr>
    <w:rPr>
      <w:rFonts w:ascii="Arial" w:hAnsi="Arial" w:cs="Arial"/>
      <w:sz w:val="22"/>
      <w:szCs w:val="2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Chntrang">
    <w:name w:val="footer"/>
    <w:basedOn w:val="Binhthng"/>
    <w:link w:val="ChntrangChar"/>
    <w:uiPriority w:val="99"/>
    <w:rsid w:val="002C7801"/>
    <w:pPr>
      <w:tabs>
        <w:tab w:val="center" w:pos="4320"/>
        <w:tab w:val="right" w:pos="8640"/>
      </w:tabs>
    </w:pPr>
  </w:style>
  <w:style w:type="character" w:styleId="Strang">
    <w:name w:val="page number"/>
    <w:basedOn w:val="Phngmcinhcuaoanvn"/>
    <w:rsid w:val="002C7801"/>
  </w:style>
  <w:style w:type="paragraph" w:styleId="Mucluc1">
    <w:name w:val="toc 1"/>
    <w:basedOn w:val="Binhthng"/>
    <w:next w:val="Binhthng"/>
    <w:uiPriority w:val="39"/>
    <w:rsid w:val="002C7801"/>
    <w:pPr>
      <w:tabs>
        <w:tab w:val="right" w:leader="dot" w:pos="8778"/>
      </w:tabs>
      <w:spacing w:before="60"/>
      <w:ind w:firstLine="0"/>
    </w:pPr>
  </w:style>
  <w:style w:type="character" w:styleId="Siuktni">
    <w:name w:val="Hyperlink"/>
    <w:basedOn w:val="Phngmcinhcuaoanvn"/>
    <w:uiPriority w:val="99"/>
    <w:rsid w:val="002C7801"/>
    <w:rPr>
      <w:color w:val="0000FF"/>
      <w:u w:val="single"/>
    </w:rPr>
  </w:style>
  <w:style w:type="paragraph" w:styleId="Mucluc2">
    <w:name w:val="toc 2"/>
    <w:basedOn w:val="Binhthng"/>
    <w:next w:val="Binhthng"/>
    <w:autoRedefine/>
    <w:uiPriority w:val="39"/>
    <w:rsid w:val="002C7801"/>
    <w:pPr>
      <w:tabs>
        <w:tab w:val="right" w:leader="dot" w:pos="8778"/>
      </w:tabs>
      <w:spacing w:before="60" w:line="288" w:lineRule="auto"/>
      <w:ind w:left="284" w:firstLine="0"/>
    </w:pPr>
  </w:style>
  <w:style w:type="paragraph" w:styleId="Mucluc3">
    <w:name w:val="toc 3"/>
    <w:basedOn w:val="Binhthng"/>
    <w:next w:val="Binhthng"/>
    <w:autoRedefine/>
    <w:uiPriority w:val="39"/>
    <w:rsid w:val="002C7801"/>
    <w:pPr>
      <w:spacing w:before="60" w:line="288" w:lineRule="auto"/>
      <w:ind w:left="567" w:firstLine="0"/>
    </w:pPr>
  </w:style>
  <w:style w:type="paragraph" w:customStyle="1" w:styleId="RefList">
    <w:name w:val="RefList"/>
    <w:basedOn w:val="Binhthng"/>
    <w:link w:val="RefListChar"/>
    <w:rsid w:val="002C7801"/>
    <w:pPr>
      <w:tabs>
        <w:tab w:val="num" w:pos="510"/>
      </w:tabs>
      <w:spacing w:before="60"/>
      <w:ind w:left="510" w:hanging="510"/>
    </w:pPr>
    <w:rPr>
      <w:lang w:val="fr-FR"/>
    </w:rPr>
  </w:style>
  <w:style w:type="table" w:styleId="LiBang">
    <w:name w:val="Table Grid"/>
    <w:basedOn w:val="BangThngthng"/>
    <w:rsid w:val="002C7801"/>
    <w:pPr>
      <w:spacing w:before="100" w:beforeAutospacing="1" w:after="100" w:afterAutospacing="1"/>
    </w:pPr>
    <w:rPr>
      <w:sz w:val="26"/>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paragraph" w:styleId="Chuthich">
    <w:name w:val="caption"/>
    <w:next w:val="Binhthng"/>
    <w:qFormat/>
    <w:rsid w:val="002C7801"/>
    <w:pPr>
      <w:jc w:val="center"/>
    </w:pPr>
    <w:rPr>
      <w:bCs/>
      <w:sz w:val="26"/>
    </w:rPr>
  </w:style>
  <w:style w:type="paragraph" w:customStyle="1" w:styleId="MTDisplayEquation">
    <w:name w:val="MTDisplayEquation"/>
    <w:basedOn w:val="Binhthng"/>
    <w:next w:val="Binhthng"/>
    <w:rsid w:val="002C7801"/>
    <w:pPr>
      <w:tabs>
        <w:tab w:val="center" w:pos="4400"/>
        <w:tab w:val="right" w:pos="8780"/>
      </w:tabs>
      <w:ind w:firstLine="720"/>
    </w:pPr>
  </w:style>
  <w:style w:type="character" w:customStyle="1" w:styleId="MTEquationSection">
    <w:name w:val="MTEquationSection"/>
    <w:basedOn w:val="Phngmcinhcuaoanvn"/>
    <w:rsid w:val="002C7801"/>
    <w:rPr>
      <w:vanish/>
      <w:color w:val="FF0000"/>
    </w:rPr>
  </w:style>
  <w:style w:type="paragraph" w:styleId="utrang">
    <w:name w:val="header"/>
    <w:basedOn w:val="Binhthng"/>
    <w:link w:val="utrangChar"/>
    <w:rsid w:val="002C7801"/>
    <w:pPr>
      <w:tabs>
        <w:tab w:val="center" w:pos="4513"/>
        <w:tab w:val="right" w:pos="9026"/>
      </w:tabs>
    </w:pPr>
  </w:style>
  <w:style w:type="character" w:customStyle="1" w:styleId="utrangChar">
    <w:name w:val="Đầu trang Char"/>
    <w:basedOn w:val="Phngmcinhcuaoanvn"/>
    <w:link w:val="utrang"/>
    <w:rsid w:val="002C7801"/>
    <w:rPr>
      <w:sz w:val="26"/>
      <w:szCs w:val="24"/>
    </w:rPr>
  </w:style>
  <w:style w:type="character" w:customStyle="1" w:styleId="atitle">
    <w:name w:val="atitle"/>
    <w:basedOn w:val="Phngmcinhcuaoanvn"/>
    <w:semiHidden/>
    <w:rsid w:val="002C7801"/>
  </w:style>
  <w:style w:type="paragraph" w:customStyle="1" w:styleId="NumberingStyle">
    <w:name w:val="Numbering Style"/>
    <w:next w:val="Binhthng"/>
    <w:link w:val="NumberingStyleChar"/>
    <w:qFormat/>
    <w:rsid w:val="002C7801"/>
    <w:pPr>
      <w:numPr>
        <w:numId w:val="4"/>
      </w:numPr>
      <w:spacing w:before="120" w:line="312" w:lineRule="auto"/>
    </w:pPr>
    <w:rPr>
      <w:b/>
      <w:sz w:val="28"/>
      <w:szCs w:val="24"/>
    </w:rPr>
  </w:style>
  <w:style w:type="paragraph" w:styleId="oancuaDanhsach">
    <w:name w:val="List Paragraph"/>
    <w:basedOn w:val="Binhthng"/>
    <w:uiPriority w:val="34"/>
    <w:qFormat/>
    <w:rsid w:val="002C7801"/>
    <w:pPr>
      <w:ind w:left="720"/>
      <w:contextualSpacing/>
    </w:pPr>
  </w:style>
  <w:style w:type="paragraph" w:customStyle="1" w:styleId="StyleBefore3pt">
    <w:name w:val="Style Before:  3 pt"/>
    <w:basedOn w:val="Binhthng"/>
    <w:rsid w:val="002C7801"/>
    <w:pPr>
      <w:spacing w:before="60"/>
    </w:pPr>
    <w:rPr>
      <w:szCs w:val="20"/>
    </w:rPr>
  </w:style>
  <w:style w:type="character" w:customStyle="1" w:styleId="NumberingStyleChar">
    <w:name w:val="Numbering Style Char"/>
    <w:basedOn w:val="Phngmcinhcuaoanvn"/>
    <w:link w:val="NumberingStyle"/>
    <w:rsid w:val="002C7801"/>
    <w:rPr>
      <w:b/>
      <w:sz w:val="28"/>
      <w:szCs w:val="24"/>
    </w:rPr>
  </w:style>
  <w:style w:type="paragraph" w:styleId="Mucluc4">
    <w:name w:val="toc 4"/>
    <w:basedOn w:val="Binhthng"/>
    <w:next w:val="Binhthng"/>
    <w:autoRedefine/>
    <w:rsid w:val="002C7801"/>
    <w:pPr>
      <w:spacing w:after="100"/>
      <w:ind w:left="839" w:firstLine="0"/>
    </w:pPr>
  </w:style>
  <w:style w:type="paragraph" w:styleId="Mucluc5">
    <w:name w:val="toc 5"/>
    <w:basedOn w:val="Binhthng"/>
    <w:next w:val="Binhthng"/>
    <w:autoRedefine/>
    <w:rsid w:val="002C7801"/>
    <w:pPr>
      <w:spacing w:after="100"/>
      <w:ind w:left="1123" w:firstLine="0"/>
    </w:pPr>
  </w:style>
  <w:style w:type="paragraph" w:styleId="Mucluc6">
    <w:name w:val="toc 6"/>
    <w:basedOn w:val="Binhthng"/>
    <w:next w:val="Binhthng"/>
    <w:autoRedefine/>
    <w:rsid w:val="002C7801"/>
    <w:pPr>
      <w:spacing w:after="100"/>
      <w:ind w:left="1400" w:firstLine="0"/>
    </w:pPr>
  </w:style>
  <w:style w:type="paragraph" w:styleId="Mucluc7">
    <w:name w:val="toc 7"/>
    <w:basedOn w:val="Binhthng"/>
    <w:next w:val="Binhthng"/>
    <w:autoRedefine/>
    <w:rsid w:val="002C7801"/>
    <w:pPr>
      <w:spacing w:after="100"/>
      <w:ind w:left="1678" w:firstLine="0"/>
    </w:pPr>
  </w:style>
  <w:style w:type="paragraph" w:styleId="Mucluc8">
    <w:name w:val="toc 8"/>
    <w:basedOn w:val="Binhthng"/>
    <w:next w:val="Binhthng"/>
    <w:autoRedefine/>
    <w:rsid w:val="002C7801"/>
    <w:pPr>
      <w:spacing w:after="100"/>
      <w:ind w:left="1962" w:firstLine="0"/>
    </w:pPr>
  </w:style>
  <w:style w:type="paragraph" w:styleId="Mucluc9">
    <w:name w:val="toc 9"/>
    <w:basedOn w:val="Binhthng"/>
    <w:next w:val="Binhthng"/>
    <w:autoRedefine/>
    <w:rsid w:val="002C7801"/>
    <w:pPr>
      <w:spacing w:after="100"/>
      <w:ind w:left="2240" w:firstLine="0"/>
    </w:pPr>
  </w:style>
  <w:style w:type="paragraph" w:customStyle="1" w:styleId="Like-Numbering">
    <w:name w:val="Like-Numbering"/>
    <w:link w:val="Like-NumberingChar"/>
    <w:qFormat/>
    <w:rsid w:val="002C7801"/>
    <w:pPr>
      <w:spacing w:before="120" w:line="312" w:lineRule="auto"/>
    </w:pPr>
    <w:rPr>
      <w:b/>
      <w:sz w:val="26"/>
      <w:szCs w:val="24"/>
    </w:rPr>
  </w:style>
  <w:style w:type="paragraph" w:styleId="Bongchuthich">
    <w:name w:val="Balloon Text"/>
    <w:basedOn w:val="Binhthng"/>
    <w:link w:val="BongchuthichChar"/>
    <w:rsid w:val="002C7801"/>
    <w:pPr>
      <w:spacing w:before="0" w:line="240" w:lineRule="auto"/>
    </w:pPr>
    <w:rPr>
      <w:rFonts w:ascii="Tahoma" w:hAnsi="Tahoma" w:cs="Tahoma"/>
      <w:sz w:val="16"/>
      <w:szCs w:val="16"/>
    </w:rPr>
  </w:style>
  <w:style w:type="character" w:customStyle="1" w:styleId="Like-NumberingChar">
    <w:name w:val="Like-Numbering Char"/>
    <w:basedOn w:val="Phngmcinhcuaoanvn"/>
    <w:link w:val="Like-Numbering"/>
    <w:rsid w:val="002C7801"/>
    <w:rPr>
      <w:b/>
      <w:sz w:val="26"/>
      <w:szCs w:val="24"/>
    </w:rPr>
  </w:style>
  <w:style w:type="character" w:customStyle="1" w:styleId="BongchuthichChar">
    <w:name w:val="Bóng chú thích Char"/>
    <w:basedOn w:val="Phngmcinhcuaoanvn"/>
    <w:link w:val="Bongchuthich"/>
    <w:rsid w:val="002C7801"/>
    <w:rPr>
      <w:rFonts w:ascii="Tahoma" w:hAnsi="Tahoma" w:cs="Tahoma"/>
      <w:sz w:val="16"/>
      <w:szCs w:val="16"/>
    </w:rPr>
  </w:style>
  <w:style w:type="table" w:styleId="BangtheoChu">
    <w:name w:val="Table Theme"/>
    <w:basedOn w:val="BangThngthng"/>
    <w:rsid w:val="002C7801"/>
    <w:pPr>
      <w:spacing w:before="120" w:line="312" w:lineRule="auto"/>
      <w:ind w:firstLine="56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nghinhminhhoa">
    <w:name w:val="table of figures"/>
    <w:basedOn w:val="Binhthng"/>
    <w:next w:val="Binhthng"/>
    <w:uiPriority w:val="99"/>
    <w:rsid w:val="002C7801"/>
    <w:pPr>
      <w:spacing w:before="60"/>
      <w:ind w:firstLine="0"/>
    </w:pPr>
  </w:style>
  <w:style w:type="character" w:styleId="VnbanChdanhsn">
    <w:name w:val="Placeholder Text"/>
    <w:basedOn w:val="Phngmcinhcuaoanvn"/>
    <w:uiPriority w:val="99"/>
    <w:semiHidden/>
    <w:rsid w:val="002C7801"/>
    <w:rPr>
      <w:color w:val="808080"/>
    </w:rPr>
  </w:style>
  <w:style w:type="paragraph" w:customStyle="1" w:styleId="Tailieuthamkhao">
    <w:name w:val="Tai lieu tham khao"/>
    <w:basedOn w:val="RefList"/>
    <w:link w:val="TailieuthamkhaoChar"/>
    <w:qFormat/>
    <w:rsid w:val="001210D9"/>
    <w:pPr>
      <w:tabs>
        <w:tab w:val="clear" w:pos="510"/>
      </w:tabs>
      <w:spacing w:line="240" w:lineRule="auto"/>
      <w:ind w:left="0" w:firstLine="0"/>
    </w:pPr>
  </w:style>
  <w:style w:type="character" w:customStyle="1" w:styleId="RefListChar">
    <w:name w:val="RefList Char"/>
    <w:basedOn w:val="Phngmcinhcuaoanvn"/>
    <w:link w:val="RefList"/>
    <w:rsid w:val="002C7801"/>
    <w:rPr>
      <w:sz w:val="26"/>
      <w:szCs w:val="24"/>
      <w:lang w:val="fr-FR"/>
    </w:rPr>
  </w:style>
  <w:style w:type="character" w:customStyle="1" w:styleId="TailieuthamkhaoChar">
    <w:name w:val="Tai lieu tham khao Char"/>
    <w:basedOn w:val="RefListChar"/>
    <w:link w:val="Tailieuthamkhao"/>
    <w:rsid w:val="001210D9"/>
    <w:rPr>
      <w:sz w:val="26"/>
      <w:szCs w:val="24"/>
      <w:lang w:val="fr-FR"/>
    </w:rPr>
  </w:style>
  <w:style w:type="paragraph" w:styleId="KhngDncch">
    <w:name w:val="No Spacing"/>
    <w:qFormat/>
    <w:rsid w:val="002C7801"/>
    <w:pPr>
      <w:spacing w:before="60" w:after="60" w:line="288" w:lineRule="auto"/>
      <w:ind w:firstLine="426"/>
      <w:jc w:val="both"/>
    </w:pPr>
    <w:rPr>
      <w:sz w:val="26"/>
      <w:szCs w:val="26"/>
    </w:rPr>
  </w:style>
  <w:style w:type="character" w:customStyle="1" w:styleId="ChntrangChar">
    <w:name w:val="Chân trang Char"/>
    <w:basedOn w:val="Phngmcinhcuaoanvn"/>
    <w:link w:val="Chntrang"/>
    <w:uiPriority w:val="99"/>
    <w:rsid w:val="002C7801"/>
    <w:rPr>
      <w:sz w:val="26"/>
      <w:szCs w:val="24"/>
    </w:rPr>
  </w:style>
  <w:style w:type="character" w:customStyle="1" w:styleId="u1Char">
    <w:name w:val="Đầu đề 1 Char"/>
    <w:basedOn w:val="Phngmcinhcuaoanvn"/>
    <w:link w:val="u1"/>
    <w:uiPriority w:val="9"/>
    <w:rsid w:val="002C7801"/>
    <w:rPr>
      <w:rFonts w:cs="Arial"/>
      <w:b/>
      <w:bCs/>
      <w:kern w:val="32"/>
      <w:sz w:val="32"/>
      <w:szCs w:val="32"/>
    </w:rPr>
  </w:style>
  <w:style w:type="paragraph" w:styleId="DanhmucTailiuThamkhao">
    <w:name w:val="Bibliography"/>
    <w:basedOn w:val="Binhthng"/>
    <w:next w:val="Binhthng"/>
    <w:uiPriority w:val="37"/>
    <w:unhideWhenUsed/>
    <w:rsid w:val="002C7801"/>
  </w:style>
  <w:style w:type="character" w:styleId="NhnmnhThm">
    <w:name w:val="Intense Emphasis"/>
    <w:uiPriority w:val="21"/>
    <w:qFormat/>
    <w:rsid w:val="002C7801"/>
    <w:rPr>
      <w:b/>
      <w:bCs/>
      <w:i/>
      <w:iCs/>
      <w:color w:val="4F81BD"/>
    </w:rPr>
  </w:style>
  <w:style w:type="paragraph" w:styleId="ThngthngWeb">
    <w:name w:val="Normal (Web)"/>
    <w:basedOn w:val="Binhthng"/>
    <w:uiPriority w:val="99"/>
    <w:unhideWhenUsed/>
    <w:rsid w:val="00DE33C2"/>
    <w:pPr>
      <w:spacing w:before="100" w:beforeAutospacing="1" w:after="100" w:afterAutospacing="1" w:line="240" w:lineRule="auto"/>
      <w:ind w:firstLine="0"/>
      <w:jc w:val="left"/>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14174">
      <w:bodyDiv w:val="1"/>
      <w:marLeft w:val="0"/>
      <w:marRight w:val="0"/>
      <w:marTop w:val="0"/>
      <w:marBottom w:val="0"/>
      <w:divBdr>
        <w:top w:val="none" w:sz="0" w:space="0" w:color="auto"/>
        <w:left w:val="none" w:sz="0" w:space="0" w:color="auto"/>
        <w:bottom w:val="none" w:sz="0" w:space="0" w:color="auto"/>
        <w:right w:val="none" w:sz="0" w:space="0" w:color="auto"/>
      </w:divBdr>
    </w:div>
    <w:div w:id="107314046">
      <w:bodyDiv w:val="1"/>
      <w:marLeft w:val="0"/>
      <w:marRight w:val="0"/>
      <w:marTop w:val="0"/>
      <w:marBottom w:val="0"/>
      <w:divBdr>
        <w:top w:val="none" w:sz="0" w:space="0" w:color="auto"/>
        <w:left w:val="none" w:sz="0" w:space="0" w:color="auto"/>
        <w:bottom w:val="none" w:sz="0" w:space="0" w:color="auto"/>
        <w:right w:val="none" w:sz="0" w:space="0" w:color="auto"/>
      </w:divBdr>
    </w:div>
    <w:div w:id="194269071">
      <w:bodyDiv w:val="1"/>
      <w:marLeft w:val="0"/>
      <w:marRight w:val="0"/>
      <w:marTop w:val="0"/>
      <w:marBottom w:val="0"/>
      <w:divBdr>
        <w:top w:val="none" w:sz="0" w:space="0" w:color="auto"/>
        <w:left w:val="none" w:sz="0" w:space="0" w:color="auto"/>
        <w:bottom w:val="none" w:sz="0" w:space="0" w:color="auto"/>
        <w:right w:val="none" w:sz="0" w:space="0" w:color="auto"/>
      </w:divBdr>
    </w:div>
    <w:div w:id="287979830">
      <w:bodyDiv w:val="1"/>
      <w:marLeft w:val="0"/>
      <w:marRight w:val="0"/>
      <w:marTop w:val="0"/>
      <w:marBottom w:val="0"/>
      <w:divBdr>
        <w:top w:val="none" w:sz="0" w:space="0" w:color="auto"/>
        <w:left w:val="none" w:sz="0" w:space="0" w:color="auto"/>
        <w:bottom w:val="none" w:sz="0" w:space="0" w:color="auto"/>
        <w:right w:val="none" w:sz="0" w:space="0" w:color="auto"/>
      </w:divBdr>
    </w:div>
    <w:div w:id="304165052">
      <w:bodyDiv w:val="1"/>
      <w:marLeft w:val="0"/>
      <w:marRight w:val="0"/>
      <w:marTop w:val="0"/>
      <w:marBottom w:val="0"/>
      <w:divBdr>
        <w:top w:val="none" w:sz="0" w:space="0" w:color="auto"/>
        <w:left w:val="none" w:sz="0" w:space="0" w:color="auto"/>
        <w:bottom w:val="none" w:sz="0" w:space="0" w:color="auto"/>
        <w:right w:val="none" w:sz="0" w:space="0" w:color="auto"/>
      </w:divBdr>
    </w:div>
    <w:div w:id="349334155">
      <w:bodyDiv w:val="1"/>
      <w:marLeft w:val="0"/>
      <w:marRight w:val="0"/>
      <w:marTop w:val="0"/>
      <w:marBottom w:val="0"/>
      <w:divBdr>
        <w:top w:val="none" w:sz="0" w:space="0" w:color="auto"/>
        <w:left w:val="none" w:sz="0" w:space="0" w:color="auto"/>
        <w:bottom w:val="none" w:sz="0" w:space="0" w:color="auto"/>
        <w:right w:val="none" w:sz="0" w:space="0" w:color="auto"/>
      </w:divBdr>
    </w:div>
    <w:div w:id="450587783">
      <w:bodyDiv w:val="1"/>
      <w:marLeft w:val="0"/>
      <w:marRight w:val="0"/>
      <w:marTop w:val="0"/>
      <w:marBottom w:val="0"/>
      <w:divBdr>
        <w:top w:val="none" w:sz="0" w:space="0" w:color="auto"/>
        <w:left w:val="none" w:sz="0" w:space="0" w:color="auto"/>
        <w:bottom w:val="none" w:sz="0" w:space="0" w:color="auto"/>
        <w:right w:val="none" w:sz="0" w:space="0" w:color="auto"/>
      </w:divBdr>
    </w:div>
    <w:div w:id="465466302">
      <w:bodyDiv w:val="1"/>
      <w:marLeft w:val="0"/>
      <w:marRight w:val="0"/>
      <w:marTop w:val="0"/>
      <w:marBottom w:val="0"/>
      <w:divBdr>
        <w:top w:val="none" w:sz="0" w:space="0" w:color="auto"/>
        <w:left w:val="none" w:sz="0" w:space="0" w:color="auto"/>
        <w:bottom w:val="none" w:sz="0" w:space="0" w:color="auto"/>
        <w:right w:val="none" w:sz="0" w:space="0" w:color="auto"/>
      </w:divBdr>
    </w:div>
    <w:div w:id="542405921">
      <w:bodyDiv w:val="1"/>
      <w:marLeft w:val="0"/>
      <w:marRight w:val="0"/>
      <w:marTop w:val="0"/>
      <w:marBottom w:val="0"/>
      <w:divBdr>
        <w:top w:val="none" w:sz="0" w:space="0" w:color="auto"/>
        <w:left w:val="none" w:sz="0" w:space="0" w:color="auto"/>
        <w:bottom w:val="none" w:sz="0" w:space="0" w:color="auto"/>
        <w:right w:val="none" w:sz="0" w:space="0" w:color="auto"/>
      </w:divBdr>
    </w:div>
    <w:div w:id="552084656">
      <w:bodyDiv w:val="1"/>
      <w:marLeft w:val="0"/>
      <w:marRight w:val="0"/>
      <w:marTop w:val="0"/>
      <w:marBottom w:val="0"/>
      <w:divBdr>
        <w:top w:val="none" w:sz="0" w:space="0" w:color="auto"/>
        <w:left w:val="none" w:sz="0" w:space="0" w:color="auto"/>
        <w:bottom w:val="none" w:sz="0" w:space="0" w:color="auto"/>
        <w:right w:val="none" w:sz="0" w:space="0" w:color="auto"/>
      </w:divBdr>
    </w:div>
    <w:div w:id="552690455">
      <w:bodyDiv w:val="1"/>
      <w:marLeft w:val="0"/>
      <w:marRight w:val="0"/>
      <w:marTop w:val="0"/>
      <w:marBottom w:val="0"/>
      <w:divBdr>
        <w:top w:val="none" w:sz="0" w:space="0" w:color="auto"/>
        <w:left w:val="none" w:sz="0" w:space="0" w:color="auto"/>
        <w:bottom w:val="none" w:sz="0" w:space="0" w:color="auto"/>
        <w:right w:val="none" w:sz="0" w:space="0" w:color="auto"/>
      </w:divBdr>
    </w:div>
    <w:div w:id="644546586">
      <w:bodyDiv w:val="1"/>
      <w:marLeft w:val="0"/>
      <w:marRight w:val="0"/>
      <w:marTop w:val="0"/>
      <w:marBottom w:val="0"/>
      <w:divBdr>
        <w:top w:val="none" w:sz="0" w:space="0" w:color="auto"/>
        <w:left w:val="none" w:sz="0" w:space="0" w:color="auto"/>
        <w:bottom w:val="none" w:sz="0" w:space="0" w:color="auto"/>
        <w:right w:val="none" w:sz="0" w:space="0" w:color="auto"/>
      </w:divBdr>
    </w:div>
    <w:div w:id="644968697">
      <w:bodyDiv w:val="1"/>
      <w:marLeft w:val="0"/>
      <w:marRight w:val="0"/>
      <w:marTop w:val="0"/>
      <w:marBottom w:val="0"/>
      <w:divBdr>
        <w:top w:val="none" w:sz="0" w:space="0" w:color="auto"/>
        <w:left w:val="none" w:sz="0" w:space="0" w:color="auto"/>
        <w:bottom w:val="none" w:sz="0" w:space="0" w:color="auto"/>
        <w:right w:val="none" w:sz="0" w:space="0" w:color="auto"/>
      </w:divBdr>
    </w:div>
    <w:div w:id="654263524">
      <w:bodyDiv w:val="1"/>
      <w:marLeft w:val="0"/>
      <w:marRight w:val="0"/>
      <w:marTop w:val="0"/>
      <w:marBottom w:val="0"/>
      <w:divBdr>
        <w:top w:val="none" w:sz="0" w:space="0" w:color="auto"/>
        <w:left w:val="none" w:sz="0" w:space="0" w:color="auto"/>
        <w:bottom w:val="none" w:sz="0" w:space="0" w:color="auto"/>
        <w:right w:val="none" w:sz="0" w:space="0" w:color="auto"/>
      </w:divBdr>
    </w:div>
    <w:div w:id="664364038">
      <w:bodyDiv w:val="1"/>
      <w:marLeft w:val="0"/>
      <w:marRight w:val="0"/>
      <w:marTop w:val="0"/>
      <w:marBottom w:val="0"/>
      <w:divBdr>
        <w:top w:val="none" w:sz="0" w:space="0" w:color="auto"/>
        <w:left w:val="none" w:sz="0" w:space="0" w:color="auto"/>
        <w:bottom w:val="none" w:sz="0" w:space="0" w:color="auto"/>
        <w:right w:val="none" w:sz="0" w:space="0" w:color="auto"/>
      </w:divBdr>
    </w:div>
    <w:div w:id="776219057">
      <w:bodyDiv w:val="1"/>
      <w:marLeft w:val="0"/>
      <w:marRight w:val="0"/>
      <w:marTop w:val="0"/>
      <w:marBottom w:val="0"/>
      <w:divBdr>
        <w:top w:val="none" w:sz="0" w:space="0" w:color="auto"/>
        <w:left w:val="none" w:sz="0" w:space="0" w:color="auto"/>
        <w:bottom w:val="none" w:sz="0" w:space="0" w:color="auto"/>
        <w:right w:val="none" w:sz="0" w:space="0" w:color="auto"/>
      </w:divBdr>
    </w:div>
    <w:div w:id="810946657">
      <w:bodyDiv w:val="1"/>
      <w:marLeft w:val="0"/>
      <w:marRight w:val="0"/>
      <w:marTop w:val="0"/>
      <w:marBottom w:val="0"/>
      <w:divBdr>
        <w:top w:val="none" w:sz="0" w:space="0" w:color="auto"/>
        <w:left w:val="none" w:sz="0" w:space="0" w:color="auto"/>
        <w:bottom w:val="none" w:sz="0" w:space="0" w:color="auto"/>
        <w:right w:val="none" w:sz="0" w:space="0" w:color="auto"/>
      </w:divBdr>
    </w:div>
    <w:div w:id="830828257">
      <w:bodyDiv w:val="1"/>
      <w:marLeft w:val="0"/>
      <w:marRight w:val="0"/>
      <w:marTop w:val="0"/>
      <w:marBottom w:val="0"/>
      <w:divBdr>
        <w:top w:val="none" w:sz="0" w:space="0" w:color="auto"/>
        <w:left w:val="none" w:sz="0" w:space="0" w:color="auto"/>
        <w:bottom w:val="none" w:sz="0" w:space="0" w:color="auto"/>
        <w:right w:val="none" w:sz="0" w:space="0" w:color="auto"/>
      </w:divBdr>
    </w:div>
    <w:div w:id="851721886">
      <w:bodyDiv w:val="1"/>
      <w:marLeft w:val="0"/>
      <w:marRight w:val="0"/>
      <w:marTop w:val="0"/>
      <w:marBottom w:val="0"/>
      <w:divBdr>
        <w:top w:val="none" w:sz="0" w:space="0" w:color="auto"/>
        <w:left w:val="none" w:sz="0" w:space="0" w:color="auto"/>
        <w:bottom w:val="none" w:sz="0" w:space="0" w:color="auto"/>
        <w:right w:val="none" w:sz="0" w:space="0" w:color="auto"/>
      </w:divBdr>
    </w:div>
    <w:div w:id="1066687058">
      <w:bodyDiv w:val="1"/>
      <w:marLeft w:val="0"/>
      <w:marRight w:val="0"/>
      <w:marTop w:val="0"/>
      <w:marBottom w:val="0"/>
      <w:divBdr>
        <w:top w:val="none" w:sz="0" w:space="0" w:color="auto"/>
        <w:left w:val="none" w:sz="0" w:space="0" w:color="auto"/>
        <w:bottom w:val="none" w:sz="0" w:space="0" w:color="auto"/>
        <w:right w:val="none" w:sz="0" w:space="0" w:color="auto"/>
      </w:divBdr>
    </w:div>
    <w:div w:id="1213032301">
      <w:bodyDiv w:val="1"/>
      <w:marLeft w:val="0"/>
      <w:marRight w:val="0"/>
      <w:marTop w:val="0"/>
      <w:marBottom w:val="0"/>
      <w:divBdr>
        <w:top w:val="none" w:sz="0" w:space="0" w:color="auto"/>
        <w:left w:val="none" w:sz="0" w:space="0" w:color="auto"/>
        <w:bottom w:val="none" w:sz="0" w:space="0" w:color="auto"/>
        <w:right w:val="none" w:sz="0" w:space="0" w:color="auto"/>
      </w:divBdr>
    </w:div>
    <w:div w:id="1230071197">
      <w:bodyDiv w:val="1"/>
      <w:marLeft w:val="0"/>
      <w:marRight w:val="0"/>
      <w:marTop w:val="0"/>
      <w:marBottom w:val="0"/>
      <w:divBdr>
        <w:top w:val="none" w:sz="0" w:space="0" w:color="auto"/>
        <w:left w:val="none" w:sz="0" w:space="0" w:color="auto"/>
        <w:bottom w:val="none" w:sz="0" w:space="0" w:color="auto"/>
        <w:right w:val="none" w:sz="0" w:space="0" w:color="auto"/>
      </w:divBdr>
    </w:div>
    <w:div w:id="1292445459">
      <w:bodyDiv w:val="1"/>
      <w:marLeft w:val="0"/>
      <w:marRight w:val="0"/>
      <w:marTop w:val="0"/>
      <w:marBottom w:val="0"/>
      <w:divBdr>
        <w:top w:val="none" w:sz="0" w:space="0" w:color="auto"/>
        <w:left w:val="none" w:sz="0" w:space="0" w:color="auto"/>
        <w:bottom w:val="none" w:sz="0" w:space="0" w:color="auto"/>
        <w:right w:val="none" w:sz="0" w:space="0" w:color="auto"/>
      </w:divBdr>
    </w:div>
    <w:div w:id="1356273688">
      <w:bodyDiv w:val="1"/>
      <w:marLeft w:val="0"/>
      <w:marRight w:val="0"/>
      <w:marTop w:val="0"/>
      <w:marBottom w:val="0"/>
      <w:divBdr>
        <w:top w:val="none" w:sz="0" w:space="0" w:color="auto"/>
        <w:left w:val="none" w:sz="0" w:space="0" w:color="auto"/>
        <w:bottom w:val="none" w:sz="0" w:space="0" w:color="auto"/>
        <w:right w:val="none" w:sz="0" w:space="0" w:color="auto"/>
      </w:divBdr>
    </w:div>
    <w:div w:id="1471745581">
      <w:bodyDiv w:val="1"/>
      <w:marLeft w:val="0"/>
      <w:marRight w:val="0"/>
      <w:marTop w:val="0"/>
      <w:marBottom w:val="0"/>
      <w:divBdr>
        <w:top w:val="none" w:sz="0" w:space="0" w:color="auto"/>
        <w:left w:val="none" w:sz="0" w:space="0" w:color="auto"/>
        <w:bottom w:val="none" w:sz="0" w:space="0" w:color="auto"/>
        <w:right w:val="none" w:sz="0" w:space="0" w:color="auto"/>
      </w:divBdr>
    </w:div>
    <w:div w:id="1487818749">
      <w:bodyDiv w:val="1"/>
      <w:marLeft w:val="0"/>
      <w:marRight w:val="0"/>
      <w:marTop w:val="0"/>
      <w:marBottom w:val="0"/>
      <w:divBdr>
        <w:top w:val="none" w:sz="0" w:space="0" w:color="auto"/>
        <w:left w:val="none" w:sz="0" w:space="0" w:color="auto"/>
        <w:bottom w:val="none" w:sz="0" w:space="0" w:color="auto"/>
        <w:right w:val="none" w:sz="0" w:space="0" w:color="auto"/>
      </w:divBdr>
    </w:div>
    <w:div w:id="1504391958">
      <w:bodyDiv w:val="1"/>
      <w:marLeft w:val="0"/>
      <w:marRight w:val="0"/>
      <w:marTop w:val="0"/>
      <w:marBottom w:val="0"/>
      <w:divBdr>
        <w:top w:val="none" w:sz="0" w:space="0" w:color="auto"/>
        <w:left w:val="none" w:sz="0" w:space="0" w:color="auto"/>
        <w:bottom w:val="none" w:sz="0" w:space="0" w:color="auto"/>
        <w:right w:val="none" w:sz="0" w:space="0" w:color="auto"/>
      </w:divBdr>
    </w:div>
    <w:div w:id="1538155925">
      <w:bodyDiv w:val="1"/>
      <w:marLeft w:val="0"/>
      <w:marRight w:val="0"/>
      <w:marTop w:val="0"/>
      <w:marBottom w:val="0"/>
      <w:divBdr>
        <w:top w:val="none" w:sz="0" w:space="0" w:color="auto"/>
        <w:left w:val="none" w:sz="0" w:space="0" w:color="auto"/>
        <w:bottom w:val="none" w:sz="0" w:space="0" w:color="auto"/>
        <w:right w:val="none" w:sz="0" w:space="0" w:color="auto"/>
      </w:divBdr>
    </w:div>
    <w:div w:id="1576627993">
      <w:bodyDiv w:val="1"/>
      <w:marLeft w:val="0"/>
      <w:marRight w:val="0"/>
      <w:marTop w:val="0"/>
      <w:marBottom w:val="0"/>
      <w:divBdr>
        <w:top w:val="none" w:sz="0" w:space="0" w:color="auto"/>
        <w:left w:val="none" w:sz="0" w:space="0" w:color="auto"/>
        <w:bottom w:val="none" w:sz="0" w:space="0" w:color="auto"/>
        <w:right w:val="none" w:sz="0" w:space="0" w:color="auto"/>
      </w:divBdr>
    </w:div>
    <w:div w:id="1610815063">
      <w:bodyDiv w:val="1"/>
      <w:marLeft w:val="0"/>
      <w:marRight w:val="0"/>
      <w:marTop w:val="0"/>
      <w:marBottom w:val="0"/>
      <w:divBdr>
        <w:top w:val="none" w:sz="0" w:space="0" w:color="auto"/>
        <w:left w:val="none" w:sz="0" w:space="0" w:color="auto"/>
        <w:bottom w:val="none" w:sz="0" w:space="0" w:color="auto"/>
        <w:right w:val="none" w:sz="0" w:space="0" w:color="auto"/>
      </w:divBdr>
    </w:div>
    <w:div w:id="1836797500">
      <w:bodyDiv w:val="1"/>
      <w:marLeft w:val="0"/>
      <w:marRight w:val="0"/>
      <w:marTop w:val="0"/>
      <w:marBottom w:val="0"/>
      <w:divBdr>
        <w:top w:val="none" w:sz="0" w:space="0" w:color="auto"/>
        <w:left w:val="none" w:sz="0" w:space="0" w:color="auto"/>
        <w:bottom w:val="none" w:sz="0" w:space="0" w:color="auto"/>
        <w:right w:val="none" w:sz="0" w:space="0" w:color="auto"/>
      </w:divBdr>
    </w:div>
    <w:div w:id="1924145589">
      <w:bodyDiv w:val="1"/>
      <w:marLeft w:val="0"/>
      <w:marRight w:val="0"/>
      <w:marTop w:val="0"/>
      <w:marBottom w:val="0"/>
      <w:divBdr>
        <w:top w:val="none" w:sz="0" w:space="0" w:color="auto"/>
        <w:left w:val="none" w:sz="0" w:space="0" w:color="auto"/>
        <w:bottom w:val="none" w:sz="0" w:space="0" w:color="auto"/>
        <w:right w:val="none" w:sz="0" w:space="0" w:color="auto"/>
      </w:divBdr>
    </w:div>
    <w:div w:id="2108571908">
      <w:bodyDiv w:val="1"/>
      <w:marLeft w:val="0"/>
      <w:marRight w:val="0"/>
      <w:marTop w:val="0"/>
      <w:marBottom w:val="0"/>
      <w:divBdr>
        <w:top w:val="none" w:sz="0" w:space="0" w:color="auto"/>
        <w:left w:val="none" w:sz="0" w:space="0" w:color="auto"/>
        <w:bottom w:val="none" w:sz="0" w:space="0" w:color="auto"/>
        <w:right w:val="none" w:sz="0" w:space="0" w:color="auto"/>
      </w:divBdr>
    </w:div>
    <w:div w:id="2141990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1.png"/><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ran%20Trung%20Chuyen\Desktop\Mau-DATN_(Unico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68AE55F5EF93B4D9B6D3B3A7A26B890" ma:contentTypeVersion="10" ma:contentTypeDescription="Create a new document." ma:contentTypeScope="" ma:versionID="f5bc9d6c9310fa3a312274fc348e079d">
  <xsd:schema xmlns:xsd="http://www.w3.org/2001/XMLSchema" xmlns:xs="http://www.w3.org/2001/XMLSchema" xmlns:p="http://schemas.microsoft.com/office/2006/metadata/properties" xmlns:ns3="82333dbf-7d3d-41af-af37-1e2c70dda471" targetNamespace="http://schemas.microsoft.com/office/2006/metadata/properties" ma:root="true" ma:fieldsID="cd28258edb956ed30fb8144f01a12e07" ns3:_="">
    <xsd:import namespace="82333dbf-7d3d-41af-af37-1e2c70dda471"/>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DateTaken"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333dbf-7d3d-41af-af37-1e2c70dda4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IEEE2006OfficeOnline.xsl" StyleName="IEEE" Version="2006">
  <b:Source>
    <b:Tag>stu25</b:Tag>
    <b:SourceType>InternetSite</b:SourceType>
    <b:Guid>{2648EECC-A84D-48E3-8F39-902B1A58FDBA}</b:Guid>
    <b:Title>studocu</b:Title>
    <b:YearAccessed>2025</b:YearAccessed>
    <b:MonthAccessed>8</b:MonthAccessed>
    <b:DayAccessed>22</b:DayAccessed>
    <b:URL>https://www.studocu.vn/vn/document/dai-hoc-xay-dung-ha-noi/c-va-moi-truong-net/cd-huhu/88195545</b:URL>
    <b:RefOrder>1</b:RefOrder>
  </b:Source>
  <b:Source>
    <b:Tag>tic25</b:Tag>
    <b:SourceType>InternetSite</b:SourceType>
    <b:Guid>{F3F86C36-CA5B-4E1A-A4BA-918415D57F4F}</b:Guid>
    <b:Title>ticketbox</b:Title>
    <b:YearAccessed>2025</b:YearAccessed>
    <b:MonthAccessed>8</b:MonthAccessed>
    <b:DayAccessed>22</b:DayAccessed>
    <b:URL>https://ticketbox.vn/</b:URL>
    <b:RefOrder>2</b:RefOrder>
  </b:Source>
  <b:Source>
    <b:Tag>Hoà24</b:Tag>
    <b:SourceType>ElectronicSource</b:SourceType>
    <b:Guid>{57D3C6B6-7580-4D80-9C98-5D88FBEC2F9B}</b:Guid>
    <b:Title>Lý thuyết Sơ đồ tuần tự (Sequence Diagram)</b:Title>
    <b:Year>2024</b:Year>
    <b:Author>
      <b:Author>
        <b:NameList>
          <b:Person>
            <b:Last>Channel</b:Last>
            <b:First>Hoàng</b:First>
            <b:Middle>Trang</b:Middle>
          </b:Person>
        </b:NameList>
      </b:Author>
    </b:Author>
    <b:RefOrder>3</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82333dbf-7d3d-41af-af37-1e2c70dda471" xsi:nil="true"/>
  </documentManagement>
</p:properties>
</file>

<file path=customXml/itemProps1.xml><?xml version="1.0" encoding="utf-8"?>
<ds:datastoreItem xmlns:ds="http://schemas.openxmlformats.org/officeDocument/2006/customXml" ds:itemID="{E35E54A3-C195-45A3-97A4-4913B95C43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333dbf-7d3d-41af-af37-1e2c70dda4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40BE777-C8CF-4BE2-8C18-17ED470D3D28}">
  <ds:schemaRefs>
    <ds:schemaRef ds:uri="http://schemas.openxmlformats.org/officeDocument/2006/bibliography"/>
  </ds:schemaRefs>
</ds:datastoreItem>
</file>

<file path=customXml/itemProps3.xml><?xml version="1.0" encoding="utf-8"?>
<ds:datastoreItem xmlns:ds="http://schemas.openxmlformats.org/officeDocument/2006/customXml" ds:itemID="{A1D49D3A-4DBB-413B-8CB6-58314DA64447}">
  <ds:schemaRefs>
    <ds:schemaRef ds:uri="http://schemas.microsoft.com/sharepoint/v3/contenttype/forms"/>
  </ds:schemaRefs>
</ds:datastoreItem>
</file>

<file path=customXml/itemProps4.xml><?xml version="1.0" encoding="utf-8"?>
<ds:datastoreItem xmlns:ds="http://schemas.openxmlformats.org/officeDocument/2006/customXml" ds:itemID="{DF318907-9542-4BF1-B526-780D38E02FEF}">
  <ds:schemaRefs>
    <ds:schemaRef ds:uri="http://schemas.microsoft.com/office/2006/metadata/properties"/>
    <ds:schemaRef ds:uri="http://schemas.microsoft.com/office/infopath/2007/PartnerControls"/>
    <ds:schemaRef ds:uri="82333dbf-7d3d-41af-af37-1e2c70dda471"/>
  </ds:schemaRefs>
</ds:datastoreItem>
</file>

<file path=docProps/app.xml><?xml version="1.0" encoding="utf-8"?>
<Properties xmlns="http://schemas.openxmlformats.org/officeDocument/2006/extended-properties" xmlns:vt="http://schemas.openxmlformats.org/officeDocument/2006/docPropsVTypes">
  <Template>Mau-DATN_(Unicode).dot</Template>
  <TotalTime>103</TotalTime>
  <Pages>30</Pages>
  <Words>3553</Words>
  <Characters>20254</Characters>
  <Application>Microsoft Office Word</Application>
  <DocSecurity>0</DocSecurity>
  <Lines>168</Lines>
  <Paragraphs>47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Mẫu Bài Tập Lớn</vt:lpstr>
      <vt:lpstr>Mẫu Bài Tập Lớn</vt:lpstr>
    </vt:vector>
  </TitlesOfParts>
  <Manager>PGS.TS. Lê Văn Hưng</Manager>
  <Company>Bộ môn Công nghệ Phần mềm - Khoa Công nghệ thông tin, Trường Đại học Mỏ-Địa chất</Company>
  <LinksUpToDate>false</LinksUpToDate>
  <CharactersWithSpaces>23760</CharactersWithSpaces>
  <SharedDoc>false</SharedDoc>
  <HyperlinkBase>http://www.humg.edu.vn/cntt</HyperlinkBase>
  <HLinks>
    <vt:vector size="174" baseType="variant">
      <vt:variant>
        <vt:i4>2031668</vt:i4>
      </vt:variant>
      <vt:variant>
        <vt:i4>170</vt:i4>
      </vt:variant>
      <vt:variant>
        <vt:i4>0</vt:i4>
      </vt:variant>
      <vt:variant>
        <vt:i4>5</vt:i4>
      </vt:variant>
      <vt:variant>
        <vt:lpwstr/>
      </vt:variant>
      <vt:variant>
        <vt:lpwstr>_Toc206833332</vt:lpwstr>
      </vt:variant>
      <vt:variant>
        <vt:i4>2031668</vt:i4>
      </vt:variant>
      <vt:variant>
        <vt:i4>164</vt:i4>
      </vt:variant>
      <vt:variant>
        <vt:i4>0</vt:i4>
      </vt:variant>
      <vt:variant>
        <vt:i4>5</vt:i4>
      </vt:variant>
      <vt:variant>
        <vt:lpwstr/>
      </vt:variant>
      <vt:variant>
        <vt:lpwstr>_Toc206833331</vt:lpwstr>
      </vt:variant>
      <vt:variant>
        <vt:i4>2031668</vt:i4>
      </vt:variant>
      <vt:variant>
        <vt:i4>158</vt:i4>
      </vt:variant>
      <vt:variant>
        <vt:i4>0</vt:i4>
      </vt:variant>
      <vt:variant>
        <vt:i4>5</vt:i4>
      </vt:variant>
      <vt:variant>
        <vt:lpwstr/>
      </vt:variant>
      <vt:variant>
        <vt:lpwstr>_Toc206833330</vt:lpwstr>
      </vt:variant>
      <vt:variant>
        <vt:i4>1966132</vt:i4>
      </vt:variant>
      <vt:variant>
        <vt:i4>152</vt:i4>
      </vt:variant>
      <vt:variant>
        <vt:i4>0</vt:i4>
      </vt:variant>
      <vt:variant>
        <vt:i4>5</vt:i4>
      </vt:variant>
      <vt:variant>
        <vt:lpwstr/>
      </vt:variant>
      <vt:variant>
        <vt:lpwstr>_Toc206833329</vt:lpwstr>
      </vt:variant>
      <vt:variant>
        <vt:i4>1966132</vt:i4>
      </vt:variant>
      <vt:variant>
        <vt:i4>146</vt:i4>
      </vt:variant>
      <vt:variant>
        <vt:i4>0</vt:i4>
      </vt:variant>
      <vt:variant>
        <vt:i4>5</vt:i4>
      </vt:variant>
      <vt:variant>
        <vt:lpwstr/>
      </vt:variant>
      <vt:variant>
        <vt:lpwstr>_Toc206833328</vt:lpwstr>
      </vt:variant>
      <vt:variant>
        <vt:i4>1966132</vt:i4>
      </vt:variant>
      <vt:variant>
        <vt:i4>140</vt:i4>
      </vt:variant>
      <vt:variant>
        <vt:i4>0</vt:i4>
      </vt:variant>
      <vt:variant>
        <vt:i4>5</vt:i4>
      </vt:variant>
      <vt:variant>
        <vt:lpwstr/>
      </vt:variant>
      <vt:variant>
        <vt:lpwstr>_Toc206833327</vt:lpwstr>
      </vt:variant>
      <vt:variant>
        <vt:i4>1966132</vt:i4>
      </vt:variant>
      <vt:variant>
        <vt:i4>134</vt:i4>
      </vt:variant>
      <vt:variant>
        <vt:i4>0</vt:i4>
      </vt:variant>
      <vt:variant>
        <vt:i4>5</vt:i4>
      </vt:variant>
      <vt:variant>
        <vt:lpwstr/>
      </vt:variant>
      <vt:variant>
        <vt:lpwstr>_Toc206833326</vt:lpwstr>
      </vt:variant>
      <vt:variant>
        <vt:i4>1966132</vt:i4>
      </vt:variant>
      <vt:variant>
        <vt:i4>128</vt:i4>
      </vt:variant>
      <vt:variant>
        <vt:i4>0</vt:i4>
      </vt:variant>
      <vt:variant>
        <vt:i4>5</vt:i4>
      </vt:variant>
      <vt:variant>
        <vt:lpwstr/>
      </vt:variant>
      <vt:variant>
        <vt:lpwstr>_Toc206833325</vt:lpwstr>
      </vt:variant>
      <vt:variant>
        <vt:i4>1966132</vt:i4>
      </vt:variant>
      <vt:variant>
        <vt:i4>122</vt:i4>
      </vt:variant>
      <vt:variant>
        <vt:i4>0</vt:i4>
      </vt:variant>
      <vt:variant>
        <vt:i4>5</vt:i4>
      </vt:variant>
      <vt:variant>
        <vt:lpwstr/>
      </vt:variant>
      <vt:variant>
        <vt:lpwstr>_Toc206833324</vt:lpwstr>
      </vt:variant>
      <vt:variant>
        <vt:i4>1966132</vt:i4>
      </vt:variant>
      <vt:variant>
        <vt:i4>116</vt:i4>
      </vt:variant>
      <vt:variant>
        <vt:i4>0</vt:i4>
      </vt:variant>
      <vt:variant>
        <vt:i4>5</vt:i4>
      </vt:variant>
      <vt:variant>
        <vt:lpwstr/>
      </vt:variant>
      <vt:variant>
        <vt:lpwstr>_Toc206833323</vt:lpwstr>
      </vt:variant>
      <vt:variant>
        <vt:i4>1966132</vt:i4>
      </vt:variant>
      <vt:variant>
        <vt:i4>110</vt:i4>
      </vt:variant>
      <vt:variant>
        <vt:i4>0</vt:i4>
      </vt:variant>
      <vt:variant>
        <vt:i4>5</vt:i4>
      </vt:variant>
      <vt:variant>
        <vt:lpwstr/>
      </vt:variant>
      <vt:variant>
        <vt:lpwstr>_Toc206833322</vt:lpwstr>
      </vt:variant>
      <vt:variant>
        <vt:i4>1966132</vt:i4>
      </vt:variant>
      <vt:variant>
        <vt:i4>104</vt:i4>
      </vt:variant>
      <vt:variant>
        <vt:i4>0</vt:i4>
      </vt:variant>
      <vt:variant>
        <vt:i4>5</vt:i4>
      </vt:variant>
      <vt:variant>
        <vt:lpwstr/>
      </vt:variant>
      <vt:variant>
        <vt:lpwstr>_Toc206833321</vt:lpwstr>
      </vt:variant>
      <vt:variant>
        <vt:i4>1966132</vt:i4>
      </vt:variant>
      <vt:variant>
        <vt:i4>98</vt:i4>
      </vt:variant>
      <vt:variant>
        <vt:i4>0</vt:i4>
      </vt:variant>
      <vt:variant>
        <vt:i4>5</vt:i4>
      </vt:variant>
      <vt:variant>
        <vt:lpwstr/>
      </vt:variant>
      <vt:variant>
        <vt:lpwstr>_Toc206833320</vt:lpwstr>
      </vt:variant>
      <vt:variant>
        <vt:i4>1900596</vt:i4>
      </vt:variant>
      <vt:variant>
        <vt:i4>92</vt:i4>
      </vt:variant>
      <vt:variant>
        <vt:i4>0</vt:i4>
      </vt:variant>
      <vt:variant>
        <vt:i4>5</vt:i4>
      </vt:variant>
      <vt:variant>
        <vt:lpwstr/>
      </vt:variant>
      <vt:variant>
        <vt:lpwstr>_Toc206833319</vt:lpwstr>
      </vt:variant>
      <vt:variant>
        <vt:i4>1900596</vt:i4>
      </vt:variant>
      <vt:variant>
        <vt:i4>86</vt:i4>
      </vt:variant>
      <vt:variant>
        <vt:i4>0</vt:i4>
      </vt:variant>
      <vt:variant>
        <vt:i4>5</vt:i4>
      </vt:variant>
      <vt:variant>
        <vt:lpwstr/>
      </vt:variant>
      <vt:variant>
        <vt:lpwstr>_Toc206833318</vt:lpwstr>
      </vt:variant>
      <vt:variant>
        <vt:i4>1900596</vt:i4>
      </vt:variant>
      <vt:variant>
        <vt:i4>80</vt:i4>
      </vt:variant>
      <vt:variant>
        <vt:i4>0</vt:i4>
      </vt:variant>
      <vt:variant>
        <vt:i4>5</vt:i4>
      </vt:variant>
      <vt:variant>
        <vt:lpwstr/>
      </vt:variant>
      <vt:variant>
        <vt:lpwstr>_Toc206833317</vt:lpwstr>
      </vt:variant>
      <vt:variant>
        <vt:i4>1900596</vt:i4>
      </vt:variant>
      <vt:variant>
        <vt:i4>74</vt:i4>
      </vt:variant>
      <vt:variant>
        <vt:i4>0</vt:i4>
      </vt:variant>
      <vt:variant>
        <vt:i4>5</vt:i4>
      </vt:variant>
      <vt:variant>
        <vt:lpwstr/>
      </vt:variant>
      <vt:variant>
        <vt:lpwstr>_Toc206833316</vt:lpwstr>
      </vt:variant>
      <vt:variant>
        <vt:i4>1900596</vt:i4>
      </vt:variant>
      <vt:variant>
        <vt:i4>68</vt:i4>
      </vt:variant>
      <vt:variant>
        <vt:i4>0</vt:i4>
      </vt:variant>
      <vt:variant>
        <vt:i4>5</vt:i4>
      </vt:variant>
      <vt:variant>
        <vt:lpwstr/>
      </vt:variant>
      <vt:variant>
        <vt:lpwstr>_Toc206833315</vt:lpwstr>
      </vt:variant>
      <vt:variant>
        <vt:i4>1900596</vt:i4>
      </vt:variant>
      <vt:variant>
        <vt:i4>62</vt:i4>
      </vt:variant>
      <vt:variant>
        <vt:i4>0</vt:i4>
      </vt:variant>
      <vt:variant>
        <vt:i4>5</vt:i4>
      </vt:variant>
      <vt:variant>
        <vt:lpwstr/>
      </vt:variant>
      <vt:variant>
        <vt:lpwstr>_Toc206833314</vt:lpwstr>
      </vt:variant>
      <vt:variant>
        <vt:i4>1900596</vt:i4>
      </vt:variant>
      <vt:variant>
        <vt:i4>56</vt:i4>
      </vt:variant>
      <vt:variant>
        <vt:i4>0</vt:i4>
      </vt:variant>
      <vt:variant>
        <vt:i4>5</vt:i4>
      </vt:variant>
      <vt:variant>
        <vt:lpwstr/>
      </vt:variant>
      <vt:variant>
        <vt:lpwstr>_Toc206833313</vt:lpwstr>
      </vt:variant>
      <vt:variant>
        <vt:i4>1900596</vt:i4>
      </vt:variant>
      <vt:variant>
        <vt:i4>50</vt:i4>
      </vt:variant>
      <vt:variant>
        <vt:i4>0</vt:i4>
      </vt:variant>
      <vt:variant>
        <vt:i4>5</vt:i4>
      </vt:variant>
      <vt:variant>
        <vt:lpwstr/>
      </vt:variant>
      <vt:variant>
        <vt:lpwstr>_Toc206833312</vt:lpwstr>
      </vt:variant>
      <vt:variant>
        <vt:i4>1900596</vt:i4>
      </vt:variant>
      <vt:variant>
        <vt:i4>44</vt:i4>
      </vt:variant>
      <vt:variant>
        <vt:i4>0</vt:i4>
      </vt:variant>
      <vt:variant>
        <vt:i4>5</vt:i4>
      </vt:variant>
      <vt:variant>
        <vt:lpwstr/>
      </vt:variant>
      <vt:variant>
        <vt:lpwstr>_Toc206833311</vt:lpwstr>
      </vt:variant>
      <vt:variant>
        <vt:i4>1900596</vt:i4>
      </vt:variant>
      <vt:variant>
        <vt:i4>38</vt:i4>
      </vt:variant>
      <vt:variant>
        <vt:i4>0</vt:i4>
      </vt:variant>
      <vt:variant>
        <vt:i4>5</vt:i4>
      </vt:variant>
      <vt:variant>
        <vt:lpwstr/>
      </vt:variant>
      <vt:variant>
        <vt:lpwstr>_Toc206833310</vt:lpwstr>
      </vt:variant>
      <vt:variant>
        <vt:i4>1835060</vt:i4>
      </vt:variant>
      <vt:variant>
        <vt:i4>32</vt:i4>
      </vt:variant>
      <vt:variant>
        <vt:i4>0</vt:i4>
      </vt:variant>
      <vt:variant>
        <vt:i4>5</vt:i4>
      </vt:variant>
      <vt:variant>
        <vt:lpwstr/>
      </vt:variant>
      <vt:variant>
        <vt:lpwstr>_Toc206833309</vt:lpwstr>
      </vt:variant>
      <vt:variant>
        <vt:i4>1835060</vt:i4>
      </vt:variant>
      <vt:variant>
        <vt:i4>26</vt:i4>
      </vt:variant>
      <vt:variant>
        <vt:i4>0</vt:i4>
      </vt:variant>
      <vt:variant>
        <vt:i4>5</vt:i4>
      </vt:variant>
      <vt:variant>
        <vt:lpwstr/>
      </vt:variant>
      <vt:variant>
        <vt:lpwstr>_Toc206833308</vt:lpwstr>
      </vt:variant>
      <vt:variant>
        <vt:i4>1835060</vt:i4>
      </vt:variant>
      <vt:variant>
        <vt:i4>20</vt:i4>
      </vt:variant>
      <vt:variant>
        <vt:i4>0</vt:i4>
      </vt:variant>
      <vt:variant>
        <vt:i4>5</vt:i4>
      </vt:variant>
      <vt:variant>
        <vt:lpwstr/>
      </vt:variant>
      <vt:variant>
        <vt:lpwstr>_Toc206833307</vt:lpwstr>
      </vt:variant>
      <vt:variant>
        <vt:i4>1835060</vt:i4>
      </vt:variant>
      <vt:variant>
        <vt:i4>14</vt:i4>
      </vt:variant>
      <vt:variant>
        <vt:i4>0</vt:i4>
      </vt:variant>
      <vt:variant>
        <vt:i4>5</vt:i4>
      </vt:variant>
      <vt:variant>
        <vt:lpwstr/>
      </vt:variant>
      <vt:variant>
        <vt:lpwstr>_Toc206833306</vt:lpwstr>
      </vt:variant>
      <vt:variant>
        <vt:i4>1835060</vt:i4>
      </vt:variant>
      <vt:variant>
        <vt:i4>8</vt:i4>
      </vt:variant>
      <vt:variant>
        <vt:i4>0</vt:i4>
      </vt:variant>
      <vt:variant>
        <vt:i4>5</vt:i4>
      </vt:variant>
      <vt:variant>
        <vt:lpwstr/>
      </vt:variant>
      <vt:variant>
        <vt:lpwstr>_Toc206833305</vt:lpwstr>
      </vt:variant>
      <vt:variant>
        <vt:i4>1835060</vt:i4>
      </vt:variant>
      <vt:variant>
        <vt:i4>2</vt:i4>
      </vt:variant>
      <vt:variant>
        <vt:i4>0</vt:i4>
      </vt:variant>
      <vt:variant>
        <vt:i4>5</vt:i4>
      </vt:variant>
      <vt:variant>
        <vt:lpwstr/>
      </vt:variant>
      <vt:variant>
        <vt:lpwstr>_Toc206833304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Bài Tập Lớn</dc:title>
  <dc:subject>Van ban mau</dc:subject>
  <dc:creator>Hoàng Anh Đức</dc:creator>
  <cp:keywords/>
  <dc:description>Văn bản này do Bộ môn Công nghệ phần mềm, Trường ĐH Mỏ-Địa chất cung cấp cho sinh viên làm Bài tập lớn</dc:description>
  <cp:lastModifiedBy>Dương Nguyễn</cp:lastModifiedBy>
  <cp:revision>103</cp:revision>
  <cp:lastPrinted>2025-10-17T15:28:00Z</cp:lastPrinted>
  <dcterms:created xsi:type="dcterms:W3CDTF">2025-10-17T13:48:00Z</dcterms:created>
  <dcterms:modified xsi:type="dcterms:W3CDTF">2025-10-17T15:29:00Z</dcterms:modified>
  <cp:category>Van ban &amp; Mau</cp:category>
  <cp:contentStatus>Reviewed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ContentTypeId">
    <vt:lpwstr>0x010100168AE55F5EF93B4D9B6D3B3A7A26B890</vt:lpwstr>
  </property>
</Properties>
</file>